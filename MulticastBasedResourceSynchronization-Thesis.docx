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D514AD" w14:textId="10E46E75" w:rsidR="00C26945" w:rsidRDefault="00C26945" w:rsidP="00C26945">
      <w:pPr>
        <w:jc w:val="center"/>
        <w:rPr>
          <w:noProof/>
        </w:rPr>
      </w:pPr>
      <w:bookmarkStart w:id="0" w:name="_Toc414093459"/>
      <w:bookmarkStart w:id="1" w:name="_Toc491485382"/>
      <w:r w:rsidRPr="00A30154">
        <w:rPr>
          <w:noProof/>
        </w:rPr>
        <w:drawing>
          <wp:inline distT="0" distB="0" distL="0" distR="0" wp14:anchorId="45912CE5" wp14:editId="5E39F094">
            <wp:extent cx="3867150" cy="1560962"/>
            <wp:effectExtent l="0" t="0" r="0" b="1270"/>
            <wp:docPr id="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60170" cy="1598509"/>
                    </a:xfrm>
                    <a:prstGeom prst="rect">
                      <a:avLst/>
                    </a:prstGeom>
                  </pic:spPr>
                </pic:pic>
              </a:graphicData>
            </a:graphic>
          </wp:inline>
        </w:drawing>
      </w:r>
    </w:p>
    <w:p w14:paraId="266E3042" w14:textId="6F412614" w:rsidR="00B177D3" w:rsidRDefault="00B177D3" w:rsidP="00C26945">
      <w:pPr>
        <w:jc w:val="center"/>
        <w:rPr>
          <w:noProof/>
        </w:rPr>
      </w:pPr>
    </w:p>
    <w:p w14:paraId="315EB006" w14:textId="1BC43474" w:rsidR="00B177D3" w:rsidRDefault="00B177D3" w:rsidP="00C26945">
      <w:pPr>
        <w:jc w:val="center"/>
        <w:rPr>
          <w:noProof/>
        </w:rPr>
      </w:pPr>
    </w:p>
    <w:p w14:paraId="511D0D52" w14:textId="29503A74" w:rsidR="00B177D3" w:rsidRDefault="00B177D3" w:rsidP="00C26945">
      <w:pPr>
        <w:jc w:val="center"/>
        <w:rPr>
          <w:noProof/>
        </w:rPr>
      </w:pPr>
    </w:p>
    <w:p w14:paraId="05DF2F90" w14:textId="2FF47C79" w:rsidR="00B177D3" w:rsidRDefault="00B177D3" w:rsidP="00C26945">
      <w:pPr>
        <w:jc w:val="center"/>
        <w:rPr>
          <w:noProof/>
        </w:rPr>
      </w:pPr>
    </w:p>
    <w:p w14:paraId="5157F271" w14:textId="51E4C192" w:rsidR="00B177D3" w:rsidRDefault="00B177D3" w:rsidP="00C26945">
      <w:pPr>
        <w:jc w:val="center"/>
        <w:rPr>
          <w:noProof/>
        </w:rPr>
      </w:pPr>
    </w:p>
    <w:p w14:paraId="3D785412" w14:textId="77777777" w:rsidR="00B177D3" w:rsidRPr="00A30154" w:rsidRDefault="00B177D3" w:rsidP="00B177D3">
      <w:pPr>
        <w:rPr>
          <w:noProof/>
        </w:rPr>
      </w:pPr>
    </w:p>
    <w:p w14:paraId="1187084B" w14:textId="77777777" w:rsidR="00E37BEF" w:rsidRPr="006F1D1D" w:rsidRDefault="00AE0C53" w:rsidP="00AE0C53">
      <w:pPr>
        <w:pStyle w:val="TitleThesis"/>
        <w:spacing w:after="240"/>
        <w:ind w:left="0"/>
        <w:rPr>
          <w:noProof/>
          <w:lang w:val="en-US"/>
        </w:rPr>
      </w:pPr>
      <w:r w:rsidRPr="006F1D1D">
        <w:rPr>
          <w:noProof/>
          <w:lang w:val="en-US"/>
        </w:rPr>
        <w:t xml:space="preserve"> </w:t>
      </w:r>
      <w:r w:rsidR="006F1D1D" w:rsidRPr="006F1D1D">
        <w:rPr>
          <w:noProof/>
          <w:lang w:val="en-US"/>
        </w:rPr>
        <w:t>Individual Project (Project 18)</w:t>
      </w:r>
    </w:p>
    <w:p w14:paraId="0455D7C0" w14:textId="2C47912C" w:rsidR="00327EC4" w:rsidRPr="006F1D1D" w:rsidRDefault="006F1D1D" w:rsidP="00C26945">
      <w:pPr>
        <w:pStyle w:val="Title"/>
        <w:rPr>
          <w:noProof/>
          <w:lang w:val="en-US"/>
        </w:rPr>
      </w:pPr>
      <w:r w:rsidRPr="006F1D1D">
        <w:rPr>
          <w:noProof/>
          <w:lang w:val="en-US"/>
        </w:rPr>
        <w:t>Multicast Based</w:t>
      </w:r>
      <w:r>
        <w:rPr>
          <w:noProof/>
          <w:lang w:val="en-US"/>
        </w:rPr>
        <w:t xml:space="preserve"> NFV</w:t>
      </w:r>
      <w:r w:rsidRPr="006F1D1D">
        <w:rPr>
          <w:noProof/>
          <w:lang w:val="en-US"/>
        </w:rPr>
        <w:t xml:space="preserve"> Resource Info</w:t>
      </w:r>
      <w:r>
        <w:rPr>
          <w:noProof/>
          <w:lang w:val="en-US"/>
        </w:rPr>
        <w:t>rmation Synchronization for a Distributed NFV Orchestration</w:t>
      </w:r>
    </w:p>
    <w:p w14:paraId="6C42A48F" w14:textId="77777777" w:rsidR="00C26945" w:rsidRPr="006F1D1D" w:rsidRDefault="00C26945" w:rsidP="00C26945">
      <w:pPr>
        <w:rPr>
          <w:noProof/>
        </w:rPr>
      </w:pPr>
    </w:p>
    <w:p w14:paraId="53AFEA8C" w14:textId="783C81B0" w:rsidR="00C26945" w:rsidRDefault="00C26945" w:rsidP="00C26945">
      <w:pPr>
        <w:rPr>
          <w:noProof/>
        </w:rPr>
      </w:pPr>
    </w:p>
    <w:p w14:paraId="444836EC" w14:textId="73A62414" w:rsidR="00B177D3" w:rsidRDefault="00B177D3" w:rsidP="00C26945">
      <w:pPr>
        <w:rPr>
          <w:noProof/>
        </w:rPr>
      </w:pPr>
    </w:p>
    <w:p w14:paraId="47C3145E" w14:textId="77777777" w:rsidR="00B177D3" w:rsidRPr="006F1D1D" w:rsidRDefault="00B177D3" w:rsidP="00C26945">
      <w:pPr>
        <w:rPr>
          <w:noProof/>
        </w:rPr>
      </w:pPr>
    </w:p>
    <w:p w14:paraId="1EC5EC94" w14:textId="77777777" w:rsidR="00C26945" w:rsidRPr="006F1D1D" w:rsidRDefault="00C26945" w:rsidP="00C26945">
      <w:pPr>
        <w:rPr>
          <w:noProof/>
        </w:rPr>
      </w:pPr>
    </w:p>
    <w:p w14:paraId="197D7D67" w14:textId="77777777" w:rsidR="00C26945" w:rsidRPr="006F1D1D" w:rsidRDefault="00C26945" w:rsidP="00C26945">
      <w:pPr>
        <w:rPr>
          <w:noProof/>
        </w:rPr>
      </w:pPr>
    </w:p>
    <w:p w14:paraId="2DD8ACE6" w14:textId="77777777" w:rsidR="00E37BEF" w:rsidRPr="006F1D1D" w:rsidRDefault="00E37BEF" w:rsidP="00C26945">
      <w:pPr>
        <w:rPr>
          <w:noProof/>
        </w:rPr>
      </w:pPr>
    </w:p>
    <w:p w14:paraId="6C6DC90C" w14:textId="77777777" w:rsidR="00E37BEF" w:rsidRPr="006F1D1D" w:rsidRDefault="00E37BEF" w:rsidP="00C26945">
      <w:pPr>
        <w:rPr>
          <w:noProof/>
        </w:rPr>
      </w:pPr>
    </w:p>
    <w:p w14:paraId="4AC6B4DD" w14:textId="77777777" w:rsidR="00E37BEF" w:rsidRPr="006F1D1D" w:rsidRDefault="00E37BEF" w:rsidP="00C26945">
      <w:pPr>
        <w:rPr>
          <w:noProof/>
        </w:rPr>
      </w:pPr>
    </w:p>
    <w:p w14:paraId="44156484" w14:textId="77777777" w:rsidR="00E37BEF" w:rsidRPr="006F1D1D" w:rsidRDefault="00E37BEF" w:rsidP="00C26945">
      <w:pPr>
        <w:rPr>
          <w:noProof/>
        </w:rPr>
      </w:pPr>
    </w:p>
    <w:p w14:paraId="03BDFAD1" w14:textId="77777777" w:rsidR="00E37BEF" w:rsidRPr="006F1D1D" w:rsidRDefault="00E37BEF" w:rsidP="00C26945">
      <w:pPr>
        <w:rPr>
          <w:noProof/>
        </w:rPr>
      </w:pPr>
    </w:p>
    <w:p w14:paraId="2A4BD5C1" w14:textId="77777777" w:rsidR="00C26945" w:rsidRPr="006F1D1D" w:rsidRDefault="00C26945" w:rsidP="00C26945">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6510"/>
      </w:tblGrid>
      <w:tr w:rsidR="00A201D1" w:rsidRPr="00A201D1" w14:paraId="7F470426" w14:textId="77777777" w:rsidTr="006F1D1D">
        <w:tc>
          <w:tcPr>
            <w:tcW w:w="2552" w:type="dxa"/>
          </w:tcPr>
          <w:p w14:paraId="3A541EF0" w14:textId="077B082C" w:rsidR="00A201D1" w:rsidRPr="00A201D1" w:rsidRDefault="00D830AD" w:rsidP="00E56A86">
            <w:pPr>
              <w:pStyle w:val="AuthorandDate"/>
              <w:rPr>
                <w:noProof/>
                <w:lang w:val="de-DE"/>
              </w:rPr>
            </w:pPr>
            <w:r>
              <w:rPr>
                <w:noProof/>
                <w:lang w:val="de-DE"/>
              </w:rPr>
              <w:t>Submitted by</w:t>
            </w:r>
            <w:r w:rsidR="00A201D1" w:rsidRPr="00A201D1">
              <w:rPr>
                <w:noProof/>
                <w:lang w:val="de-DE"/>
              </w:rPr>
              <w:t>:</w:t>
            </w:r>
            <w:r w:rsidR="006F1D1D">
              <w:rPr>
                <w:noProof/>
                <w:lang w:val="de-DE"/>
              </w:rPr>
              <w:t xml:space="preserve"> </w:t>
            </w:r>
          </w:p>
        </w:tc>
        <w:tc>
          <w:tcPr>
            <w:tcW w:w="6510" w:type="dxa"/>
          </w:tcPr>
          <w:p w14:paraId="48339E26" w14:textId="3DCD6FFD" w:rsidR="00A201D1" w:rsidRPr="00A201D1" w:rsidRDefault="006F1D1D" w:rsidP="00E56A86">
            <w:pPr>
              <w:pStyle w:val="AuthorandDate"/>
              <w:rPr>
                <w:noProof/>
                <w:lang w:val="de-DE"/>
              </w:rPr>
            </w:pPr>
            <w:r>
              <w:rPr>
                <w:noProof/>
                <w:lang w:val="de-DE"/>
              </w:rPr>
              <w:t>Devan Premchandrakumar Nair</w:t>
            </w:r>
          </w:p>
        </w:tc>
      </w:tr>
      <w:tr w:rsidR="00A201D1" w:rsidRPr="00A201D1" w14:paraId="54FC1DC7" w14:textId="77777777" w:rsidTr="006F1D1D">
        <w:tc>
          <w:tcPr>
            <w:tcW w:w="2552" w:type="dxa"/>
          </w:tcPr>
          <w:p w14:paraId="627718AB" w14:textId="77777777" w:rsidR="00A201D1" w:rsidRPr="00A201D1" w:rsidRDefault="00D830AD" w:rsidP="00E56A86">
            <w:pPr>
              <w:pStyle w:val="AuthorandDate"/>
              <w:rPr>
                <w:noProof/>
                <w:lang w:val="de-DE"/>
              </w:rPr>
            </w:pPr>
            <w:r>
              <w:rPr>
                <w:noProof/>
                <w:lang w:val="de-DE"/>
              </w:rPr>
              <w:t>First examiner</w:t>
            </w:r>
            <w:r w:rsidR="00A201D1" w:rsidRPr="00A201D1">
              <w:rPr>
                <w:noProof/>
                <w:lang w:val="de-DE"/>
              </w:rPr>
              <w:t>:</w:t>
            </w:r>
          </w:p>
        </w:tc>
        <w:tc>
          <w:tcPr>
            <w:tcW w:w="6510" w:type="dxa"/>
          </w:tcPr>
          <w:p w14:paraId="0DFA437F" w14:textId="13C394A2" w:rsidR="00A201D1" w:rsidRPr="00A201D1" w:rsidRDefault="006F1D1D" w:rsidP="00E56A86">
            <w:pPr>
              <w:pStyle w:val="AuthorandDate"/>
              <w:rPr>
                <w:noProof/>
                <w:lang w:val="de-DE"/>
              </w:rPr>
            </w:pPr>
            <w:r>
              <w:rPr>
                <w:noProof/>
                <w:lang w:val="de-DE"/>
              </w:rPr>
              <w:t>Prof.Dr.Armin Lehmann</w:t>
            </w:r>
          </w:p>
        </w:tc>
      </w:tr>
      <w:tr w:rsidR="00A201D1" w:rsidRPr="00A201D1" w14:paraId="32354098" w14:textId="77777777" w:rsidTr="006F1D1D">
        <w:tc>
          <w:tcPr>
            <w:tcW w:w="2552" w:type="dxa"/>
          </w:tcPr>
          <w:p w14:paraId="235A05DB" w14:textId="77777777" w:rsidR="00A201D1" w:rsidRPr="00A201D1" w:rsidRDefault="00D830AD" w:rsidP="00E56A86">
            <w:pPr>
              <w:pStyle w:val="AuthorandDate"/>
              <w:rPr>
                <w:noProof/>
                <w:lang w:val="de-DE"/>
              </w:rPr>
            </w:pPr>
            <w:r>
              <w:rPr>
                <w:noProof/>
                <w:lang w:val="de-DE"/>
              </w:rPr>
              <w:t>Date of start</w:t>
            </w:r>
            <w:r w:rsidR="00A201D1" w:rsidRPr="00A201D1">
              <w:rPr>
                <w:noProof/>
                <w:lang w:val="de-DE"/>
              </w:rPr>
              <w:t>:</w:t>
            </w:r>
          </w:p>
        </w:tc>
        <w:tc>
          <w:tcPr>
            <w:tcW w:w="6510" w:type="dxa"/>
          </w:tcPr>
          <w:p w14:paraId="4F9F6D69" w14:textId="767F8F47" w:rsidR="00A201D1" w:rsidRPr="00A201D1" w:rsidRDefault="006F1D1D" w:rsidP="00E56A86">
            <w:pPr>
              <w:pStyle w:val="AuthorandDate"/>
              <w:rPr>
                <w:noProof/>
                <w:lang w:val="de-DE"/>
              </w:rPr>
            </w:pPr>
            <w:r>
              <w:rPr>
                <w:noProof/>
                <w:lang w:val="de-DE"/>
              </w:rPr>
              <w:t>19 June 2020</w:t>
            </w:r>
          </w:p>
        </w:tc>
      </w:tr>
      <w:tr w:rsidR="00A201D1" w:rsidRPr="00A201D1" w14:paraId="6EADA62B" w14:textId="77777777" w:rsidTr="006F1D1D">
        <w:tc>
          <w:tcPr>
            <w:tcW w:w="2552" w:type="dxa"/>
          </w:tcPr>
          <w:p w14:paraId="3FFBCCD4" w14:textId="77777777" w:rsidR="00A201D1" w:rsidRPr="00A201D1" w:rsidRDefault="00D830AD" w:rsidP="00E56A86">
            <w:pPr>
              <w:pStyle w:val="AuthorandDate"/>
              <w:rPr>
                <w:noProof/>
                <w:lang w:val="de-DE"/>
              </w:rPr>
            </w:pPr>
            <w:r>
              <w:rPr>
                <w:noProof/>
                <w:lang w:val="de-DE"/>
              </w:rPr>
              <w:t>Date of submission</w:t>
            </w:r>
            <w:r w:rsidR="00A201D1" w:rsidRPr="00A201D1">
              <w:rPr>
                <w:noProof/>
                <w:lang w:val="de-DE"/>
              </w:rPr>
              <w:t>:</w:t>
            </w:r>
          </w:p>
        </w:tc>
        <w:tc>
          <w:tcPr>
            <w:tcW w:w="6510" w:type="dxa"/>
          </w:tcPr>
          <w:p w14:paraId="39EDB10A" w14:textId="1F924629" w:rsidR="00A201D1" w:rsidRPr="00A201D1" w:rsidRDefault="007E3161" w:rsidP="00E56A86">
            <w:pPr>
              <w:pStyle w:val="AuthorandDate"/>
              <w:rPr>
                <w:noProof/>
                <w:lang w:val="de-DE"/>
              </w:rPr>
            </w:pPr>
            <w:r>
              <w:rPr>
                <w:noProof/>
                <w:lang w:val="de-DE"/>
              </w:rPr>
              <w:t>16 September 2020</w:t>
            </w:r>
          </w:p>
        </w:tc>
      </w:tr>
    </w:tbl>
    <w:p w14:paraId="16CCC226" w14:textId="77777777" w:rsidR="00BB6D74" w:rsidRPr="00A30154" w:rsidRDefault="00BB6D74" w:rsidP="00C26945">
      <w:pPr>
        <w:pStyle w:val="AuthorandDate"/>
        <w:rPr>
          <w:noProof/>
          <w:lang w:val="de-DE"/>
        </w:rPr>
      </w:pPr>
    </w:p>
    <w:p w14:paraId="4840EF77" w14:textId="77777777" w:rsidR="00BB6D74" w:rsidRPr="00A30154" w:rsidRDefault="00BB6D74" w:rsidP="00C26945">
      <w:pPr>
        <w:pStyle w:val="AuthorandDate"/>
        <w:rPr>
          <w:noProof/>
          <w:lang w:val="de-DE"/>
        </w:rPr>
        <w:sectPr w:rsidR="00BB6D74" w:rsidRPr="00A30154" w:rsidSect="00BB6D74">
          <w:headerReference w:type="even" r:id="rId9"/>
          <w:headerReference w:type="default" r:id="rId10"/>
          <w:headerReference w:type="first" r:id="rId11"/>
          <w:pgSz w:w="11907" w:h="16840" w:code="9"/>
          <w:pgMar w:top="1418" w:right="1134" w:bottom="1418" w:left="1701" w:header="709" w:footer="567" w:gutter="0"/>
          <w:cols w:space="720"/>
          <w:titlePg/>
          <w:docGrid w:linePitch="272"/>
        </w:sectPr>
      </w:pPr>
    </w:p>
    <w:p w14:paraId="7E2F82E4" w14:textId="77777777" w:rsidR="001D5071" w:rsidRPr="00A30154" w:rsidRDefault="00D830AD" w:rsidP="00E17189">
      <w:pPr>
        <w:pStyle w:val="Statement"/>
        <w:rPr>
          <w:noProof/>
          <w:lang w:val="de-DE"/>
        </w:rPr>
      </w:pPr>
      <w:bookmarkStart w:id="2" w:name="_Hlk43219141"/>
      <w:r>
        <w:rPr>
          <w:noProof/>
          <w:lang w:val="de-DE"/>
        </w:rPr>
        <w:lastRenderedPageBreak/>
        <w:t>Statement</w:t>
      </w:r>
    </w:p>
    <w:p w14:paraId="7FBD5CC9" w14:textId="77777777" w:rsidR="001D5071" w:rsidRPr="00D830AD" w:rsidRDefault="00D830AD" w:rsidP="00E17189">
      <w:pPr>
        <w:pStyle w:val="Statement-Text"/>
        <w:rPr>
          <w:noProof/>
        </w:rPr>
      </w:pPr>
      <w:r w:rsidRPr="00D830AD">
        <w:rPr>
          <w:noProof/>
        </w:rPr>
        <w:t>I confirm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r w:rsidR="001D5071" w:rsidRPr="00D830AD">
        <w:rPr>
          <w:noProof/>
        </w:rPr>
        <w:t>.</w:t>
      </w:r>
    </w:p>
    <w:p w14:paraId="1E9D83E2" w14:textId="77777777" w:rsidR="00E17189" w:rsidRPr="00D830AD" w:rsidRDefault="00E17189" w:rsidP="00824AE6">
      <w:pPr>
        <w:rPr>
          <w:noProof/>
          <w:lang w:val="en-GB"/>
        </w:rPr>
      </w:pPr>
    </w:p>
    <w:p w14:paraId="1BD92821" w14:textId="77777777" w:rsidR="00E17189" w:rsidRPr="00D830AD" w:rsidRDefault="00E17189" w:rsidP="00824AE6">
      <w:pPr>
        <w:rPr>
          <w:noProof/>
          <w:lang w:val="en-GB"/>
        </w:rPr>
      </w:pPr>
    </w:p>
    <w:p w14:paraId="74E54836" w14:textId="77777777" w:rsidR="001D5071" w:rsidRPr="00D830AD" w:rsidRDefault="001D5071" w:rsidP="001D5071">
      <w:pPr>
        <w:autoSpaceDE w:val="0"/>
        <w:autoSpaceDN w:val="0"/>
        <w:adjustRightInd w:val="0"/>
        <w:spacing w:after="0" w:line="240" w:lineRule="auto"/>
        <w:jc w:val="left"/>
        <w:rPr>
          <w:rFonts w:ascii="Times New Roman" w:hAnsi="Times New Roman"/>
          <w:noProof/>
          <w:sz w:val="23"/>
          <w:szCs w:val="23"/>
          <w:u w:val="single"/>
          <w:lang w:val="en-GB"/>
        </w:rPr>
      </w:pPr>
      <w:r w:rsidRPr="00D830AD">
        <w:rPr>
          <w:rFonts w:ascii="Times New Roman" w:hAnsi="Times New Roman"/>
          <w:noProof/>
          <w:sz w:val="23"/>
          <w:szCs w:val="23"/>
          <w:u w:val="single"/>
          <w:lang w:val="en-GB"/>
        </w:rPr>
        <w:t>_____________________________</w:t>
      </w:r>
      <w:r w:rsidR="00E07021" w:rsidRPr="00D830AD">
        <w:rPr>
          <w:rFonts w:ascii="Times New Roman" w:hAnsi="Times New Roman"/>
          <w:noProof/>
          <w:sz w:val="23"/>
          <w:szCs w:val="23"/>
          <w:u w:val="single"/>
          <w:lang w:val="en-GB"/>
        </w:rPr>
        <w:t>__</w:t>
      </w:r>
    </w:p>
    <w:p w14:paraId="1B1031BC" w14:textId="77777777" w:rsidR="00410C19" w:rsidRPr="00D830AD" w:rsidRDefault="001D5071" w:rsidP="00E07021">
      <w:pPr>
        <w:pStyle w:val="Statement-Text"/>
        <w:rPr>
          <w:noProof/>
        </w:rPr>
      </w:pPr>
      <w:r w:rsidRPr="00D830AD">
        <w:rPr>
          <w:noProof/>
        </w:rPr>
        <w:t>Dat</w:t>
      </w:r>
      <w:r w:rsidR="00D830AD" w:rsidRPr="00D830AD">
        <w:rPr>
          <w:noProof/>
        </w:rPr>
        <w:t>e</w:t>
      </w:r>
      <w:r w:rsidRPr="00D830AD">
        <w:rPr>
          <w:noProof/>
        </w:rPr>
        <w:t xml:space="preserve">, </w:t>
      </w:r>
      <w:bookmarkEnd w:id="2"/>
      <w:r w:rsidR="00D830AD" w:rsidRPr="00D830AD">
        <w:rPr>
          <w:noProof/>
        </w:rPr>
        <w:t>Signature of t</w:t>
      </w:r>
      <w:r w:rsidR="00D830AD">
        <w:rPr>
          <w:noProof/>
        </w:rPr>
        <w:t>he Student</w:t>
      </w:r>
    </w:p>
    <w:p w14:paraId="5750C559" w14:textId="77777777" w:rsidR="00BB6D74" w:rsidRPr="00D830AD" w:rsidRDefault="00BB6D74" w:rsidP="00410C19">
      <w:pPr>
        <w:rPr>
          <w:rFonts w:ascii="Times New Roman" w:hAnsi="Times New Roman"/>
          <w:noProof/>
          <w:color w:val="000000"/>
          <w:sz w:val="22"/>
          <w:szCs w:val="22"/>
          <w:lang w:val="en-GB"/>
        </w:rPr>
      </w:pPr>
    </w:p>
    <w:p w14:paraId="50AFCF2F" w14:textId="77777777" w:rsidR="00BB6D74" w:rsidRPr="00D830AD" w:rsidRDefault="00BB6D74" w:rsidP="00410C19">
      <w:pPr>
        <w:rPr>
          <w:rFonts w:ascii="Times New Roman" w:hAnsi="Times New Roman"/>
          <w:noProof/>
          <w:color w:val="000000"/>
          <w:sz w:val="22"/>
          <w:szCs w:val="22"/>
          <w:lang w:val="en-GB"/>
        </w:rPr>
        <w:sectPr w:rsidR="00BB6D74" w:rsidRPr="00D830AD" w:rsidSect="00BB6D74">
          <w:headerReference w:type="first" r:id="rId12"/>
          <w:pgSz w:w="11907" w:h="16840" w:code="9"/>
          <w:pgMar w:top="1418" w:right="1134" w:bottom="1418" w:left="1701" w:header="709" w:footer="567" w:gutter="0"/>
          <w:cols w:space="720"/>
          <w:titlePg/>
          <w:docGrid w:linePitch="272"/>
        </w:sectPr>
      </w:pPr>
    </w:p>
    <w:p w14:paraId="03AC0E7A" w14:textId="77777777" w:rsidR="000A5706" w:rsidRPr="00D830AD" w:rsidRDefault="00D830AD" w:rsidP="00BB6D74">
      <w:pPr>
        <w:pStyle w:val="berschrift1oNum"/>
        <w:numPr>
          <w:ilvl w:val="0"/>
          <w:numId w:val="0"/>
        </w:numPr>
        <w:tabs>
          <w:tab w:val="left" w:pos="7010"/>
        </w:tabs>
        <w:spacing w:before="0"/>
        <w:rPr>
          <w:noProof/>
          <w:lang w:val="en-GB"/>
        </w:rPr>
      </w:pPr>
      <w:r>
        <w:rPr>
          <w:noProof/>
          <w:lang w:val="en-GB"/>
        </w:rPr>
        <w:lastRenderedPageBreak/>
        <w:t>Content</w:t>
      </w:r>
    </w:p>
    <w:p w14:paraId="7C77ADB6" w14:textId="2E941886" w:rsidR="005C777C" w:rsidRDefault="000A5706">
      <w:pPr>
        <w:pStyle w:val="TOC1"/>
        <w:rPr>
          <w:rFonts w:asciiTheme="minorHAnsi" w:eastAsiaTheme="minorEastAsia" w:hAnsiTheme="minorHAnsi" w:cstheme="minorBidi"/>
          <w:b w:val="0"/>
          <w:sz w:val="22"/>
          <w:szCs w:val="22"/>
          <w:lang w:val="en-DE" w:eastAsia="en-DE"/>
        </w:rPr>
      </w:pPr>
      <w:r w:rsidRPr="00A30154">
        <w:fldChar w:fldCharType="begin"/>
      </w:r>
      <w:r w:rsidRPr="00A30154">
        <w:instrText xml:space="preserve"> TOC \o "1-3" \h \z </w:instrText>
      </w:r>
      <w:r w:rsidRPr="00A30154">
        <w:fldChar w:fldCharType="separate"/>
      </w:r>
      <w:hyperlink w:anchor="_Toc50997606" w:history="1">
        <w:r w:rsidR="005C777C" w:rsidRPr="00240148">
          <w:rPr>
            <w:rStyle w:val="Hyperlink"/>
          </w:rPr>
          <w:t>1</w:t>
        </w:r>
        <w:r w:rsidR="005C777C">
          <w:rPr>
            <w:rFonts w:asciiTheme="minorHAnsi" w:eastAsiaTheme="minorEastAsia" w:hAnsiTheme="minorHAnsi" w:cstheme="minorBidi"/>
            <w:b w:val="0"/>
            <w:sz w:val="22"/>
            <w:szCs w:val="22"/>
            <w:lang w:val="en-DE" w:eastAsia="en-DE"/>
          </w:rPr>
          <w:tab/>
        </w:r>
        <w:r w:rsidR="005C777C" w:rsidRPr="00240148">
          <w:rPr>
            <w:rStyle w:val="Hyperlink"/>
          </w:rPr>
          <w:t>Introduction</w:t>
        </w:r>
        <w:r w:rsidR="005C777C">
          <w:rPr>
            <w:webHidden/>
          </w:rPr>
          <w:tab/>
        </w:r>
        <w:r w:rsidR="005C777C">
          <w:rPr>
            <w:webHidden/>
          </w:rPr>
          <w:fldChar w:fldCharType="begin"/>
        </w:r>
        <w:r w:rsidR="005C777C">
          <w:rPr>
            <w:webHidden/>
          </w:rPr>
          <w:instrText xml:space="preserve"> PAGEREF _Toc50997606 \h </w:instrText>
        </w:r>
        <w:r w:rsidR="005C777C">
          <w:rPr>
            <w:webHidden/>
          </w:rPr>
        </w:r>
        <w:r w:rsidR="005C777C">
          <w:rPr>
            <w:webHidden/>
          </w:rPr>
          <w:fldChar w:fldCharType="separate"/>
        </w:r>
        <w:r w:rsidR="005C777C">
          <w:rPr>
            <w:webHidden/>
          </w:rPr>
          <w:t>4</w:t>
        </w:r>
        <w:r w:rsidR="005C777C">
          <w:rPr>
            <w:webHidden/>
          </w:rPr>
          <w:fldChar w:fldCharType="end"/>
        </w:r>
      </w:hyperlink>
    </w:p>
    <w:p w14:paraId="165029AA" w14:textId="18B49195" w:rsidR="005C777C" w:rsidRDefault="005C777C">
      <w:pPr>
        <w:pStyle w:val="TOC1"/>
        <w:rPr>
          <w:rFonts w:asciiTheme="minorHAnsi" w:eastAsiaTheme="minorEastAsia" w:hAnsiTheme="minorHAnsi" w:cstheme="minorBidi"/>
          <w:b w:val="0"/>
          <w:sz w:val="22"/>
          <w:szCs w:val="22"/>
          <w:lang w:val="en-DE" w:eastAsia="en-DE"/>
        </w:rPr>
      </w:pPr>
      <w:hyperlink w:anchor="_Toc50997607" w:history="1">
        <w:r w:rsidRPr="00240148">
          <w:rPr>
            <w:rStyle w:val="Hyperlink"/>
          </w:rPr>
          <w:t>2</w:t>
        </w:r>
        <w:r>
          <w:rPr>
            <w:rFonts w:asciiTheme="minorHAnsi" w:eastAsiaTheme="minorEastAsia" w:hAnsiTheme="minorHAnsi" w:cstheme="minorBidi"/>
            <w:b w:val="0"/>
            <w:sz w:val="22"/>
            <w:szCs w:val="22"/>
            <w:lang w:val="en-DE" w:eastAsia="en-DE"/>
          </w:rPr>
          <w:tab/>
        </w:r>
        <w:r w:rsidRPr="00240148">
          <w:rPr>
            <w:rStyle w:val="Hyperlink"/>
          </w:rPr>
          <w:t>Theoretical Background</w:t>
        </w:r>
        <w:r>
          <w:rPr>
            <w:webHidden/>
          </w:rPr>
          <w:tab/>
        </w:r>
        <w:r>
          <w:rPr>
            <w:webHidden/>
          </w:rPr>
          <w:fldChar w:fldCharType="begin"/>
        </w:r>
        <w:r>
          <w:rPr>
            <w:webHidden/>
          </w:rPr>
          <w:instrText xml:space="preserve"> PAGEREF _Toc50997607 \h </w:instrText>
        </w:r>
        <w:r>
          <w:rPr>
            <w:webHidden/>
          </w:rPr>
        </w:r>
        <w:r>
          <w:rPr>
            <w:webHidden/>
          </w:rPr>
          <w:fldChar w:fldCharType="separate"/>
        </w:r>
        <w:r>
          <w:rPr>
            <w:webHidden/>
          </w:rPr>
          <w:t>5</w:t>
        </w:r>
        <w:r>
          <w:rPr>
            <w:webHidden/>
          </w:rPr>
          <w:fldChar w:fldCharType="end"/>
        </w:r>
      </w:hyperlink>
    </w:p>
    <w:p w14:paraId="1C5B0CB1" w14:textId="0BD3A1D8" w:rsidR="005C777C" w:rsidRDefault="005C777C">
      <w:pPr>
        <w:pStyle w:val="TOC2"/>
        <w:rPr>
          <w:rFonts w:asciiTheme="minorHAnsi" w:eastAsiaTheme="minorEastAsia" w:hAnsiTheme="minorHAnsi" w:cstheme="minorBidi"/>
          <w:sz w:val="22"/>
          <w:szCs w:val="22"/>
          <w:lang w:val="en-DE" w:eastAsia="en-DE"/>
        </w:rPr>
      </w:pPr>
      <w:hyperlink w:anchor="_Toc50997608" w:history="1">
        <w:r w:rsidRPr="00240148">
          <w:rPr>
            <w:rStyle w:val="Hyperlink"/>
          </w:rPr>
          <w:t>2.1</w:t>
        </w:r>
        <w:r>
          <w:rPr>
            <w:rFonts w:asciiTheme="minorHAnsi" w:eastAsiaTheme="minorEastAsia" w:hAnsiTheme="minorHAnsi" w:cstheme="minorBidi"/>
            <w:sz w:val="22"/>
            <w:szCs w:val="22"/>
            <w:lang w:val="en-DE" w:eastAsia="en-DE"/>
          </w:rPr>
          <w:tab/>
        </w:r>
        <w:r w:rsidRPr="00240148">
          <w:rPr>
            <w:rStyle w:val="Hyperlink"/>
          </w:rPr>
          <w:t>ETSI NFV Management and Orchetsration Architecture</w:t>
        </w:r>
        <w:r>
          <w:rPr>
            <w:webHidden/>
          </w:rPr>
          <w:tab/>
        </w:r>
        <w:r>
          <w:rPr>
            <w:webHidden/>
          </w:rPr>
          <w:fldChar w:fldCharType="begin"/>
        </w:r>
        <w:r>
          <w:rPr>
            <w:webHidden/>
          </w:rPr>
          <w:instrText xml:space="preserve"> PAGEREF _Toc50997608 \h </w:instrText>
        </w:r>
        <w:r>
          <w:rPr>
            <w:webHidden/>
          </w:rPr>
        </w:r>
        <w:r>
          <w:rPr>
            <w:webHidden/>
          </w:rPr>
          <w:fldChar w:fldCharType="separate"/>
        </w:r>
        <w:r>
          <w:rPr>
            <w:webHidden/>
          </w:rPr>
          <w:t>5</w:t>
        </w:r>
        <w:r>
          <w:rPr>
            <w:webHidden/>
          </w:rPr>
          <w:fldChar w:fldCharType="end"/>
        </w:r>
      </w:hyperlink>
    </w:p>
    <w:p w14:paraId="6C02A309" w14:textId="6CC80A85" w:rsidR="005C777C" w:rsidRDefault="005C777C">
      <w:pPr>
        <w:pStyle w:val="TOC2"/>
        <w:rPr>
          <w:rFonts w:asciiTheme="minorHAnsi" w:eastAsiaTheme="minorEastAsia" w:hAnsiTheme="minorHAnsi" w:cstheme="minorBidi"/>
          <w:sz w:val="22"/>
          <w:szCs w:val="22"/>
          <w:lang w:val="en-DE" w:eastAsia="en-DE"/>
        </w:rPr>
      </w:pPr>
      <w:hyperlink w:anchor="_Toc50997609" w:history="1">
        <w:r w:rsidRPr="00240148">
          <w:rPr>
            <w:rStyle w:val="Hyperlink"/>
          </w:rPr>
          <w:t>2.2</w:t>
        </w:r>
        <w:r>
          <w:rPr>
            <w:rFonts w:asciiTheme="minorHAnsi" w:eastAsiaTheme="minorEastAsia" w:hAnsiTheme="minorHAnsi" w:cstheme="minorBidi"/>
            <w:sz w:val="22"/>
            <w:szCs w:val="22"/>
            <w:lang w:val="en-DE" w:eastAsia="en-DE"/>
          </w:rPr>
          <w:tab/>
        </w:r>
        <w:r w:rsidRPr="00240148">
          <w:rPr>
            <w:rStyle w:val="Hyperlink"/>
          </w:rPr>
          <w:t>Determination of connectedness and resource information states</w:t>
        </w:r>
        <w:r>
          <w:rPr>
            <w:webHidden/>
          </w:rPr>
          <w:tab/>
        </w:r>
        <w:r>
          <w:rPr>
            <w:webHidden/>
          </w:rPr>
          <w:fldChar w:fldCharType="begin"/>
        </w:r>
        <w:r>
          <w:rPr>
            <w:webHidden/>
          </w:rPr>
          <w:instrText xml:space="preserve"> PAGEREF _Toc50997609 \h </w:instrText>
        </w:r>
        <w:r>
          <w:rPr>
            <w:webHidden/>
          </w:rPr>
        </w:r>
        <w:r>
          <w:rPr>
            <w:webHidden/>
          </w:rPr>
          <w:fldChar w:fldCharType="separate"/>
        </w:r>
        <w:r>
          <w:rPr>
            <w:webHidden/>
          </w:rPr>
          <w:t>6</w:t>
        </w:r>
        <w:r>
          <w:rPr>
            <w:webHidden/>
          </w:rPr>
          <w:fldChar w:fldCharType="end"/>
        </w:r>
      </w:hyperlink>
    </w:p>
    <w:p w14:paraId="3C358E13" w14:textId="7473431F" w:rsidR="005C777C" w:rsidRDefault="005C777C">
      <w:pPr>
        <w:pStyle w:val="TOC2"/>
        <w:rPr>
          <w:rFonts w:asciiTheme="minorHAnsi" w:eastAsiaTheme="minorEastAsia" w:hAnsiTheme="minorHAnsi" w:cstheme="minorBidi"/>
          <w:sz w:val="22"/>
          <w:szCs w:val="22"/>
          <w:lang w:val="en-DE" w:eastAsia="en-DE"/>
        </w:rPr>
      </w:pPr>
      <w:hyperlink w:anchor="_Toc50997610" w:history="1">
        <w:r w:rsidRPr="00240148">
          <w:rPr>
            <w:rStyle w:val="Hyperlink"/>
          </w:rPr>
          <w:t>2.3</w:t>
        </w:r>
        <w:r>
          <w:rPr>
            <w:rFonts w:asciiTheme="minorHAnsi" w:eastAsiaTheme="minorEastAsia" w:hAnsiTheme="minorHAnsi" w:cstheme="minorBidi"/>
            <w:sz w:val="22"/>
            <w:szCs w:val="22"/>
            <w:lang w:val="en-DE" w:eastAsia="en-DE"/>
          </w:rPr>
          <w:tab/>
        </w:r>
        <w:r w:rsidRPr="00240148">
          <w:rPr>
            <w:rStyle w:val="Hyperlink"/>
          </w:rPr>
          <w:t>Constrained Application Protocol (CoAP)</w:t>
        </w:r>
        <w:r>
          <w:rPr>
            <w:webHidden/>
          </w:rPr>
          <w:tab/>
        </w:r>
        <w:r>
          <w:rPr>
            <w:webHidden/>
          </w:rPr>
          <w:fldChar w:fldCharType="begin"/>
        </w:r>
        <w:r>
          <w:rPr>
            <w:webHidden/>
          </w:rPr>
          <w:instrText xml:space="preserve"> PAGEREF _Toc50997610 \h </w:instrText>
        </w:r>
        <w:r>
          <w:rPr>
            <w:webHidden/>
          </w:rPr>
        </w:r>
        <w:r>
          <w:rPr>
            <w:webHidden/>
          </w:rPr>
          <w:fldChar w:fldCharType="separate"/>
        </w:r>
        <w:r>
          <w:rPr>
            <w:webHidden/>
          </w:rPr>
          <w:t>8</w:t>
        </w:r>
        <w:r>
          <w:rPr>
            <w:webHidden/>
          </w:rPr>
          <w:fldChar w:fldCharType="end"/>
        </w:r>
      </w:hyperlink>
    </w:p>
    <w:p w14:paraId="6D9847D7" w14:textId="4BF0742D" w:rsidR="005C777C" w:rsidRDefault="005C777C">
      <w:pPr>
        <w:pStyle w:val="TOC1"/>
        <w:rPr>
          <w:rFonts w:asciiTheme="minorHAnsi" w:eastAsiaTheme="minorEastAsia" w:hAnsiTheme="minorHAnsi" w:cstheme="minorBidi"/>
          <w:b w:val="0"/>
          <w:sz w:val="22"/>
          <w:szCs w:val="22"/>
          <w:lang w:val="en-DE" w:eastAsia="en-DE"/>
        </w:rPr>
      </w:pPr>
      <w:hyperlink w:anchor="_Toc50997611" w:history="1">
        <w:r w:rsidRPr="00240148">
          <w:rPr>
            <w:rStyle w:val="Hyperlink"/>
          </w:rPr>
          <w:t>3</w:t>
        </w:r>
        <w:r>
          <w:rPr>
            <w:rFonts w:asciiTheme="minorHAnsi" w:eastAsiaTheme="minorEastAsia" w:hAnsiTheme="minorHAnsi" w:cstheme="minorBidi"/>
            <w:b w:val="0"/>
            <w:sz w:val="22"/>
            <w:szCs w:val="22"/>
            <w:lang w:val="en-DE" w:eastAsia="en-DE"/>
          </w:rPr>
          <w:tab/>
        </w:r>
        <w:r w:rsidRPr="00240148">
          <w:rPr>
            <w:rStyle w:val="Hyperlink"/>
          </w:rPr>
          <w:t>Requirements Analysis</w:t>
        </w:r>
        <w:r>
          <w:rPr>
            <w:webHidden/>
          </w:rPr>
          <w:tab/>
        </w:r>
        <w:r>
          <w:rPr>
            <w:webHidden/>
          </w:rPr>
          <w:fldChar w:fldCharType="begin"/>
        </w:r>
        <w:r>
          <w:rPr>
            <w:webHidden/>
          </w:rPr>
          <w:instrText xml:space="preserve"> PAGEREF _Toc50997611 \h </w:instrText>
        </w:r>
        <w:r>
          <w:rPr>
            <w:webHidden/>
          </w:rPr>
        </w:r>
        <w:r>
          <w:rPr>
            <w:webHidden/>
          </w:rPr>
          <w:fldChar w:fldCharType="separate"/>
        </w:r>
        <w:r>
          <w:rPr>
            <w:webHidden/>
          </w:rPr>
          <w:t>9</w:t>
        </w:r>
        <w:r>
          <w:rPr>
            <w:webHidden/>
          </w:rPr>
          <w:fldChar w:fldCharType="end"/>
        </w:r>
      </w:hyperlink>
    </w:p>
    <w:p w14:paraId="0608F440" w14:textId="7158A31A" w:rsidR="005C777C" w:rsidRDefault="005C777C">
      <w:pPr>
        <w:pStyle w:val="TOC2"/>
        <w:rPr>
          <w:rFonts w:asciiTheme="minorHAnsi" w:eastAsiaTheme="minorEastAsia" w:hAnsiTheme="minorHAnsi" w:cstheme="minorBidi"/>
          <w:sz w:val="22"/>
          <w:szCs w:val="22"/>
          <w:lang w:val="en-DE" w:eastAsia="en-DE"/>
        </w:rPr>
      </w:pPr>
      <w:hyperlink w:anchor="_Toc50997612" w:history="1">
        <w:r w:rsidRPr="00240148">
          <w:rPr>
            <w:rStyle w:val="Hyperlink"/>
            <w:rFonts w:cs="Times"/>
            <w:bCs/>
          </w:rPr>
          <w:t>3.1</w:t>
        </w:r>
        <w:r>
          <w:rPr>
            <w:rFonts w:asciiTheme="minorHAnsi" w:eastAsiaTheme="minorEastAsia" w:hAnsiTheme="minorHAnsi" w:cstheme="minorBidi"/>
            <w:sz w:val="22"/>
            <w:szCs w:val="22"/>
            <w:lang w:val="en-DE" w:eastAsia="en-DE"/>
          </w:rPr>
          <w:tab/>
        </w:r>
        <w:r w:rsidRPr="00240148">
          <w:rPr>
            <w:rStyle w:val="Hyperlink"/>
            <w:rFonts w:cs="Times"/>
            <w:bCs/>
          </w:rPr>
          <w:t>General Objectives</w:t>
        </w:r>
        <w:r>
          <w:rPr>
            <w:webHidden/>
          </w:rPr>
          <w:tab/>
        </w:r>
        <w:r>
          <w:rPr>
            <w:webHidden/>
          </w:rPr>
          <w:fldChar w:fldCharType="begin"/>
        </w:r>
        <w:r>
          <w:rPr>
            <w:webHidden/>
          </w:rPr>
          <w:instrText xml:space="preserve"> PAGEREF _Toc50997612 \h </w:instrText>
        </w:r>
        <w:r>
          <w:rPr>
            <w:webHidden/>
          </w:rPr>
        </w:r>
        <w:r>
          <w:rPr>
            <w:webHidden/>
          </w:rPr>
          <w:fldChar w:fldCharType="separate"/>
        </w:r>
        <w:r>
          <w:rPr>
            <w:webHidden/>
          </w:rPr>
          <w:t>9</w:t>
        </w:r>
        <w:r>
          <w:rPr>
            <w:webHidden/>
          </w:rPr>
          <w:fldChar w:fldCharType="end"/>
        </w:r>
      </w:hyperlink>
    </w:p>
    <w:p w14:paraId="208EF985" w14:textId="2C28B4DE" w:rsidR="005C777C" w:rsidRDefault="005C777C">
      <w:pPr>
        <w:pStyle w:val="TOC2"/>
        <w:rPr>
          <w:rFonts w:asciiTheme="minorHAnsi" w:eastAsiaTheme="minorEastAsia" w:hAnsiTheme="minorHAnsi" w:cstheme="minorBidi"/>
          <w:sz w:val="22"/>
          <w:szCs w:val="22"/>
          <w:lang w:val="en-DE" w:eastAsia="en-DE"/>
        </w:rPr>
      </w:pPr>
      <w:hyperlink w:anchor="_Toc50997613" w:history="1">
        <w:r w:rsidRPr="00240148">
          <w:rPr>
            <w:rStyle w:val="Hyperlink"/>
            <w:bCs/>
          </w:rPr>
          <w:t>3.2</w:t>
        </w:r>
        <w:r>
          <w:rPr>
            <w:rFonts w:asciiTheme="minorHAnsi" w:eastAsiaTheme="minorEastAsia" w:hAnsiTheme="minorHAnsi" w:cstheme="minorBidi"/>
            <w:sz w:val="22"/>
            <w:szCs w:val="22"/>
            <w:lang w:val="en-DE" w:eastAsia="en-DE"/>
          </w:rPr>
          <w:tab/>
        </w:r>
        <w:r w:rsidRPr="00240148">
          <w:rPr>
            <w:rStyle w:val="Hyperlink"/>
            <w:bCs/>
          </w:rPr>
          <w:t>Clarifying the Requirements</w:t>
        </w:r>
        <w:r>
          <w:rPr>
            <w:webHidden/>
          </w:rPr>
          <w:tab/>
        </w:r>
        <w:r>
          <w:rPr>
            <w:webHidden/>
          </w:rPr>
          <w:fldChar w:fldCharType="begin"/>
        </w:r>
        <w:r>
          <w:rPr>
            <w:webHidden/>
          </w:rPr>
          <w:instrText xml:space="preserve"> PAGEREF _Toc50997613 \h </w:instrText>
        </w:r>
        <w:r>
          <w:rPr>
            <w:webHidden/>
          </w:rPr>
        </w:r>
        <w:r>
          <w:rPr>
            <w:webHidden/>
          </w:rPr>
          <w:fldChar w:fldCharType="separate"/>
        </w:r>
        <w:r>
          <w:rPr>
            <w:webHidden/>
          </w:rPr>
          <w:t>10</w:t>
        </w:r>
        <w:r>
          <w:rPr>
            <w:webHidden/>
          </w:rPr>
          <w:fldChar w:fldCharType="end"/>
        </w:r>
      </w:hyperlink>
    </w:p>
    <w:p w14:paraId="2807149F" w14:textId="7AC5AC17" w:rsidR="005C777C" w:rsidRDefault="005C777C">
      <w:pPr>
        <w:pStyle w:val="TOC2"/>
        <w:rPr>
          <w:rFonts w:asciiTheme="minorHAnsi" w:eastAsiaTheme="minorEastAsia" w:hAnsiTheme="minorHAnsi" w:cstheme="minorBidi"/>
          <w:sz w:val="22"/>
          <w:szCs w:val="22"/>
          <w:lang w:val="en-DE" w:eastAsia="en-DE"/>
        </w:rPr>
      </w:pPr>
      <w:hyperlink w:anchor="_Toc50997614" w:history="1">
        <w:r w:rsidRPr="00240148">
          <w:rPr>
            <w:rStyle w:val="Hyperlink"/>
            <w:bCs/>
          </w:rPr>
          <w:t>3.3</w:t>
        </w:r>
        <w:r>
          <w:rPr>
            <w:rFonts w:asciiTheme="minorHAnsi" w:eastAsiaTheme="minorEastAsia" w:hAnsiTheme="minorHAnsi" w:cstheme="minorBidi"/>
            <w:sz w:val="22"/>
            <w:szCs w:val="22"/>
            <w:lang w:val="en-DE" w:eastAsia="en-DE"/>
          </w:rPr>
          <w:tab/>
        </w:r>
        <w:r w:rsidRPr="00240148">
          <w:rPr>
            <w:rStyle w:val="Hyperlink"/>
            <w:bCs/>
          </w:rPr>
          <w:t>Target State</w:t>
        </w:r>
        <w:r>
          <w:rPr>
            <w:webHidden/>
          </w:rPr>
          <w:tab/>
        </w:r>
        <w:r>
          <w:rPr>
            <w:webHidden/>
          </w:rPr>
          <w:fldChar w:fldCharType="begin"/>
        </w:r>
        <w:r>
          <w:rPr>
            <w:webHidden/>
          </w:rPr>
          <w:instrText xml:space="preserve"> PAGEREF _Toc50997614 \h </w:instrText>
        </w:r>
        <w:r>
          <w:rPr>
            <w:webHidden/>
          </w:rPr>
        </w:r>
        <w:r>
          <w:rPr>
            <w:webHidden/>
          </w:rPr>
          <w:fldChar w:fldCharType="separate"/>
        </w:r>
        <w:r>
          <w:rPr>
            <w:webHidden/>
          </w:rPr>
          <w:t>10</w:t>
        </w:r>
        <w:r>
          <w:rPr>
            <w:webHidden/>
          </w:rPr>
          <w:fldChar w:fldCharType="end"/>
        </w:r>
      </w:hyperlink>
    </w:p>
    <w:p w14:paraId="32AEDF2B" w14:textId="1D52CD00" w:rsidR="005C777C" w:rsidRPr="005C777C" w:rsidRDefault="005C777C">
      <w:pPr>
        <w:pStyle w:val="TOC2"/>
        <w:rPr>
          <w:rFonts w:asciiTheme="minorHAnsi" w:eastAsiaTheme="minorEastAsia" w:hAnsiTheme="minorHAnsi" w:cstheme="minorBidi"/>
          <w:sz w:val="22"/>
          <w:szCs w:val="22"/>
          <w:lang w:val="en-DE" w:eastAsia="en-DE"/>
        </w:rPr>
      </w:pPr>
      <w:hyperlink w:anchor="_Toc50997615" w:history="1">
        <w:r w:rsidRPr="005C777C">
          <w:rPr>
            <w:rStyle w:val="Hyperlink"/>
          </w:rPr>
          <w:t>3.4</w:t>
        </w:r>
        <w:r w:rsidRPr="005C777C">
          <w:rPr>
            <w:rFonts w:asciiTheme="minorHAnsi" w:eastAsiaTheme="minorEastAsia" w:hAnsiTheme="minorHAnsi" w:cstheme="minorBidi"/>
            <w:sz w:val="22"/>
            <w:szCs w:val="22"/>
            <w:lang w:val="en-DE" w:eastAsia="en-DE"/>
          </w:rPr>
          <w:tab/>
        </w:r>
        <w:r w:rsidRPr="005C777C">
          <w:rPr>
            <w:rStyle w:val="Hyperlink"/>
          </w:rPr>
          <w:t>Use Cases for the Prototype</w:t>
        </w:r>
        <w:r w:rsidRPr="005C777C">
          <w:rPr>
            <w:webHidden/>
          </w:rPr>
          <w:tab/>
        </w:r>
        <w:r w:rsidRPr="005C777C">
          <w:rPr>
            <w:webHidden/>
          </w:rPr>
          <w:fldChar w:fldCharType="begin"/>
        </w:r>
        <w:r w:rsidRPr="005C777C">
          <w:rPr>
            <w:webHidden/>
          </w:rPr>
          <w:instrText xml:space="preserve"> PAGEREF _Toc50997615 \h </w:instrText>
        </w:r>
        <w:r w:rsidRPr="005C777C">
          <w:rPr>
            <w:webHidden/>
          </w:rPr>
        </w:r>
        <w:r w:rsidRPr="005C777C">
          <w:rPr>
            <w:webHidden/>
          </w:rPr>
          <w:fldChar w:fldCharType="separate"/>
        </w:r>
        <w:r w:rsidRPr="005C777C">
          <w:rPr>
            <w:webHidden/>
          </w:rPr>
          <w:t>11</w:t>
        </w:r>
        <w:r w:rsidRPr="005C777C">
          <w:rPr>
            <w:webHidden/>
          </w:rPr>
          <w:fldChar w:fldCharType="end"/>
        </w:r>
      </w:hyperlink>
    </w:p>
    <w:p w14:paraId="5B6C1145" w14:textId="7C244E69" w:rsidR="005C777C" w:rsidRDefault="005C777C">
      <w:pPr>
        <w:pStyle w:val="TOC1"/>
        <w:rPr>
          <w:rFonts w:asciiTheme="minorHAnsi" w:eastAsiaTheme="minorEastAsia" w:hAnsiTheme="minorHAnsi" w:cstheme="minorBidi"/>
          <w:b w:val="0"/>
          <w:sz w:val="22"/>
          <w:szCs w:val="22"/>
          <w:lang w:val="en-DE" w:eastAsia="en-DE"/>
        </w:rPr>
      </w:pPr>
      <w:hyperlink w:anchor="_Toc50997622" w:history="1">
        <w:r w:rsidRPr="00240148">
          <w:rPr>
            <w:rStyle w:val="Hyperlink"/>
          </w:rPr>
          <w:t>4</w:t>
        </w:r>
        <w:r>
          <w:rPr>
            <w:rFonts w:asciiTheme="minorHAnsi" w:eastAsiaTheme="minorEastAsia" w:hAnsiTheme="minorHAnsi" w:cstheme="minorBidi"/>
            <w:b w:val="0"/>
            <w:sz w:val="22"/>
            <w:szCs w:val="22"/>
            <w:lang w:val="en-DE" w:eastAsia="en-DE"/>
          </w:rPr>
          <w:tab/>
        </w:r>
        <w:r w:rsidRPr="00240148">
          <w:rPr>
            <w:rStyle w:val="Hyperlink"/>
          </w:rPr>
          <w:t>Realisation</w:t>
        </w:r>
        <w:r>
          <w:rPr>
            <w:webHidden/>
          </w:rPr>
          <w:tab/>
        </w:r>
        <w:r>
          <w:rPr>
            <w:webHidden/>
          </w:rPr>
          <w:fldChar w:fldCharType="begin"/>
        </w:r>
        <w:r>
          <w:rPr>
            <w:webHidden/>
          </w:rPr>
          <w:instrText xml:space="preserve"> PAGEREF _Toc50997622 \h </w:instrText>
        </w:r>
        <w:r>
          <w:rPr>
            <w:webHidden/>
          </w:rPr>
        </w:r>
        <w:r>
          <w:rPr>
            <w:webHidden/>
          </w:rPr>
          <w:fldChar w:fldCharType="separate"/>
        </w:r>
        <w:r>
          <w:rPr>
            <w:webHidden/>
          </w:rPr>
          <w:t>16</w:t>
        </w:r>
        <w:r>
          <w:rPr>
            <w:webHidden/>
          </w:rPr>
          <w:fldChar w:fldCharType="end"/>
        </w:r>
      </w:hyperlink>
    </w:p>
    <w:p w14:paraId="5BDF60AD" w14:textId="67316D4A" w:rsidR="005C777C" w:rsidRPr="005C777C" w:rsidRDefault="005C777C">
      <w:pPr>
        <w:pStyle w:val="TOC2"/>
        <w:rPr>
          <w:rFonts w:asciiTheme="minorHAnsi" w:eastAsiaTheme="minorEastAsia" w:hAnsiTheme="minorHAnsi" w:cstheme="minorBidi"/>
          <w:sz w:val="22"/>
          <w:szCs w:val="22"/>
          <w:lang w:val="en-DE" w:eastAsia="en-DE"/>
        </w:rPr>
      </w:pPr>
      <w:hyperlink w:anchor="_Toc50997623" w:history="1">
        <w:r w:rsidRPr="005C777C">
          <w:rPr>
            <w:rStyle w:val="Hyperlink"/>
          </w:rPr>
          <w:t>4.1</w:t>
        </w:r>
        <w:r w:rsidRPr="005C777C">
          <w:rPr>
            <w:rFonts w:asciiTheme="minorHAnsi" w:eastAsiaTheme="minorEastAsia" w:hAnsiTheme="minorHAnsi" w:cstheme="minorBidi"/>
            <w:sz w:val="22"/>
            <w:szCs w:val="22"/>
            <w:lang w:val="en-DE" w:eastAsia="en-DE"/>
          </w:rPr>
          <w:tab/>
        </w:r>
        <w:r w:rsidRPr="005C777C">
          <w:rPr>
            <w:rStyle w:val="Hyperlink"/>
          </w:rPr>
          <w:t>Messages and Fields</w:t>
        </w:r>
        <w:r w:rsidRPr="005C777C">
          <w:rPr>
            <w:webHidden/>
          </w:rPr>
          <w:tab/>
        </w:r>
        <w:r w:rsidRPr="005C777C">
          <w:rPr>
            <w:webHidden/>
          </w:rPr>
          <w:fldChar w:fldCharType="begin"/>
        </w:r>
        <w:r w:rsidRPr="005C777C">
          <w:rPr>
            <w:webHidden/>
          </w:rPr>
          <w:instrText xml:space="preserve"> PAGEREF _Toc50997623 \h </w:instrText>
        </w:r>
        <w:r w:rsidRPr="005C777C">
          <w:rPr>
            <w:webHidden/>
          </w:rPr>
        </w:r>
        <w:r w:rsidRPr="005C777C">
          <w:rPr>
            <w:webHidden/>
          </w:rPr>
          <w:fldChar w:fldCharType="separate"/>
        </w:r>
        <w:r w:rsidRPr="005C777C">
          <w:rPr>
            <w:webHidden/>
          </w:rPr>
          <w:t>16</w:t>
        </w:r>
        <w:r w:rsidRPr="005C777C">
          <w:rPr>
            <w:webHidden/>
          </w:rPr>
          <w:fldChar w:fldCharType="end"/>
        </w:r>
      </w:hyperlink>
    </w:p>
    <w:p w14:paraId="6326E8A2" w14:textId="6EFF8CFA" w:rsidR="005C777C" w:rsidRPr="005C777C" w:rsidRDefault="005C777C">
      <w:pPr>
        <w:pStyle w:val="TOC2"/>
        <w:rPr>
          <w:rFonts w:asciiTheme="minorHAnsi" w:eastAsiaTheme="minorEastAsia" w:hAnsiTheme="minorHAnsi" w:cstheme="minorBidi"/>
          <w:sz w:val="22"/>
          <w:szCs w:val="22"/>
          <w:lang w:val="en-DE" w:eastAsia="en-DE"/>
        </w:rPr>
      </w:pPr>
      <w:hyperlink w:anchor="_Toc50997626" w:history="1">
        <w:r w:rsidRPr="005C777C">
          <w:rPr>
            <w:rStyle w:val="Hyperlink"/>
          </w:rPr>
          <w:t>4.2</w:t>
        </w:r>
        <w:r w:rsidRPr="005C777C">
          <w:rPr>
            <w:rFonts w:asciiTheme="minorHAnsi" w:eastAsiaTheme="minorEastAsia" w:hAnsiTheme="minorHAnsi" w:cstheme="minorBidi"/>
            <w:sz w:val="22"/>
            <w:szCs w:val="22"/>
            <w:lang w:val="en-DE" w:eastAsia="en-DE"/>
          </w:rPr>
          <w:tab/>
        </w:r>
        <w:r w:rsidRPr="005C777C">
          <w:rPr>
            <w:rStyle w:val="Hyperlink"/>
          </w:rPr>
          <w:t>Solution Architecture</w:t>
        </w:r>
        <w:r w:rsidRPr="005C777C">
          <w:rPr>
            <w:webHidden/>
          </w:rPr>
          <w:tab/>
        </w:r>
        <w:r w:rsidRPr="005C777C">
          <w:rPr>
            <w:webHidden/>
          </w:rPr>
          <w:fldChar w:fldCharType="begin"/>
        </w:r>
        <w:r w:rsidRPr="005C777C">
          <w:rPr>
            <w:webHidden/>
          </w:rPr>
          <w:instrText xml:space="preserve"> PAGEREF _Toc50997626 \h </w:instrText>
        </w:r>
        <w:r w:rsidRPr="005C777C">
          <w:rPr>
            <w:webHidden/>
          </w:rPr>
        </w:r>
        <w:r w:rsidRPr="005C777C">
          <w:rPr>
            <w:webHidden/>
          </w:rPr>
          <w:fldChar w:fldCharType="separate"/>
        </w:r>
        <w:r w:rsidRPr="005C777C">
          <w:rPr>
            <w:webHidden/>
          </w:rPr>
          <w:t>18</w:t>
        </w:r>
        <w:r w:rsidRPr="005C777C">
          <w:rPr>
            <w:webHidden/>
          </w:rPr>
          <w:fldChar w:fldCharType="end"/>
        </w:r>
      </w:hyperlink>
    </w:p>
    <w:p w14:paraId="46817798" w14:textId="282BDEFF" w:rsidR="005C777C" w:rsidRDefault="005C777C">
      <w:pPr>
        <w:pStyle w:val="TOC2"/>
        <w:rPr>
          <w:rFonts w:asciiTheme="minorHAnsi" w:eastAsiaTheme="minorEastAsia" w:hAnsiTheme="minorHAnsi" w:cstheme="minorBidi"/>
          <w:sz w:val="22"/>
          <w:szCs w:val="22"/>
          <w:lang w:val="en-DE" w:eastAsia="en-DE"/>
        </w:rPr>
      </w:pPr>
      <w:hyperlink w:anchor="_Toc50997630" w:history="1">
        <w:r w:rsidRPr="00240148">
          <w:rPr>
            <w:rStyle w:val="Hyperlink"/>
          </w:rPr>
          <w:t>4.3</w:t>
        </w:r>
        <w:r>
          <w:rPr>
            <w:rFonts w:asciiTheme="minorHAnsi" w:eastAsiaTheme="minorEastAsia" w:hAnsiTheme="minorHAnsi" w:cstheme="minorBidi"/>
            <w:sz w:val="22"/>
            <w:szCs w:val="22"/>
            <w:lang w:val="en-DE" w:eastAsia="en-DE"/>
          </w:rPr>
          <w:tab/>
        </w:r>
        <w:r w:rsidRPr="00240148">
          <w:rPr>
            <w:rStyle w:val="Hyperlink"/>
          </w:rPr>
          <w:t>Transactions and Sessions</w:t>
        </w:r>
        <w:r>
          <w:rPr>
            <w:webHidden/>
          </w:rPr>
          <w:tab/>
        </w:r>
        <w:r>
          <w:rPr>
            <w:webHidden/>
          </w:rPr>
          <w:fldChar w:fldCharType="begin"/>
        </w:r>
        <w:r>
          <w:rPr>
            <w:webHidden/>
          </w:rPr>
          <w:instrText xml:space="preserve"> PAGEREF _Toc50997630 \h </w:instrText>
        </w:r>
        <w:r>
          <w:rPr>
            <w:webHidden/>
          </w:rPr>
        </w:r>
        <w:r>
          <w:rPr>
            <w:webHidden/>
          </w:rPr>
          <w:fldChar w:fldCharType="separate"/>
        </w:r>
        <w:r>
          <w:rPr>
            <w:webHidden/>
          </w:rPr>
          <w:t>25</w:t>
        </w:r>
        <w:r>
          <w:rPr>
            <w:webHidden/>
          </w:rPr>
          <w:fldChar w:fldCharType="end"/>
        </w:r>
      </w:hyperlink>
    </w:p>
    <w:p w14:paraId="558FE44B" w14:textId="52D0DE18" w:rsidR="005C777C" w:rsidRDefault="005C777C">
      <w:pPr>
        <w:pStyle w:val="TOC2"/>
        <w:rPr>
          <w:rFonts w:asciiTheme="minorHAnsi" w:eastAsiaTheme="minorEastAsia" w:hAnsiTheme="minorHAnsi" w:cstheme="minorBidi"/>
          <w:sz w:val="22"/>
          <w:szCs w:val="22"/>
          <w:lang w:val="en-DE" w:eastAsia="en-DE"/>
        </w:rPr>
      </w:pPr>
      <w:hyperlink w:anchor="_Toc50997633" w:history="1">
        <w:r w:rsidRPr="00240148">
          <w:rPr>
            <w:rStyle w:val="Hyperlink"/>
          </w:rPr>
          <w:t>4.4</w:t>
        </w:r>
        <w:r>
          <w:rPr>
            <w:rFonts w:asciiTheme="minorHAnsi" w:eastAsiaTheme="minorEastAsia" w:hAnsiTheme="minorHAnsi" w:cstheme="minorBidi"/>
            <w:sz w:val="22"/>
            <w:szCs w:val="22"/>
            <w:lang w:val="en-DE" w:eastAsia="en-DE"/>
          </w:rPr>
          <w:tab/>
        </w:r>
        <w:r w:rsidRPr="00240148">
          <w:rPr>
            <w:rStyle w:val="Hyperlink"/>
          </w:rPr>
          <w:t>Analysis of Use Cases</w:t>
        </w:r>
        <w:r>
          <w:rPr>
            <w:webHidden/>
          </w:rPr>
          <w:tab/>
        </w:r>
        <w:r>
          <w:rPr>
            <w:webHidden/>
          </w:rPr>
          <w:fldChar w:fldCharType="begin"/>
        </w:r>
        <w:r>
          <w:rPr>
            <w:webHidden/>
          </w:rPr>
          <w:instrText xml:space="preserve"> PAGEREF _Toc50997633 \h </w:instrText>
        </w:r>
        <w:r>
          <w:rPr>
            <w:webHidden/>
          </w:rPr>
        </w:r>
        <w:r>
          <w:rPr>
            <w:webHidden/>
          </w:rPr>
          <w:fldChar w:fldCharType="separate"/>
        </w:r>
        <w:r>
          <w:rPr>
            <w:webHidden/>
          </w:rPr>
          <w:t>31</w:t>
        </w:r>
        <w:r>
          <w:rPr>
            <w:webHidden/>
          </w:rPr>
          <w:fldChar w:fldCharType="end"/>
        </w:r>
      </w:hyperlink>
    </w:p>
    <w:p w14:paraId="579A058E" w14:textId="7FAD84D7" w:rsidR="005C777C" w:rsidRDefault="005C777C">
      <w:pPr>
        <w:pStyle w:val="TOC1"/>
        <w:rPr>
          <w:rFonts w:asciiTheme="minorHAnsi" w:eastAsiaTheme="minorEastAsia" w:hAnsiTheme="minorHAnsi" w:cstheme="minorBidi"/>
          <w:b w:val="0"/>
          <w:sz w:val="22"/>
          <w:szCs w:val="22"/>
          <w:lang w:val="en-DE" w:eastAsia="en-DE"/>
        </w:rPr>
      </w:pPr>
      <w:hyperlink w:anchor="_Toc50997640" w:history="1">
        <w:r w:rsidRPr="00240148">
          <w:rPr>
            <w:rStyle w:val="Hyperlink"/>
          </w:rPr>
          <w:t>5</w:t>
        </w:r>
        <w:r>
          <w:rPr>
            <w:rFonts w:asciiTheme="minorHAnsi" w:eastAsiaTheme="minorEastAsia" w:hAnsiTheme="minorHAnsi" w:cstheme="minorBidi"/>
            <w:b w:val="0"/>
            <w:sz w:val="22"/>
            <w:szCs w:val="22"/>
            <w:lang w:val="en-DE" w:eastAsia="en-DE"/>
          </w:rPr>
          <w:tab/>
        </w:r>
        <w:r w:rsidRPr="00240148">
          <w:rPr>
            <w:rStyle w:val="Hyperlink"/>
          </w:rPr>
          <w:t>Summary and Perspectives</w:t>
        </w:r>
        <w:r>
          <w:rPr>
            <w:webHidden/>
          </w:rPr>
          <w:tab/>
        </w:r>
        <w:r>
          <w:rPr>
            <w:webHidden/>
          </w:rPr>
          <w:fldChar w:fldCharType="begin"/>
        </w:r>
        <w:r>
          <w:rPr>
            <w:webHidden/>
          </w:rPr>
          <w:instrText xml:space="preserve"> PAGEREF _Toc50997640 \h </w:instrText>
        </w:r>
        <w:r>
          <w:rPr>
            <w:webHidden/>
          </w:rPr>
        </w:r>
        <w:r>
          <w:rPr>
            <w:webHidden/>
          </w:rPr>
          <w:fldChar w:fldCharType="separate"/>
        </w:r>
        <w:r>
          <w:rPr>
            <w:webHidden/>
          </w:rPr>
          <w:t>47</w:t>
        </w:r>
        <w:r>
          <w:rPr>
            <w:webHidden/>
          </w:rPr>
          <w:fldChar w:fldCharType="end"/>
        </w:r>
      </w:hyperlink>
    </w:p>
    <w:p w14:paraId="4AD3F738" w14:textId="79447769" w:rsidR="005C777C" w:rsidRDefault="005C777C">
      <w:pPr>
        <w:pStyle w:val="TOC1"/>
        <w:rPr>
          <w:rFonts w:asciiTheme="minorHAnsi" w:eastAsiaTheme="minorEastAsia" w:hAnsiTheme="minorHAnsi" w:cstheme="minorBidi"/>
          <w:b w:val="0"/>
          <w:sz w:val="22"/>
          <w:szCs w:val="22"/>
          <w:lang w:val="en-DE" w:eastAsia="en-DE"/>
        </w:rPr>
      </w:pPr>
      <w:hyperlink w:anchor="_Toc50997641" w:history="1">
        <w:r w:rsidRPr="00240148">
          <w:rPr>
            <w:rStyle w:val="Hyperlink"/>
          </w:rPr>
          <w:t>6</w:t>
        </w:r>
        <w:r>
          <w:rPr>
            <w:rFonts w:asciiTheme="minorHAnsi" w:eastAsiaTheme="minorEastAsia" w:hAnsiTheme="minorHAnsi" w:cstheme="minorBidi"/>
            <w:b w:val="0"/>
            <w:sz w:val="22"/>
            <w:szCs w:val="22"/>
            <w:lang w:val="en-DE" w:eastAsia="en-DE"/>
          </w:rPr>
          <w:tab/>
        </w:r>
        <w:r w:rsidRPr="00240148">
          <w:rPr>
            <w:rStyle w:val="Hyperlink"/>
          </w:rPr>
          <w:t>Abbreviations</w:t>
        </w:r>
        <w:r>
          <w:rPr>
            <w:webHidden/>
          </w:rPr>
          <w:tab/>
        </w:r>
        <w:r>
          <w:rPr>
            <w:webHidden/>
          </w:rPr>
          <w:fldChar w:fldCharType="begin"/>
        </w:r>
        <w:r>
          <w:rPr>
            <w:webHidden/>
          </w:rPr>
          <w:instrText xml:space="preserve"> PAGEREF _Toc50997641 \h </w:instrText>
        </w:r>
        <w:r>
          <w:rPr>
            <w:webHidden/>
          </w:rPr>
        </w:r>
        <w:r>
          <w:rPr>
            <w:webHidden/>
          </w:rPr>
          <w:fldChar w:fldCharType="separate"/>
        </w:r>
        <w:r>
          <w:rPr>
            <w:webHidden/>
          </w:rPr>
          <w:t>48</w:t>
        </w:r>
        <w:r>
          <w:rPr>
            <w:webHidden/>
          </w:rPr>
          <w:fldChar w:fldCharType="end"/>
        </w:r>
      </w:hyperlink>
    </w:p>
    <w:p w14:paraId="40C008FE" w14:textId="19ACCF4E" w:rsidR="005C777C" w:rsidRDefault="005C777C">
      <w:pPr>
        <w:pStyle w:val="TOC1"/>
        <w:rPr>
          <w:rFonts w:asciiTheme="minorHAnsi" w:eastAsiaTheme="minorEastAsia" w:hAnsiTheme="minorHAnsi" w:cstheme="minorBidi"/>
          <w:b w:val="0"/>
          <w:sz w:val="22"/>
          <w:szCs w:val="22"/>
          <w:lang w:val="en-DE" w:eastAsia="en-DE"/>
        </w:rPr>
      </w:pPr>
      <w:hyperlink w:anchor="_Toc50997642" w:history="1">
        <w:r w:rsidRPr="00240148">
          <w:rPr>
            <w:rStyle w:val="Hyperlink"/>
          </w:rPr>
          <w:t>7</w:t>
        </w:r>
        <w:r>
          <w:rPr>
            <w:rFonts w:asciiTheme="minorHAnsi" w:eastAsiaTheme="minorEastAsia" w:hAnsiTheme="minorHAnsi" w:cstheme="minorBidi"/>
            <w:b w:val="0"/>
            <w:sz w:val="22"/>
            <w:szCs w:val="22"/>
            <w:lang w:val="en-DE" w:eastAsia="en-DE"/>
          </w:rPr>
          <w:tab/>
        </w:r>
        <w:r w:rsidRPr="00240148">
          <w:rPr>
            <w:rStyle w:val="Hyperlink"/>
          </w:rPr>
          <w:t>References</w:t>
        </w:r>
        <w:r>
          <w:rPr>
            <w:webHidden/>
          </w:rPr>
          <w:tab/>
        </w:r>
        <w:r>
          <w:rPr>
            <w:webHidden/>
          </w:rPr>
          <w:fldChar w:fldCharType="begin"/>
        </w:r>
        <w:r>
          <w:rPr>
            <w:webHidden/>
          </w:rPr>
          <w:instrText xml:space="preserve"> PAGEREF _Toc50997642 \h </w:instrText>
        </w:r>
        <w:r>
          <w:rPr>
            <w:webHidden/>
          </w:rPr>
        </w:r>
        <w:r>
          <w:rPr>
            <w:webHidden/>
          </w:rPr>
          <w:fldChar w:fldCharType="separate"/>
        </w:r>
        <w:r>
          <w:rPr>
            <w:webHidden/>
          </w:rPr>
          <w:t>49</w:t>
        </w:r>
        <w:r>
          <w:rPr>
            <w:webHidden/>
          </w:rPr>
          <w:fldChar w:fldCharType="end"/>
        </w:r>
      </w:hyperlink>
    </w:p>
    <w:p w14:paraId="2225D676" w14:textId="7D50BE86" w:rsidR="005C777C" w:rsidRDefault="005C777C">
      <w:pPr>
        <w:pStyle w:val="TOC1"/>
        <w:rPr>
          <w:rFonts w:asciiTheme="minorHAnsi" w:eastAsiaTheme="minorEastAsia" w:hAnsiTheme="minorHAnsi" w:cstheme="minorBidi"/>
          <w:b w:val="0"/>
          <w:sz w:val="22"/>
          <w:szCs w:val="22"/>
          <w:lang w:val="en-DE" w:eastAsia="en-DE"/>
        </w:rPr>
      </w:pPr>
      <w:hyperlink w:anchor="_Toc50997643" w:history="1">
        <w:r w:rsidRPr="00240148">
          <w:rPr>
            <w:rStyle w:val="Hyperlink"/>
          </w:rPr>
          <w:t>8</w:t>
        </w:r>
        <w:r>
          <w:rPr>
            <w:rFonts w:asciiTheme="minorHAnsi" w:eastAsiaTheme="minorEastAsia" w:hAnsiTheme="minorHAnsi" w:cstheme="minorBidi"/>
            <w:b w:val="0"/>
            <w:sz w:val="22"/>
            <w:szCs w:val="22"/>
            <w:lang w:val="en-DE" w:eastAsia="en-DE"/>
          </w:rPr>
          <w:tab/>
        </w:r>
        <w:r w:rsidRPr="00240148">
          <w:rPr>
            <w:rStyle w:val="Hyperlink"/>
          </w:rPr>
          <w:t>Appendix</w:t>
        </w:r>
        <w:r>
          <w:rPr>
            <w:webHidden/>
          </w:rPr>
          <w:tab/>
        </w:r>
        <w:r>
          <w:rPr>
            <w:webHidden/>
          </w:rPr>
          <w:fldChar w:fldCharType="begin"/>
        </w:r>
        <w:r>
          <w:rPr>
            <w:webHidden/>
          </w:rPr>
          <w:instrText xml:space="preserve"> PAGEREF _Toc50997643 \h </w:instrText>
        </w:r>
        <w:r>
          <w:rPr>
            <w:webHidden/>
          </w:rPr>
        </w:r>
        <w:r>
          <w:rPr>
            <w:webHidden/>
          </w:rPr>
          <w:fldChar w:fldCharType="separate"/>
        </w:r>
        <w:r>
          <w:rPr>
            <w:webHidden/>
          </w:rPr>
          <w:t>50</w:t>
        </w:r>
        <w:r>
          <w:rPr>
            <w:webHidden/>
          </w:rPr>
          <w:fldChar w:fldCharType="end"/>
        </w:r>
      </w:hyperlink>
    </w:p>
    <w:p w14:paraId="20A12CB5" w14:textId="6251AF5A" w:rsidR="005C777C" w:rsidRDefault="005C777C">
      <w:pPr>
        <w:pStyle w:val="TOC2"/>
        <w:rPr>
          <w:rFonts w:asciiTheme="minorHAnsi" w:eastAsiaTheme="minorEastAsia" w:hAnsiTheme="minorHAnsi" w:cstheme="minorBidi"/>
          <w:sz w:val="22"/>
          <w:szCs w:val="22"/>
          <w:lang w:val="en-DE" w:eastAsia="en-DE"/>
        </w:rPr>
      </w:pPr>
      <w:hyperlink w:anchor="_Toc50997644" w:history="1">
        <w:r w:rsidRPr="00240148">
          <w:rPr>
            <w:rStyle w:val="Hyperlink"/>
          </w:rPr>
          <w:t>8.1</w:t>
        </w:r>
        <w:r>
          <w:rPr>
            <w:rFonts w:asciiTheme="minorHAnsi" w:eastAsiaTheme="minorEastAsia" w:hAnsiTheme="minorHAnsi" w:cstheme="minorBidi"/>
            <w:sz w:val="22"/>
            <w:szCs w:val="22"/>
            <w:lang w:val="en-DE" w:eastAsia="en-DE"/>
          </w:rPr>
          <w:tab/>
        </w:r>
        <w:r w:rsidRPr="00240148">
          <w:rPr>
            <w:rStyle w:val="Hyperlink"/>
          </w:rPr>
          <w:t>CORE Setup, usage and debugging</w:t>
        </w:r>
        <w:r>
          <w:rPr>
            <w:webHidden/>
          </w:rPr>
          <w:tab/>
        </w:r>
        <w:r>
          <w:rPr>
            <w:webHidden/>
          </w:rPr>
          <w:fldChar w:fldCharType="begin"/>
        </w:r>
        <w:r>
          <w:rPr>
            <w:webHidden/>
          </w:rPr>
          <w:instrText xml:space="preserve"> PAGEREF _Toc50997644 \h </w:instrText>
        </w:r>
        <w:r>
          <w:rPr>
            <w:webHidden/>
          </w:rPr>
        </w:r>
        <w:r>
          <w:rPr>
            <w:webHidden/>
          </w:rPr>
          <w:fldChar w:fldCharType="separate"/>
        </w:r>
        <w:r>
          <w:rPr>
            <w:webHidden/>
          </w:rPr>
          <w:t>50</w:t>
        </w:r>
        <w:r>
          <w:rPr>
            <w:webHidden/>
          </w:rPr>
          <w:fldChar w:fldCharType="end"/>
        </w:r>
      </w:hyperlink>
    </w:p>
    <w:p w14:paraId="6AD25C48" w14:textId="623CEC4D" w:rsidR="00EB02B1" w:rsidRPr="00A30154" w:rsidRDefault="000A5706" w:rsidP="00AF4538">
      <w:pPr>
        <w:tabs>
          <w:tab w:val="right" w:pos="8931"/>
        </w:tabs>
        <w:rPr>
          <w:noProof/>
        </w:rPr>
      </w:pPr>
      <w:r w:rsidRPr="00A30154">
        <w:rPr>
          <w:noProof/>
        </w:rPr>
        <w:fldChar w:fldCharType="end"/>
      </w:r>
      <w:bookmarkEnd w:id="0"/>
      <w:bookmarkEnd w:id="1"/>
    </w:p>
    <w:p w14:paraId="232B2DAB" w14:textId="77777777" w:rsidR="00EB02B1" w:rsidRPr="00A30154" w:rsidRDefault="00EB02B1" w:rsidP="00AF4538">
      <w:pPr>
        <w:tabs>
          <w:tab w:val="right" w:pos="8931"/>
        </w:tabs>
        <w:rPr>
          <w:noProof/>
        </w:rPr>
      </w:pPr>
    </w:p>
    <w:p w14:paraId="4A83C82C" w14:textId="77777777" w:rsidR="00BB6D74" w:rsidRPr="00A30154" w:rsidRDefault="00BB6D74" w:rsidP="00AF4538">
      <w:pPr>
        <w:tabs>
          <w:tab w:val="right" w:pos="8931"/>
        </w:tabs>
        <w:rPr>
          <w:noProof/>
        </w:rPr>
        <w:sectPr w:rsidR="00BB6D74" w:rsidRPr="00A30154" w:rsidSect="00BB6D74">
          <w:headerReference w:type="first" r:id="rId13"/>
          <w:pgSz w:w="11907" w:h="16840" w:code="9"/>
          <w:pgMar w:top="1418" w:right="1134" w:bottom="1418" w:left="1701" w:header="709" w:footer="567" w:gutter="0"/>
          <w:cols w:space="720"/>
          <w:titlePg/>
          <w:docGrid w:linePitch="272"/>
        </w:sectPr>
      </w:pPr>
    </w:p>
    <w:p w14:paraId="3CA30BAA" w14:textId="77777777" w:rsidR="00385FB3" w:rsidRPr="00A30154" w:rsidRDefault="00D830AD" w:rsidP="00BB6D74">
      <w:pPr>
        <w:pStyle w:val="Heading1"/>
        <w:spacing w:before="0"/>
        <w:rPr>
          <w:noProof/>
        </w:rPr>
      </w:pPr>
      <w:bookmarkStart w:id="3" w:name="_Toc406810552"/>
      <w:bookmarkStart w:id="4" w:name="_Toc406912794"/>
      <w:bookmarkStart w:id="5" w:name="_Toc50997606"/>
      <w:r>
        <w:rPr>
          <w:noProof/>
        </w:rPr>
        <w:lastRenderedPageBreak/>
        <w:t>Introduction</w:t>
      </w:r>
      <w:bookmarkEnd w:id="5"/>
    </w:p>
    <w:p w14:paraId="09A50DC7" w14:textId="1CEECCCE" w:rsidR="001959E9" w:rsidRDefault="001959E9" w:rsidP="001959E9">
      <w:bookmarkStart w:id="6" w:name="_Hlk43220386"/>
      <w:r>
        <w:t xml:space="preserve">In highly fault prone communication systems environment, it is necessary to have an infrastructure that is resilient to failures of elements of the network architecture. Moreover, such systems should not contain any centralized points of access or control. Such systems then inevitably demand dynamic provisioning and allocation of network resources which are agnostic of the underlying physical topology as far as possible. Network Functions Virtualization (NFV) enables for such on-demand provisioning and decommissioning of network resources suitable for such an application. The limitations of the traditional ETSI defined standards of NFV Framework are considered and analyze alternatives for a more resilient approach to utilization of virtualized network functions. In such applications, failures will be unavoidable. Therefore, communication protocols and operational mechanisms that are capable of handling dynamic situations to ensure continuously working infrastructure are required. In addition, technical </w:t>
      </w:r>
      <w:r w:rsidR="00ED7003">
        <w:t>requirements,</w:t>
      </w:r>
      <w:r>
        <w:t xml:space="preserve"> and mechanisms to isolate and react to scenarios of failure need to be identified.</w:t>
      </w:r>
    </w:p>
    <w:p w14:paraId="1C0E4BF5" w14:textId="4F5C66B8" w:rsidR="001959E9" w:rsidRDefault="001959E9" w:rsidP="001959E9">
      <w:r>
        <w:t xml:space="preserve">The possibility of a single point of failure with a logically centralized Network Function Virtualization Orchestrator (NFVO) prevents the integration of NFV into such application. With the control of resources designated to such NFVO’s it is highly likely that in the event of a failure ,collapse of an NFVO may lead to compromised usability of large number of network resources. Thus, there is a need to look for mechanisms to distribute functionality of traditional NFVO’s to multiple physical resources to improve resiliency. This study aims to looks for a mechanism which is directly associated with one such technical requirement namely the identification and distribution of resource information in clustered hierarchical network. A mechanism to isolate and identify elements involved in a fault situation that may arise in such a network is considered. The clustered architecture and the logical separations associated therewith are discussed in the </w:t>
      </w:r>
      <w:r w:rsidR="00BC6388">
        <w:t>subsequent</w:t>
      </w:r>
      <w:r>
        <w:t xml:space="preserve"> section</w:t>
      </w:r>
      <w:r w:rsidR="00BC6388">
        <w:t>s</w:t>
      </w:r>
      <w:r>
        <w:t xml:space="preserve">. A multicast-based resource information distribution system as it will enable logical separation and efficient means of broadcasting network resource information in high resilient systems was employed. The analysis of multicast routing protocols or the procedure of separation of logical layers from the underlying physical topology is not considered in this study. A suitable mechanism for distribution of information of individual NFVO resources to other logically equivalent elements in the network and isolation of faults and disruptions that may happen at that logical layer is provided. The solution proposed aims to be generalized independent of implementation and underlying logical/physical topology that may have been used to demonstrate/analyze the requirements for this study.  </w:t>
      </w:r>
    </w:p>
    <w:p w14:paraId="6B84C679" w14:textId="55525A29" w:rsidR="001959E9" w:rsidRDefault="001959E9" w:rsidP="001959E9">
      <w:r>
        <w:t>This study is comprised of three major sections. In Chapter 2, the theoretical limits to the operability of our traditional solutions and look for improvements to that along with identification of possible metrics that may need to be considered to test the fidelity of the solution are explored. In Chapter 3, the general and technical requirements that our solution might require to fulfill its demands along with a more concrete representation of test scenarios/use cases for the solution and response that is expected from desired functionalities is isolated. In Chapter 4, the implementation that was designed with message sequences and transactions that were required to achieve the desired state are analyzed.</w:t>
      </w:r>
      <w:r w:rsidR="001356F9">
        <w:t xml:space="preserve"> The Appendix provides some information for setting up the emulation model on any system and discusses the steps involved in usage of solution modules.</w:t>
      </w:r>
    </w:p>
    <w:p w14:paraId="2F2562F4" w14:textId="77777777" w:rsidR="00F74D94" w:rsidRPr="001959E9" w:rsidRDefault="00F74D94" w:rsidP="006A782F">
      <w:pPr>
        <w:rPr>
          <w:rFonts w:cs="Times"/>
          <w:noProof/>
        </w:rPr>
      </w:pPr>
    </w:p>
    <w:p w14:paraId="4852022D" w14:textId="77777777" w:rsidR="00E3480E" w:rsidRPr="00F74D94" w:rsidRDefault="00E3480E" w:rsidP="006A782F">
      <w:pPr>
        <w:rPr>
          <w:rFonts w:cs="Times"/>
          <w:noProof/>
          <w:lang w:val="en-GB"/>
        </w:rPr>
        <w:sectPr w:rsidR="00E3480E" w:rsidRPr="00F74D94" w:rsidSect="00BB6D74">
          <w:headerReference w:type="first" r:id="rId14"/>
          <w:pgSz w:w="11907" w:h="16840" w:code="9"/>
          <w:pgMar w:top="1418" w:right="1134" w:bottom="1418" w:left="1701" w:header="709" w:footer="567" w:gutter="0"/>
          <w:cols w:space="720"/>
          <w:titlePg/>
          <w:docGrid w:linePitch="272"/>
        </w:sectPr>
      </w:pPr>
    </w:p>
    <w:p w14:paraId="0D2A5051" w14:textId="77777777" w:rsidR="00AA3E58" w:rsidRPr="00A30154" w:rsidRDefault="00F74D94" w:rsidP="00824AE6">
      <w:pPr>
        <w:pStyle w:val="Heading1"/>
        <w:spacing w:before="0"/>
        <w:rPr>
          <w:noProof/>
        </w:rPr>
      </w:pPr>
      <w:bookmarkStart w:id="7" w:name="_Toc50997607"/>
      <w:bookmarkEnd w:id="6"/>
      <w:r w:rsidRPr="00F74D94">
        <w:rPr>
          <w:noProof/>
        </w:rPr>
        <w:lastRenderedPageBreak/>
        <w:t>Theoretical Background</w:t>
      </w:r>
      <w:bookmarkEnd w:id="7"/>
    </w:p>
    <w:bookmarkEnd w:id="3"/>
    <w:bookmarkEnd w:id="4"/>
    <w:p w14:paraId="53528178" w14:textId="60DA7472" w:rsidR="00E3480E" w:rsidRPr="00F74D94" w:rsidRDefault="00DB1609" w:rsidP="00F74D94">
      <w:pPr>
        <w:rPr>
          <w:noProof/>
          <w:lang w:val="en-GB"/>
        </w:rPr>
      </w:pPr>
      <w:r>
        <w:rPr>
          <w:noProof/>
          <w:lang w:val="en-GB"/>
        </w:rPr>
        <w:t xml:space="preserve">This section discusses the theoretical elements involved in the construction of the implementation strategy and the underlying principles that may be involved in design of the system. Broadly </w:t>
      </w:r>
      <w:r w:rsidR="00003FAC">
        <w:rPr>
          <w:noProof/>
          <w:lang w:val="en-GB"/>
        </w:rPr>
        <w:t>the solution</w:t>
      </w:r>
      <w:r>
        <w:rPr>
          <w:noProof/>
          <w:lang w:val="en-GB"/>
        </w:rPr>
        <w:t xml:space="preserve"> will deal with two major elements, the concept of virtualized resource management deployment and operations as per ETSI framework which forms the basis for Distributed Orchestration model discussed in the next chapter and the algorithm which was used to estimate the connectivity or partitioning of the topology that may occur in a highly dynamic network</w:t>
      </w:r>
      <w:r w:rsidR="00C060AB">
        <w:rPr>
          <w:noProof/>
          <w:lang w:val="en-GB"/>
        </w:rPr>
        <w:t xml:space="preserve">. The algorithm is discussed with an example in Realization chapter, here only the procedural part of the algorithm will be discussed. </w:t>
      </w:r>
    </w:p>
    <w:p w14:paraId="1F3DAFAA" w14:textId="75D5A704" w:rsidR="00B36FDB" w:rsidRDefault="006D03D3" w:rsidP="009C101C">
      <w:pPr>
        <w:pStyle w:val="Heading2"/>
        <w:rPr>
          <w:noProof/>
        </w:rPr>
      </w:pPr>
      <w:bookmarkStart w:id="8" w:name="_Toc50997608"/>
      <w:r>
        <w:rPr>
          <w:noProof/>
        </w:rPr>
        <w:t>ETSI NFV Management and Orchetsration Architecture</w:t>
      </w:r>
      <w:bookmarkEnd w:id="8"/>
    </w:p>
    <w:p w14:paraId="2FC19E28" w14:textId="52633F99" w:rsidR="00DF24E6" w:rsidRPr="00DF24E6" w:rsidRDefault="00DF24E6" w:rsidP="00DF24E6">
      <w:r>
        <w:t>The NFV Management and Orchestration (NFV-MANO) architecture shown in Figure.2.1 consists of three functional blocks: Virtual Infrastructure Manager (VIM), VNF (Virtual Network Function) Manager (VNFM), NFV Orchestrator (NFVO) and data repositories for VNF service catalog and infrastructure description.</w:t>
      </w:r>
      <w:r w:rsidRPr="00DF24E6">
        <w:t xml:space="preserve"> </w:t>
      </w:r>
      <w:r>
        <w:t xml:space="preserve">A VIM manages and controls NFVI physical and virtual resources in a single domain. This implies that an NFV architecture may contain more than one VIM, each of them managing or controlling NFVI resources from a given infrastructure </w:t>
      </w:r>
      <w:r w:rsidR="00DB1609">
        <w:t xml:space="preserve">resource </w:t>
      </w:r>
      <w:r>
        <w:t>provider. Each VNF instance is assumed to have an associated VNFM. The VNFM is responsible for the management of the lifecycle of VNFs. A VNFM may be assigned with the management of a single or multiple VNF instance of the same or different type, including the possibility of a single VNFM for all active VNF instances for certain domain</w:t>
      </w:r>
      <w:r w:rsidR="00DB1609">
        <w:t>.</w:t>
      </w:r>
      <w:r>
        <w:t xml:space="preserve"> </w:t>
      </w:r>
    </w:p>
    <w:p w14:paraId="3B1129D7" w14:textId="77777777" w:rsidR="000B232A" w:rsidRPr="000B232A" w:rsidRDefault="000B232A" w:rsidP="000B232A"/>
    <w:p w14:paraId="452D7E05" w14:textId="77777777" w:rsidR="00C823F5" w:rsidRDefault="00845574" w:rsidP="00C823F5">
      <w:pPr>
        <w:keepNext/>
      </w:pPr>
      <w:r>
        <w:rPr>
          <w:noProof/>
        </w:rPr>
        <mc:AlternateContent>
          <mc:Choice Requires="wpc">
            <w:drawing>
              <wp:inline distT="0" distB="0" distL="0" distR="0" wp14:anchorId="6CC6E445" wp14:editId="2D8939CC">
                <wp:extent cx="5372100" cy="3505200"/>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 name="Picture 44"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89198" y="0"/>
                            <a:ext cx="4714602" cy="3505200"/>
                          </a:xfrm>
                          <a:prstGeom prst="rect">
                            <a:avLst/>
                          </a:prstGeom>
                        </pic:spPr>
                      </pic:pic>
                    </wpc:wpc>
                  </a:graphicData>
                </a:graphic>
              </wp:inline>
            </w:drawing>
          </mc:Choice>
          <mc:Fallback>
            <w:pict>
              <v:group w14:anchorId="429DEBD9" id="Canvas 2" o:spid="_x0000_s1026" editas="canvas" style="width:423pt;height:276pt;mso-position-horizontal-relative:char;mso-position-vertical-relative:line" coordsize="53721,35052"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EZXZh&#10;bgAABZADAAIAAAAUAAAQnpAEAAIAAAAUAAAQspKRAAIAAAADNDAAAJKSAAIAAAADNDAAAOocAAcA&#10;AAgMAAAIkg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jA6MDg6MTkgMTQ6MjM6NTcAMjAyMDowODoxOSAxNDoyMzo1&#10;NwAAAEQAZQB2AGEAbgAAAP/hCxh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MfBC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R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721;height:35052;visibility:visible;mso-wrap-style:square" filled="t">
                  <v:fill o:detectmouseclick="t"/>
                  <v:path o:connecttype="none"/>
                </v:shape>
                <v:shape id="Picture 44" o:spid="_x0000_s1028" type="#_x0000_t75" alt="A screenshot of a cell phone&#10;&#10;Description automatically generated" style="position:absolute;left:2891;width:47147;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">
                  <v:imagedata r:id="rId16" o:title="A screenshot of a cell phone&#10;&#10;Description automatically generated"/>
                </v:shape>
                <w10:anchorlock/>
              </v:group>
            </w:pict>
          </mc:Fallback>
        </mc:AlternateContent>
      </w:r>
    </w:p>
    <w:p w14:paraId="74A90C0E" w14:textId="16DCE2D6" w:rsidR="00845574" w:rsidRDefault="00C823F5" w:rsidP="00C823F5">
      <w:pPr>
        <w:pStyle w:val="Caption"/>
        <w:jc w:val="both"/>
      </w:pPr>
      <w:r>
        <w:t>Figure 2.1:ETSI NFV Architecture</w:t>
      </w:r>
    </w:p>
    <w:p w14:paraId="32F6E810" w14:textId="0099B206" w:rsidR="006D03D3" w:rsidRDefault="006D03D3" w:rsidP="006D03D3"/>
    <w:p w14:paraId="708F82B3" w14:textId="220D01CE" w:rsidR="006D03D3" w:rsidRDefault="004417CD" w:rsidP="006D03D3">
      <w:pPr>
        <w:pStyle w:val="Heading2"/>
        <w:rPr>
          <w:noProof/>
        </w:rPr>
      </w:pPr>
      <w:bookmarkStart w:id="9" w:name="_Toc50997609"/>
      <w:r>
        <w:rPr>
          <w:noProof/>
        </w:rPr>
        <w:lastRenderedPageBreak/>
        <w:t>Determination of connectedness and resource information states</w:t>
      </w:r>
      <w:bookmarkEnd w:id="9"/>
    </w:p>
    <w:p w14:paraId="41646EDD" w14:textId="75ED7990" w:rsidR="00383CD1" w:rsidRPr="006D03D3" w:rsidRDefault="0064541E" w:rsidP="006D03D3">
      <w:r>
        <w:t>Different nodes in  a network topology may need to estimate whether it is connected to a particular node or not</w:t>
      </w:r>
      <w:r w:rsidR="00D04DA0">
        <w:t xml:space="preserve">. </w:t>
      </w:r>
      <w:r w:rsidR="00ED7003">
        <w:t>So</w:t>
      </w:r>
      <w:r>
        <w:t>, a node can</w:t>
      </w:r>
      <w:r w:rsidR="002F4615">
        <w:t xml:space="preserve"> employ a connectivity estimation algorithm known as Breadth First Search (BFS) to compute connectivity of a node in a synchronized partition/topology. The steps involved in BFS is outlined in Figure.2.2. It basically consists of </w:t>
      </w:r>
      <w:r w:rsidR="00397019">
        <w:t xml:space="preserve">a topology tree which is pruned when a node is repeated as queue proceeds in search of extended neighbors to list. It therefore acts as an Open Shortest Path First (OSPF) algorithm with all the costs associated with a path being equal. However instead this method employs a primitive metric to prune its neighborhood scope trees, namely by eliminating if the node was already accounted for while searching during previous iterations. </w:t>
      </w:r>
    </w:p>
    <w:p w14:paraId="65947B95" w14:textId="77777777" w:rsidR="0028472E" w:rsidRDefault="0028472E" w:rsidP="0028472E">
      <w:pPr>
        <w:keepNext/>
        <w:tabs>
          <w:tab w:val="left" w:pos="1415"/>
        </w:tabs>
      </w:pPr>
      <w:r>
        <w:rPr>
          <w:noProof/>
        </w:rPr>
        <w:lastRenderedPageBreak/>
        <mc:AlternateContent>
          <mc:Choice Requires="wpc">
            <w:drawing>
              <wp:inline distT="0" distB="0" distL="0" distR="0" wp14:anchorId="550DC7A3" wp14:editId="0B0333FD">
                <wp:extent cx="6092825" cy="7801610"/>
                <wp:effectExtent l="0" t="0" r="3175" b="8890"/>
                <wp:docPr id="76" name="Canvas 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5" name="Group 45"/>
                        <wpg:cNvGrpSpPr/>
                        <wpg:grpSpPr>
                          <a:xfrm>
                            <a:off x="0" y="76200"/>
                            <a:ext cx="3206818" cy="7725410"/>
                            <a:chOff x="0" y="0"/>
                            <a:chExt cx="3036023" cy="7620000"/>
                          </a:xfrm>
                        </wpg:grpSpPr>
                        <pic:pic xmlns:pic="http://schemas.openxmlformats.org/drawingml/2006/picture">
                          <pic:nvPicPr>
                            <pic:cNvPr id="48" name="Picture 48" descr="A close up of a map&#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036023" cy="7620000"/>
                            </a:xfrm>
                            <a:prstGeom prst="rect">
                              <a:avLst/>
                            </a:prstGeom>
                          </pic:spPr>
                        </pic:pic>
                        <wps:wsp>
                          <wps:cNvPr id="65" name="Rectangle 65"/>
                          <wps:cNvSpPr/>
                          <wps:spPr>
                            <a:xfrm>
                              <a:off x="977900" y="1949452"/>
                              <a:ext cx="723900" cy="88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70" name="Picture 70" descr="A screenshot of a cell phone&#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206819" y="247646"/>
                            <a:ext cx="2886006" cy="6632980"/>
                          </a:xfrm>
                          <a:prstGeom prst="rect">
                            <a:avLst/>
                          </a:prstGeom>
                        </pic:spPr>
                      </pic:pic>
                    </wpc:wpc>
                  </a:graphicData>
                </a:graphic>
              </wp:inline>
            </w:drawing>
          </mc:Choice>
          <mc:Fallback>
            <w:pict>
              <v:group w14:anchorId="1B448850" id="Canvas 76" o:spid="_x0000_s1026" editas="canvas" style="width:479.75pt;height:614.3pt;mso-position-horizontal-relative:char;mso-position-vertical-relative:line" coordsize="60928,780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wQKAAAAAAAAACEA&#10;k9F7M2+IAABviAAAFAAAAGRycy9tZWRpYS9pbWFnZTIuanBn/9j/4AAQSkZJRgABAQEAkACQAAD/&#10;2wBDAAMCAgMCAgMDAwMEAwMEBQgFBQQEBQoHBwYIDAoMDAsKCwsNDhIQDQ4RDgsLEBYQERMUFRUV&#10;DA8XGBYUGBIUFRT/2wBDAQMEBAUEBQkFBQkUDQsNFBQUFBQUFBQUFBQUFBQUFBQUFBQUFBQUFBQU&#10;FBQUFBQUFBQUFBQUFBQUFBQUFBQUFBT/wAARCAM8AW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">
                <v:shape id="_x0000_s1027" type="#_x0000_t75" style="position:absolute;width:60928;height:78016;visibility:visible;mso-wrap-style:square" filled="t">
                  <v:fill o:detectmouseclick="t"/>
                  <v:path o:connecttype="none"/>
                </v:shape>
                <v:group id="Group 45" o:spid="_x0000_s1028" style="position:absolute;top:762;width:32068;height:77254" coordsize="303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Picture 48" o:spid="_x0000_s1029" type="#_x0000_t75" alt="A close up of a map&#10;&#10;Description automatically generated" style="position:absolute;width:30360;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">
                    <v:imagedata r:id="rId19" o:title="A close up of a map&#10;&#10;Description automatically generated"/>
                  </v:shape>
                  <v:rect id="Rectangle 65" o:spid="_x0000_s1030" style="position:absolute;left:9779;top:19494;width:7239;height: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" fillcolor="white [3212]" stroked="f" strokeweight="1pt"/>
                </v:group>
                <v:shape id="Picture 70" o:spid="_x0000_s1031" type="#_x0000_t75" alt="A screenshot of a cell phone&#10;&#10;Description automatically generated" style="position:absolute;left:32068;top:2476;width:28860;height:66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">
                  <v:imagedata r:id="rId20" o:title="A screenshot of a cell phone&#10;&#10;Description automatically generated"/>
                </v:shape>
                <w10:anchorlock/>
              </v:group>
            </w:pict>
          </mc:Fallback>
        </mc:AlternateContent>
      </w:r>
    </w:p>
    <w:p w14:paraId="0C55DD0C" w14:textId="24B172FB" w:rsidR="0028472E" w:rsidRDefault="0028472E" w:rsidP="0028472E">
      <w:pPr>
        <w:pStyle w:val="Caption"/>
      </w:pPr>
      <w:r w:rsidRPr="004B1EC7">
        <w:t xml:space="preserve">Figure </w:t>
      </w:r>
      <w:r w:rsidR="00542C7F">
        <w:t>2.2</w:t>
      </w:r>
      <w:r w:rsidRPr="004B1EC7">
        <w:t>:Breadth First Search Algorithm</w:t>
      </w:r>
    </w:p>
    <w:p w14:paraId="170F6B22" w14:textId="64B3643C" w:rsidR="00465991" w:rsidRDefault="00465991" w:rsidP="00465991"/>
    <w:p w14:paraId="51192FAE" w14:textId="2EEF8CF0" w:rsidR="00465991" w:rsidRDefault="00465991" w:rsidP="00465991"/>
    <w:p w14:paraId="36FEB006" w14:textId="2E1650EF" w:rsidR="00465991" w:rsidRDefault="00465991" w:rsidP="00465991"/>
    <w:p w14:paraId="52B248C7" w14:textId="7DAA063D" w:rsidR="00EF60CB" w:rsidRDefault="00385D00" w:rsidP="00EF60CB">
      <w:pPr>
        <w:pStyle w:val="Heading2"/>
        <w:rPr>
          <w:noProof/>
        </w:rPr>
      </w:pPr>
      <w:bookmarkStart w:id="10" w:name="_Toc50997610"/>
      <w:r>
        <w:rPr>
          <w:noProof/>
        </w:rPr>
        <w:lastRenderedPageBreak/>
        <w:t>Constrained Application Protocol (</w:t>
      </w:r>
      <w:r w:rsidR="00EF60CB">
        <w:rPr>
          <w:noProof/>
        </w:rPr>
        <w:t>CoAP</w:t>
      </w:r>
      <w:r>
        <w:rPr>
          <w:noProof/>
        </w:rPr>
        <w:t>)</w:t>
      </w:r>
      <w:bookmarkEnd w:id="10"/>
    </w:p>
    <w:p w14:paraId="7EBE4852" w14:textId="3F893EF8" w:rsidR="00347C49" w:rsidRDefault="00410A42" w:rsidP="00347C49">
      <w:r>
        <w:t>The solution utilizes Constrained Application Protocol for session management and control over UDP layer for transportation of resource information (the payload).</w:t>
      </w:r>
      <w:r w:rsidR="000909C6">
        <w:t xml:space="preserve"> CoAP is fundamentally a ReST(Representative State Transfer) based session protocol over UDP with multicast capability.</w:t>
      </w:r>
    </w:p>
    <w:p w14:paraId="13588C1D" w14:textId="5B8C3A55" w:rsidR="00824AE6" w:rsidRPr="00482697" w:rsidRDefault="000909C6" w:rsidP="00482697">
      <w:r>
        <w:t>For two nodes A and B directly connected to each other a multicast interaction may look like Figure.2.3.</w:t>
      </w:r>
      <w:r w:rsidR="00E3276C">
        <w:t xml:space="preserve"> For a GET type request as shown in first half , a request is sent to a URI under a multicast IP address. As both nodes are listening to the multicast address </w:t>
      </w:r>
      <w:r w:rsidR="00231BF2">
        <w:t>both</w:t>
      </w:r>
      <w:r w:rsidR="00E3276C">
        <w:t xml:space="preserve"> are capable to respond to such a request. </w:t>
      </w:r>
      <w:r w:rsidR="00482697">
        <w:t xml:space="preserve">In the second half a POST request </w:t>
      </w:r>
      <w:r w:rsidR="00FC59CB">
        <w:t>between</w:t>
      </w:r>
      <w:r w:rsidR="00482697">
        <w:t xml:space="preserve"> A </w:t>
      </w:r>
      <w:r w:rsidR="00FC59CB">
        <w:t>and</w:t>
      </w:r>
      <w:r w:rsidR="00482697">
        <w:t xml:space="preserve"> B is shown. In both the cases the nodes send requests to multicast address </w:t>
      </w:r>
      <w:r w:rsidR="00CF79AF">
        <w:t xml:space="preserve">with unique generators for Message ID (MID) and token index, which are used to add a layer of reliability to the datagram payloads </w:t>
      </w:r>
      <w:sdt>
        <w:sdtPr>
          <w:id w:val="1463148904"/>
          <w:citation/>
        </w:sdtPr>
        <w:sdtContent>
          <w:r w:rsidR="00CF79AF">
            <w:fldChar w:fldCharType="begin"/>
          </w:r>
          <w:r w:rsidR="00CF79AF">
            <w:instrText xml:space="preserve"> CITATION She \l 1033 </w:instrText>
          </w:r>
          <w:r w:rsidR="00CF79AF">
            <w:fldChar w:fldCharType="separate"/>
          </w:r>
          <w:r w:rsidR="00CF79AF">
            <w:rPr>
              <w:noProof/>
            </w:rPr>
            <w:t>(Shelby, et al., n.d.)</w:t>
          </w:r>
          <w:r w:rsidR="00CF79AF">
            <w:fldChar w:fldCharType="end"/>
          </w:r>
        </w:sdtContent>
      </w:sdt>
      <w:r w:rsidR="00CF79AF">
        <w:t xml:space="preserve">. </w:t>
      </w:r>
    </w:p>
    <w:p w14:paraId="37DDDBAC" w14:textId="77777777" w:rsidR="00046539" w:rsidRDefault="00046539" w:rsidP="00046539">
      <w:pPr>
        <w:keepNext/>
        <w:spacing w:after="0" w:line="240" w:lineRule="auto"/>
      </w:pPr>
      <w:r>
        <w:rPr>
          <w:rFonts w:ascii="Times New Roman" w:hAnsi="Times New Roman"/>
          <w:noProof/>
        </w:rPr>
        <mc:AlternateContent>
          <mc:Choice Requires="wpc">
            <w:drawing>
              <wp:inline distT="0" distB="0" distL="0" distR="0" wp14:anchorId="5E22A096" wp14:editId="0D25F6A9">
                <wp:extent cx="5654675" cy="5505450"/>
                <wp:effectExtent l="0" t="0" r="3175"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 name="Picture 3"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551391" y="0"/>
                            <a:ext cx="4448100" cy="2286000"/>
                          </a:xfrm>
                          <a:prstGeom prst="rect">
                            <a:avLst/>
                          </a:prstGeom>
                        </pic:spPr>
                      </pic:pic>
                      <pic:pic xmlns:pic="http://schemas.openxmlformats.org/drawingml/2006/picture">
                        <pic:nvPicPr>
                          <pic:cNvPr id="4" name="Picture 4" descr="A picture containing bird&#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502779" y="2452368"/>
                            <a:ext cx="4534812" cy="3053081"/>
                          </a:xfrm>
                          <a:prstGeom prst="rect">
                            <a:avLst/>
                          </a:prstGeom>
                        </pic:spPr>
                      </pic:pic>
                    </wpc:wpc>
                  </a:graphicData>
                </a:graphic>
              </wp:inline>
            </w:drawing>
          </mc:Choice>
          <mc:Fallback>
            <w:pict>
              <v:group w14:anchorId="0303CDF8" id="Canvas 1" o:spid="_x0000_s1026" editas="canvas" style="width:445.25pt;height:433.5pt;mso-position-horizontal-relative:char;mso-position-vertical-relative:line" coordsize="56546,550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546;height:55054;visibility:visible;mso-wrap-style:square" filled="t">
                  <v:fill o:detectmouseclick="t"/>
                  <v:path o:connecttype="none"/>
                </v:shape>
                <v:shape id="Picture 3" o:spid="_x0000_s1028" type="#_x0000_t75" alt="A screenshot of a cell phone&#10;&#10;Description automatically generated" style="position:absolute;left:5513;width:44481;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">
                  <v:imagedata r:id="rId23" o:title="A screenshot of a cell phone&#10;&#10;Description automatically generated"/>
                </v:shape>
                <v:shape id="Picture 4" o:spid="_x0000_s1029" type="#_x0000_t75" alt="A picture containing bird&#10;&#10;Description automatically generated" style="position:absolute;left:5027;top:24523;width:45348;height:30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">
                  <v:imagedata r:id="rId24" o:title="A picture containing bird&#10;&#10;Description automatically generated"/>
                </v:shape>
                <w10:anchorlock/>
              </v:group>
            </w:pict>
          </mc:Fallback>
        </mc:AlternateContent>
      </w:r>
    </w:p>
    <w:p w14:paraId="4B292246" w14:textId="42F214A0" w:rsidR="00EF60CB" w:rsidRPr="00EF60CB" w:rsidRDefault="00046539" w:rsidP="00046539">
      <w:pPr>
        <w:pStyle w:val="Caption"/>
        <w:jc w:val="both"/>
        <w:rPr>
          <w:rFonts w:ascii="Times New Roman" w:hAnsi="Times New Roman"/>
          <w:noProof/>
        </w:rPr>
        <w:sectPr w:rsidR="00EF60CB" w:rsidRPr="00EF60CB" w:rsidSect="0021038E">
          <w:headerReference w:type="default" r:id="rId25"/>
          <w:pgSz w:w="11907" w:h="16840" w:code="9"/>
          <w:pgMar w:top="1418" w:right="1134" w:bottom="1418" w:left="1701" w:header="709" w:footer="567" w:gutter="0"/>
          <w:cols w:space="720"/>
          <w:titlePg/>
          <w:docGrid w:linePitch="272"/>
        </w:sectPr>
      </w:pPr>
      <w:r>
        <w:t>Figure 2.3:CoAP message examples</w:t>
      </w:r>
    </w:p>
    <w:p w14:paraId="0414A416" w14:textId="7FA9257A" w:rsidR="00CE6790" w:rsidRDefault="00386C16" w:rsidP="00C76996">
      <w:pPr>
        <w:pStyle w:val="Heading1"/>
        <w:spacing w:before="0" w:after="0"/>
        <w:rPr>
          <w:noProof/>
        </w:rPr>
      </w:pPr>
      <w:bookmarkStart w:id="11" w:name="_Toc50997611"/>
      <w:r>
        <w:rPr>
          <w:noProof/>
        </w:rPr>
        <w:lastRenderedPageBreak/>
        <w:t>Requirements Analysis</w:t>
      </w:r>
      <w:bookmarkEnd w:id="11"/>
    </w:p>
    <w:p w14:paraId="487DBD57" w14:textId="5BC8F036" w:rsidR="00B21FEA" w:rsidRDefault="00B21FEA" w:rsidP="00B21FEA">
      <w:pPr>
        <w:pStyle w:val="Heading2"/>
        <w:rPr>
          <w:rFonts w:cs="Times"/>
          <w:bCs/>
        </w:rPr>
      </w:pPr>
      <w:bookmarkStart w:id="12" w:name="_Toc43583269"/>
      <w:bookmarkStart w:id="13" w:name="_Toc47515916"/>
      <w:bookmarkStart w:id="14" w:name="_Toc50997612"/>
      <w:r w:rsidRPr="00F46720">
        <w:rPr>
          <w:rFonts w:cs="Times"/>
          <w:bCs/>
        </w:rPr>
        <w:t>General Objectives</w:t>
      </w:r>
      <w:bookmarkEnd w:id="12"/>
      <w:bookmarkEnd w:id="13"/>
      <w:bookmarkEnd w:id="14"/>
    </w:p>
    <w:p w14:paraId="0DF886A8" w14:textId="65E2A61E" w:rsidR="00CF527C" w:rsidRDefault="00CF527C" w:rsidP="00CF527C">
      <w:r>
        <w:t>One of the major issues with ETSI definitions of NFV Framework is the centralization of control and access of a network architecture at the NFV Orchestrator. The possibility of failure of nodes in highly dynamic and risk environments limits the resiliency of such network architectures. To overcome such a difficulty a distributed NFV Orchestration scheme was proposed</w:t>
      </w:r>
      <w:r w:rsidR="008B0120">
        <w:t xml:space="preserve"> </w:t>
      </w:r>
      <w:sdt>
        <w:sdtPr>
          <w:id w:val="-257756502"/>
          <w:citation/>
        </w:sdtPr>
        <w:sdtContent>
          <w:r w:rsidR="008B0120">
            <w:fldChar w:fldCharType="begin"/>
          </w:r>
          <w:r w:rsidR="008B0120">
            <w:instrText xml:space="preserve"> CITATION Fri18 \l 1033 </w:instrText>
          </w:r>
          <w:r w:rsidR="008B0120">
            <w:fldChar w:fldCharType="separate"/>
          </w:r>
          <w:r w:rsidR="008B0120">
            <w:rPr>
              <w:noProof/>
            </w:rPr>
            <w:t>(Frick, et al., 2018)</w:t>
          </w:r>
          <w:r w:rsidR="008B0120">
            <w:fldChar w:fldCharType="end"/>
          </w:r>
        </w:sdtContent>
      </w:sdt>
      <w:r>
        <w:t>. To maintain such a NFVI ,distributed orchestration must be aware of all available resources in a network. Another issue that may arise in such systems is highly dynamic changes in the network topology</w:t>
      </w:r>
      <w:r w:rsidR="008B0120">
        <w:t xml:space="preserve"> </w:t>
      </w:r>
      <w:sdt>
        <w:sdtPr>
          <w:id w:val="-312952916"/>
          <w:citation/>
        </w:sdtPr>
        <w:sdtContent>
          <w:r w:rsidR="008B0120">
            <w:fldChar w:fldCharType="begin"/>
          </w:r>
          <w:r w:rsidR="008B0120">
            <w:instrText xml:space="preserve"> CITATION Fri19 \l 1033 </w:instrText>
          </w:r>
          <w:r w:rsidR="008B0120">
            <w:fldChar w:fldCharType="separate"/>
          </w:r>
          <w:r w:rsidR="008B0120">
            <w:rPr>
              <w:noProof/>
            </w:rPr>
            <w:t>(Frick, et al., 2019)</w:t>
          </w:r>
          <w:r w:rsidR="008B0120">
            <w:fldChar w:fldCharType="end"/>
          </w:r>
        </w:sdtContent>
      </w:sdt>
      <w:r>
        <w:t xml:space="preserve"> .The changes can either be failure of nodes/links or insertion of new nodes into the network as part of scaling or replacement for failed nodes. So, the resultant orchestration system must be able to adapt to such conditions. Such a decentralized architecture eliminates possibility of a single point of failure and enables fault tolerant means of orchestration. The possibility of a breakup of cluster arrangements arising because of multiple Cluster NFV Orchestrators failing could also be independently managed in a limited environment without losing control to the network. Such a scenario demands that these isolated sectors (network partitions) of Cluster NFV Orchestrators can dynamically identify and isolate the partitions that are caused in the global NFVO layer and adapt their resource information state tables accordingly. The resultant architecture for distributed NFV orchestration could be summarized as shown in Figure.</w:t>
      </w:r>
      <w:r w:rsidR="00166FCA">
        <w:t>3.</w:t>
      </w:r>
      <w:r>
        <w:t>1 . It consists of multiple logical layers with each layer providing a specific functionality to the architectural requirements . In this study, the functionality of synchronizing resource information in Global NFVO layer and identifying and isolating partitions that may arise in dynamic situations are analyzed.</w:t>
      </w:r>
    </w:p>
    <w:p w14:paraId="35B42E77" w14:textId="77777777" w:rsidR="00CF527C" w:rsidRDefault="00CF527C" w:rsidP="00CF527C">
      <w:pPr>
        <w:keepNext/>
      </w:pPr>
      <w:r>
        <w:rPr>
          <w:noProof/>
        </w:rPr>
        <mc:AlternateContent>
          <mc:Choice Requires="wpc">
            <w:drawing>
              <wp:inline distT="0" distB="0" distL="0" distR="0" wp14:anchorId="01D760AB" wp14:editId="2294760B">
                <wp:extent cx="5575300" cy="4876800"/>
                <wp:effectExtent l="0" t="0" r="6350" b="0"/>
                <wp:docPr id="72" name="Canvas 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1" name="Picture 71" descr="A close up of a map&#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71450" y="38100"/>
                            <a:ext cx="5247381" cy="4838700"/>
                          </a:xfrm>
                          <a:prstGeom prst="rect">
                            <a:avLst/>
                          </a:prstGeom>
                        </pic:spPr>
                      </pic:pic>
                    </wpc:wpc>
                  </a:graphicData>
                </a:graphic>
              </wp:inline>
            </w:drawing>
          </mc:Choice>
          <mc:Fallback>
            <w:pict>
              <v:group w14:anchorId="0428242D" id="Canvas 72" o:spid="_x0000_s1026" editas="canvas" style="width:439pt;height:384pt;mso-position-horizontal-relative:char;mso-position-vertical-relative:line" coordsize="55753,4876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GV2YW4A&#10;AAWQAwACAAAAFAAAEJ6QBAACAAAAFAAAELKSkQACAAAAAzI4AACSkgACAAAAAzI4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8P3hwYWNrZXQgZW5k&#10;PSd3Jz8+/9sAQwAHBQUGBQQHBgUGCAcHCAoRCwoJCQoVDxAMERgVGhkYFRgXGx4nIRsdJR0XGCIu&#10;IiUoKSssKxogLzMvKjInKisq/9sAQwEHCAgKCQoUCwsUKhwYHCoqKioqKioqKioqKioqKioqKioq&#10;KioqKioqKioqKioqKioqKioqKioqKioqKioqKioq/8AAEQgDAwN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ka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">
                <v:shape id="_x0000_s1027" type="#_x0000_t75" style="position:absolute;width:55753;height:48768;visibility:visible;mso-wrap-style:square" filled="t">
                  <v:fill o:detectmouseclick="t"/>
                  <v:path o:connecttype="none"/>
                </v:shape>
                <v:shape id="Picture 71" o:spid="_x0000_s1028" type="#_x0000_t75" alt="A close up of a map&#10;&#10;Description automatically generated" style="position:absolute;left:1714;top:381;width:52474;height:48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">
                  <v:imagedata r:id="rId27" o:title="A close up of a map&#10;&#10;Description automatically generated"/>
                </v:shape>
                <w10:anchorlock/>
              </v:group>
            </w:pict>
          </mc:Fallback>
        </mc:AlternateContent>
      </w:r>
    </w:p>
    <w:p w14:paraId="46B43AEF" w14:textId="4B7CD8F3" w:rsidR="00CF527C" w:rsidRPr="00CF527C" w:rsidRDefault="00CF527C" w:rsidP="00CF527C">
      <w:pPr>
        <w:pStyle w:val="Caption"/>
      </w:pPr>
      <w:r>
        <w:t xml:space="preserve">Figure </w:t>
      </w:r>
      <w:r w:rsidR="00166FCA">
        <w:t>3.</w:t>
      </w:r>
      <w:r w:rsidR="00EF60CB">
        <w:t>1</w:t>
      </w:r>
      <w:r>
        <w:t>:Network Architecture of a Wireless Mesh Network.</w:t>
      </w:r>
    </w:p>
    <w:p w14:paraId="0C771A31" w14:textId="7D58936B" w:rsidR="00B21FEA" w:rsidRPr="007443CE" w:rsidRDefault="00B21FEA" w:rsidP="00B21FEA">
      <w:pPr>
        <w:pStyle w:val="NoSpacing"/>
        <w:rPr>
          <w:rFonts w:cs="Times"/>
          <w:lang w:val="en-GB"/>
        </w:rPr>
      </w:pPr>
      <w:r w:rsidRPr="001779A0">
        <w:rPr>
          <w:rFonts w:cs="Times"/>
          <w:lang w:val="en-GB"/>
        </w:rPr>
        <w:lastRenderedPageBreak/>
        <w:t xml:space="preserve">An application level solution must be conceptualised and implemented to ensure that information of services and network resources available on individual orchestrators over a cluster network is synchronized across all the orchestrators. Also, the solution should be able to identify when instances of orchestrators fail and denote them under appropriate states. The network comprises of orchestrators which are connected to one multicast group which corresponds to a logical layer. The application solution should be periodically scheduled so that dynamical changes in resource information in one or more nodes at a given time is distributed across the whole network in a stable fashion. The application must provide suitable endpoints or API’s to access the resource and network information specific to an individual node and its knowledge about resources of all the other orchestrator nodes in the cluster, on each orchestrator node in the network. A suitable flooding </w:t>
      </w:r>
      <w:r w:rsidRPr="001779A0">
        <w:rPr>
          <w:rFonts w:cs="Times"/>
          <w:lang w:val="en-US"/>
        </w:rPr>
        <w:t>strategy</w:t>
      </w:r>
      <w:r w:rsidRPr="001779A0">
        <w:rPr>
          <w:rFonts w:cs="Times"/>
          <w:lang w:val="en-GB"/>
        </w:rPr>
        <w:t xml:space="preserve"> must be designed which would propagate updates/changes to network information/states to all orchestrator nodes in the network. At the network level there should be two sets of messages , one is communicated only to </w:t>
      </w:r>
      <w:r w:rsidRPr="001779A0">
        <w:rPr>
          <w:rFonts w:cs="Times"/>
          <w:lang w:val="en-US"/>
        </w:rPr>
        <w:t>neighboring</w:t>
      </w:r>
      <w:r w:rsidRPr="001779A0">
        <w:rPr>
          <w:rFonts w:cs="Times"/>
          <w:lang w:val="en-GB"/>
        </w:rPr>
        <w:t xml:space="preserve"> nodes and represents a keep alive message indicating validity of orchestrator node to the synchronization procedure with relevant information to represent the connection and the other is a reactive message that is flooded in the entire network when any orchestrator node makes an update to its resource information. The implementation solution must be agnostic of the underlying logical/physical topology and should track synchronization states of all nodes executing the application. There should be a common implementation of the services across all the orchestrator node in the network. The network level solution must ensure the orchestrators use only multicast messages to initiate a transaction. The application should be configurable at each node based on the network interfaces that are available and the network and service resources that the orchestrators have access to/can provision. The network must be capable of synchronizing any amount of resource and service information in the network, without any size restrictions of the synchronizing messages passed between the nodes .Each node must maintain its own database or a persistent solution to store synchronized resource information and state of synchronization of every node i.e. resource information should be synchronized even after an application reboot on an individual node (Not necessarily a simulation restart) .</w:t>
      </w:r>
    </w:p>
    <w:p w14:paraId="50348E6F" w14:textId="77777777" w:rsidR="00B21FEA" w:rsidRDefault="00B21FEA" w:rsidP="00B21FEA">
      <w:pPr>
        <w:pStyle w:val="Heading2"/>
        <w:rPr>
          <w:bCs/>
        </w:rPr>
      </w:pPr>
      <w:bookmarkStart w:id="15" w:name="_Toc43583270"/>
      <w:bookmarkStart w:id="16" w:name="_Toc47515917"/>
      <w:bookmarkStart w:id="17" w:name="_Toc50997613"/>
      <w:r w:rsidRPr="000038D6">
        <w:rPr>
          <w:bCs/>
        </w:rPr>
        <w:t>Clarifying the Requirements</w:t>
      </w:r>
      <w:bookmarkEnd w:id="15"/>
      <w:bookmarkEnd w:id="16"/>
      <w:bookmarkEnd w:id="17"/>
    </w:p>
    <w:p w14:paraId="0B4920DA" w14:textId="5D3C7DD8" w:rsidR="00B21FEA" w:rsidRPr="00BC70E1" w:rsidRDefault="00B21FEA" w:rsidP="00B21FEA">
      <w:pPr>
        <w:rPr>
          <w:lang w:val="en"/>
        </w:rPr>
      </w:pPr>
      <w:r>
        <w:rPr>
          <w:lang w:val="en"/>
        </w:rPr>
        <w:t>The application will use CoAP for multicast message requests and responses</w:t>
      </w:r>
      <w:sdt>
        <w:sdtPr>
          <w:rPr>
            <w:lang w:val="en"/>
          </w:rPr>
          <w:id w:val="216324002"/>
          <w:citation/>
        </w:sdtPr>
        <w:sdtContent>
          <w:r>
            <w:rPr>
              <w:lang w:val="en"/>
            </w:rPr>
            <w:fldChar w:fldCharType="begin"/>
          </w:r>
          <w:r>
            <w:instrText xml:space="preserve"> CITATION She \l 1033 </w:instrText>
          </w:r>
          <w:r>
            <w:rPr>
              <w:lang w:val="en"/>
            </w:rPr>
            <w:fldChar w:fldCharType="separate"/>
          </w:r>
          <w:r w:rsidR="00965F13">
            <w:rPr>
              <w:noProof/>
            </w:rPr>
            <w:t xml:space="preserve"> (Shelby, et al., n.d.)</w:t>
          </w:r>
          <w:r>
            <w:rPr>
              <w:lang w:val="en"/>
            </w:rPr>
            <w:fldChar w:fldCharType="end"/>
          </w:r>
        </w:sdtContent>
      </w:sdt>
      <w:r>
        <w:rPr>
          <w:lang w:val="en"/>
        </w:rPr>
        <w:t xml:space="preserve">. The resources associated with a node will be stored in a configuration file and user may be able to modify contents of these configuration files via API’s and the solution will ensure that changes to configuration file will be distributed across all the nodes in the network . The user may be able to remove any service or network resource add or update using these API’s on any node in the network .The implementation must flood the resource update/synchronize messages throughout the network, but send the keep-alive messages to the neighbors. Each orchestrator node must have two configuration sections </w:t>
      </w:r>
      <w:r w:rsidRPr="00C163BE">
        <w:rPr>
          <w:i/>
          <w:iCs/>
          <w:lang w:val="en"/>
        </w:rPr>
        <w:t>NETWORK SERVICES</w:t>
      </w:r>
      <w:r>
        <w:rPr>
          <w:lang w:val="en"/>
        </w:rPr>
        <w:t xml:space="preserve"> and </w:t>
      </w:r>
      <w:r w:rsidRPr="00C163BE">
        <w:rPr>
          <w:i/>
          <w:iCs/>
          <w:lang w:val="en"/>
        </w:rPr>
        <w:t>APPLICATION SERVICES</w:t>
      </w:r>
      <w:r>
        <w:rPr>
          <w:lang w:val="en"/>
        </w:rPr>
        <w:t xml:space="preserve"> referring to network resources and  services that an individual orchestrator node can provide. The node must have a </w:t>
      </w:r>
      <w:r w:rsidRPr="00C163BE">
        <w:rPr>
          <w:i/>
          <w:iCs/>
          <w:lang w:val="en"/>
        </w:rPr>
        <w:t>HOSTID</w:t>
      </w:r>
      <w:r>
        <w:rPr>
          <w:lang w:val="en"/>
        </w:rPr>
        <w:t xml:space="preserve"> section in configuration indicating a character string ID for the orchestrator node. The </w:t>
      </w:r>
      <w:r w:rsidRPr="001470EE">
        <w:rPr>
          <w:i/>
          <w:iCs/>
          <w:lang w:val="en"/>
        </w:rPr>
        <w:t>HOSTID</w:t>
      </w:r>
      <w:r>
        <w:rPr>
          <w:i/>
          <w:iCs/>
          <w:lang w:val="en"/>
        </w:rPr>
        <w:t xml:space="preserve"> </w:t>
      </w:r>
      <w:r>
        <w:rPr>
          <w:lang w:val="en"/>
        </w:rPr>
        <w:t xml:space="preserve"> is unique in the entire cluster. The network topology will consist of multiple orchestrator nodes in a mesh configuration such that failure/collapse of one node will not lead to an instance of a network partition. In addition each node must be able to estimate the states of orchestrators as ‘synchronized’, ‘connected to failed nodes’ and ‘unknown’ or equivalent semantic representations symbolizing nodes having the capability to synchronize orchestrator resource/s, links to the synchronized sector that have failed and nodes partitioned from the present cluster of orchestrators and there is no network path to verify their resource synchronization, respectively. Each node which runs the application will have files to persist information about the resource information about each node in the cluster with the relation </w:t>
      </w:r>
      <w:r w:rsidRPr="005F279D">
        <w:rPr>
          <w:i/>
          <w:iCs/>
          <w:lang w:val="en"/>
        </w:rPr>
        <w:t>HOSTID -&gt; NETWORK SERVICES , APPLICATION SERVICES</w:t>
      </w:r>
      <w:r>
        <w:rPr>
          <w:lang w:val="en"/>
        </w:rPr>
        <w:t>. Each node will flood message whenever the resource information for any of the node changes. The solution will ensure that there are fail-safe transactions to maintain same version of information in a synchronized sector .The multicast messages in the whole network should be non-confirmable to prevent unnecessary repeated requests. The requests and response in synchronization message sequence should be JSON formatted.</w:t>
      </w:r>
      <w:r w:rsidR="00D31C1D">
        <w:rPr>
          <w:lang w:val="en"/>
        </w:rPr>
        <w:t xml:space="preserve"> A working CORE emulator model implementing the scenario with appropriate messages and constraints </w:t>
      </w:r>
      <w:r w:rsidR="00231BF2">
        <w:rPr>
          <w:lang w:val="en"/>
        </w:rPr>
        <w:t>must</w:t>
      </w:r>
      <w:r w:rsidR="00D31C1D">
        <w:rPr>
          <w:lang w:val="en"/>
        </w:rPr>
        <w:t xml:space="preserve"> be implemented on a suitable mesh topology</w:t>
      </w:r>
      <w:r w:rsidR="00D41ECE">
        <w:rPr>
          <w:lang w:val="en"/>
        </w:rPr>
        <w:t xml:space="preserve"> </w:t>
      </w:r>
      <w:sdt>
        <w:sdtPr>
          <w:rPr>
            <w:lang w:val="en"/>
          </w:rPr>
          <w:id w:val="1769969435"/>
          <w:citation/>
        </w:sdtPr>
        <w:sdtContent>
          <w:r w:rsidR="00D41ECE">
            <w:rPr>
              <w:lang w:val="en"/>
            </w:rPr>
            <w:fldChar w:fldCharType="begin"/>
          </w:r>
          <w:r w:rsidR="00D41ECE">
            <w:instrText xml:space="preserve"> CITATION COR \l 1033 </w:instrText>
          </w:r>
          <w:r w:rsidR="00D41ECE">
            <w:rPr>
              <w:lang w:val="en"/>
            </w:rPr>
            <w:fldChar w:fldCharType="separate"/>
          </w:r>
          <w:r w:rsidR="00D41ECE">
            <w:rPr>
              <w:noProof/>
            </w:rPr>
            <w:t>(Anon., n.d.)</w:t>
          </w:r>
          <w:r w:rsidR="00D41ECE">
            <w:rPr>
              <w:lang w:val="en"/>
            </w:rPr>
            <w:fldChar w:fldCharType="end"/>
          </w:r>
        </w:sdtContent>
      </w:sdt>
      <w:r w:rsidR="00D31C1D">
        <w:rPr>
          <w:lang w:val="en"/>
        </w:rPr>
        <w:t>.</w:t>
      </w:r>
    </w:p>
    <w:p w14:paraId="0F7E0D96" w14:textId="77777777" w:rsidR="00B21FEA" w:rsidRDefault="00B21FEA" w:rsidP="00B21FEA">
      <w:pPr>
        <w:pStyle w:val="Heading2"/>
        <w:rPr>
          <w:bCs/>
        </w:rPr>
      </w:pPr>
      <w:bookmarkStart w:id="18" w:name="_Toc43583271"/>
      <w:bookmarkStart w:id="19" w:name="_Toc47515918"/>
      <w:bookmarkStart w:id="20" w:name="_Toc50997614"/>
      <w:r w:rsidRPr="000038D6">
        <w:rPr>
          <w:bCs/>
        </w:rPr>
        <w:t>Target State</w:t>
      </w:r>
      <w:bookmarkEnd w:id="18"/>
      <w:bookmarkEnd w:id="19"/>
      <w:bookmarkEnd w:id="20"/>
    </w:p>
    <w:p w14:paraId="71DBE46B" w14:textId="76C4866E" w:rsidR="00B21FEA" w:rsidRPr="005212A1" w:rsidRDefault="00B21FEA" w:rsidP="00B21FEA">
      <w:r>
        <w:t>An example mesh network shown in Figure.</w:t>
      </w:r>
      <w:r w:rsidR="00166FCA">
        <w:t>3.</w:t>
      </w:r>
      <w:r>
        <w:t xml:space="preserve">2 was chosen to test different aspects of the solution. In the desired final state , each partition in the mesh should be synchronized with the latest resource information of all nodes in that sector. In case of a network partition, each node in the partition should mark the host ID’s of all nodes synchronized with its information , the host ID’s whose states cannot be synchronized because the network </w:t>
      </w:r>
      <w:r>
        <w:lastRenderedPageBreak/>
        <w:t>connectivity to those nodes have been lost and the list of nodes ,to which links of the synchronized sector has gone down thereby causing the partition. As a result of this state estimation each node in the network must be capable of determining the connectedness of each node with every other node whose resource information it is synchronizing.</w:t>
      </w:r>
    </w:p>
    <w:p w14:paraId="1BD6CE2A" w14:textId="77777777" w:rsidR="00B21FEA" w:rsidRDefault="00B21FEA" w:rsidP="00B21FEA">
      <w:pPr>
        <w:keepNext/>
      </w:pPr>
      <w:r>
        <w:rPr>
          <w:noProof/>
        </w:rPr>
        <mc:AlternateContent>
          <mc:Choice Requires="wpc">
            <w:drawing>
              <wp:inline distT="0" distB="0" distL="0" distR="0" wp14:anchorId="1BF8CA8B" wp14:editId="41EEAF76">
                <wp:extent cx="5296848" cy="4380865"/>
                <wp:effectExtent l="0" t="0" r="0" b="635"/>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 name="Picture 50" descr="A close up of a map&#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8701" y="0"/>
                            <a:ext cx="5260849" cy="4380865"/>
                          </a:xfrm>
                          <a:prstGeom prst="rect">
                            <a:avLst/>
                          </a:prstGeom>
                        </pic:spPr>
                      </pic:pic>
                    </wpc:wpc>
                  </a:graphicData>
                </a:graphic>
              </wp:inline>
            </w:drawing>
          </mc:Choice>
          <mc:Fallback>
            <w:pict>
              <v:group w14:anchorId="654957A1" id="Canvas 49" o:spid="_x0000_s1026" editas="canvas" style="width:417.05pt;height:344.95pt;mso-position-horizontal-relative:char;mso-position-vertical-relative:line" coordsize="52965,438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">
                <v:shape id="_x0000_s1027" type="#_x0000_t75" style="position:absolute;width:52965;height:43808;visibility:visible;mso-wrap-style:square" filled="t">
                  <v:fill o:detectmouseclick="t"/>
                  <v:path o:connecttype="none"/>
                </v:shape>
                <v:shape id="Picture 50" o:spid="_x0000_s1028" type="#_x0000_t75" alt="A close up of a map&#10;&#10;Description automatically generated" style="position:absolute;left:287;width:52608;height:43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">
                  <v:imagedata r:id="rId29" o:title="A close up of a map&#10;&#10;Description automatically generated"/>
                </v:shape>
                <w10:anchorlock/>
              </v:group>
            </w:pict>
          </mc:Fallback>
        </mc:AlternateContent>
      </w:r>
    </w:p>
    <w:p w14:paraId="1AAFED50" w14:textId="2B0151CC" w:rsidR="00B21FEA" w:rsidRPr="004B1EC7" w:rsidRDefault="00B21FEA" w:rsidP="00B21FEA">
      <w:pPr>
        <w:pStyle w:val="Caption"/>
      </w:pPr>
      <w:r w:rsidRPr="004B1EC7">
        <w:t xml:space="preserve">Figure </w:t>
      </w:r>
      <w:r w:rsidR="00166FCA">
        <w:t>3.</w:t>
      </w:r>
      <w:r w:rsidR="00EF60CB">
        <w:t>2</w:t>
      </w:r>
      <w:r w:rsidRPr="004B1EC7">
        <w:t>:Example Topology used to analyze operation of the solution</w:t>
      </w:r>
    </w:p>
    <w:p w14:paraId="480CBEDA" w14:textId="77777777" w:rsidR="00F0775E" w:rsidRPr="004A7F27" w:rsidRDefault="00F0775E" w:rsidP="00B21FEA"/>
    <w:p w14:paraId="231CE9D6" w14:textId="77777777" w:rsidR="00B21FEA" w:rsidRDefault="00B21FEA" w:rsidP="00B21FEA">
      <w:pPr>
        <w:pStyle w:val="Heading2"/>
        <w:rPr>
          <w:b/>
          <w:bCs/>
        </w:rPr>
      </w:pPr>
      <w:bookmarkStart w:id="21" w:name="_Toc43583272"/>
      <w:bookmarkStart w:id="22" w:name="_Toc47515919"/>
      <w:bookmarkStart w:id="23" w:name="_Toc50997615"/>
      <w:r w:rsidRPr="000038D6">
        <w:rPr>
          <w:bCs/>
        </w:rPr>
        <w:t>Use Cases for the Prototype</w:t>
      </w:r>
      <w:bookmarkEnd w:id="21"/>
      <w:bookmarkEnd w:id="22"/>
      <w:bookmarkEnd w:id="23"/>
      <w:r w:rsidRPr="000038D6">
        <w:rPr>
          <w:bCs/>
        </w:rPr>
        <w:t xml:space="preserve"> </w:t>
      </w:r>
    </w:p>
    <w:p w14:paraId="2743777B" w14:textId="77777777" w:rsidR="00B21FEA" w:rsidRDefault="00B21FEA" w:rsidP="00B21FEA">
      <w:pPr>
        <w:pStyle w:val="Heading3"/>
        <w:rPr>
          <w:bCs/>
          <w:noProof/>
        </w:rPr>
      </w:pPr>
      <w:bookmarkStart w:id="24" w:name="_Toc48730070"/>
      <w:bookmarkStart w:id="25" w:name="_Toc48820198"/>
      <w:bookmarkStart w:id="26" w:name="_Toc50050527"/>
      <w:bookmarkStart w:id="27" w:name="_Toc50626945"/>
      <w:bookmarkStart w:id="28" w:name="_Toc50997616"/>
      <w:r w:rsidRPr="00C5105D">
        <w:rPr>
          <w:bCs/>
          <w:noProof/>
        </w:rPr>
        <w:t xml:space="preserve">Updating Resource </w:t>
      </w:r>
      <w:r w:rsidRPr="00C5105D">
        <w:rPr>
          <w:bCs/>
          <w:noProof/>
          <w:szCs w:val="22"/>
        </w:rPr>
        <w:t>Information</w:t>
      </w:r>
      <w:r w:rsidRPr="00C5105D">
        <w:rPr>
          <w:bCs/>
          <w:noProof/>
        </w:rPr>
        <w:t xml:space="preserve"> of a node at runtime</w:t>
      </w:r>
      <w:bookmarkEnd w:id="24"/>
      <w:bookmarkEnd w:id="25"/>
      <w:bookmarkEnd w:id="26"/>
      <w:bookmarkEnd w:id="27"/>
      <w:bookmarkEnd w:id="28"/>
    </w:p>
    <w:p w14:paraId="624B8120" w14:textId="76C3584D" w:rsidR="00B21FEA" w:rsidRPr="00895D54" w:rsidRDefault="00B21FEA" w:rsidP="00B21FEA">
      <w:r>
        <w:t>In the given topology, the resource information of node n3 is changed at runtime and the rest of the nodes in the network receives the flooded Update message for the new resource information which has to be replaced instead of the old one</w:t>
      </w:r>
      <w:r w:rsidR="00166FCA">
        <w:t>, as shown in Figure.3.3</w:t>
      </w:r>
      <w:r>
        <w:t>. Node n3 sends each resource information with a version/sequence ID which should also be noted by all nodes to keep track of resource information and to  make sure that nodes do not get desynchronized.</w:t>
      </w:r>
    </w:p>
    <w:p w14:paraId="05A5817E" w14:textId="77777777" w:rsidR="00B21FEA" w:rsidRDefault="00B21FEA" w:rsidP="00B21FEA">
      <w:pPr>
        <w:keepNext/>
      </w:pPr>
      <w:r>
        <w:rPr>
          <w:noProof/>
        </w:rPr>
        <w:lastRenderedPageBreak/>
        <mc:AlternateContent>
          <mc:Choice Requires="wpc">
            <w:drawing>
              <wp:inline distT="0" distB="0" distL="0" distR="0" wp14:anchorId="6401C910" wp14:editId="338B51B1">
                <wp:extent cx="5486400" cy="2838450"/>
                <wp:effectExtent l="0" t="0" r="0" b="0"/>
                <wp:docPr id="62" name="Canvas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 name="Picture 36" descr="A close up of a map&#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15899" y="0"/>
                            <a:ext cx="5132107" cy="2838450"/>
                          </a:xfrm>
                          <a:prstGeom prst="rect">
                            <a:avLst/>
                          </a:prstGeom>
                        </pic:spPr>
                      </pic:pic>
                    </wpc:wpc>
                  </a:graphicData>
                </a:graphic>
              </wp:inline>
            </w:drawing>
          </mc:Choice>
          <mc:Fallback>
            <w:pict>
              <v:group w14:anchorId="749194D5" id="Canvas 62" o:spid="_x0000_s1026" editas="canvas" style="width:6in;height:223.5pt;mso-position-horizontal-relative:char;mso-position-vertical-relative:line" coordsize="54864,283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">
                <v:shape id="_x0000_s1027" type="#_x0000_t75" style="position:absolute;width:54864;height:28384;visibility:visible;mso-wrap-style:square" filled="t">
                  <v:fill o:detectmouseclick="t"/>
                  <v:path o:connecttype="none"/>
                </v:shape>
                <v:shape id="Picture 36" o:spid="_x0000_s1028" type="#_x0000_t75" alt="A close up of a map&#10;&#10;Description automatically generated" style="position:absolute;left:2158;width:51322;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">
                  <v:imagedata r:id="rId31" o:title="A close up of a map&#10;&#10;Description automatically generated"/>
                </v:shape>
                <w10:anchorlock/>
              </v:group>
            </w:pict>
          </mc:Fallback>
        </mc:AlternateContent>
      </w:r>
    </w:p>
    <w:p w14:paraId="3C987645" w14:textId="3F2AB69F" w:rsidR="00B21FEA" w:rsidRPr="00BE16E2" w:rsidRDefault="00B21FEA" w:rsidP="00FC76F9">
      <w:pPr>
        <w:pStyle w:val="Caption"/>
      </w:pPr>
      <w:r w:rsidRPr="004B1EC7">
        <w:t xml:space="preserve">Figure </w:t>
      </w:r>
      <w:r w:rsidR="00166FCA">
        <w:t>3.3</w:t>
      </w:r>
      <w:r w:rsidRPr="004B1EC7">
        <w:t>:Node n3 changes resource information at runtime</w:t>
      </w:r>
    </w:p>
    <w:p w14:paraId="3FFDFC8C" w14:textId="77777777" w:rsidR="00B21FEA" w:rsidRDefault="00B21FEA" w:rsidP="00B21FEA">
      <w:pPr>
        <w:pStyle w:val="Heading3"/>
        <w:rPr>
          <w:bCs/>
          <w:szCs w:val="22"/>
        </w:rPr>
      </w:pPr>
      <w:bookmarkStart w:id="29" w:name="_Toc48730071"/>
      <w:bookmarkStart w:id="30" w:name="_Toc48820199"/>
      <w:bookmarkStart w:id="31" w:name="_Toc50050528"/>
      <w:bookmarkStart w:id="32" w:name="_Toc50626946"/>
      <w:bookmarkStart w:id="33" w:name="_Toc50997617"/>
      <w:r w:rsidRPr="00C5105D">
        <w:rPr>
          <w:bCs/>
          <w:szCs w:val="22"/>
        </w:rPr>
        <w:t>Node injected into an already synchronized network</w:t>
      </w:r>
      <w:bookmarkEnd w:id="29"/>
      <w:bookmarkEnd w:id="30"/>
      <w:bookmarkEnd w:id="31"/>
      <w:bookmarkEnd w:id="32"/>
      <w:bookmarkEnd w:id="33"/>
    </w:p>
    <w:p w14:paraId="0DCE6BA4" w14:textId="6D26E58E" w:rsidR="00B21FEA" w:rsidRPr="00BE16E2" w:rsidRDefault="00B21FEA" w:rsidP="00B21FEA">
      <w:r>
        <w:t>The network initially starts up and synchronizes without the application running on node n29</w:t>
      </w:r>
      <w:r w:rsidR="00F27091">
        <w:t xml:space="preserve"> as indicated in Figure.3.4</w:t>
      </w:r>
      <w:r>
        <w:t>. So, the entire network except n29 synchronizes all its information. The network does not have knowledge of existence/connectedness to n29 at this point. After a while, the application is started on n29. Some time after this, n29 has resource information of all the nodes in the network and the rest of the network have updated their resource tables to include an added node n29/Host331 and estimates connectedness to the newly injected node into the network.</w:t>
      </w:r>
    </w:p>
    <w:p w14:paraId="430431D1" w14:textId="77777777" w:rsidR="00B21FEA" w:rsidRDefault="00B21FEA" w:rsidP="00B21FEA">
      <w:pPr>
        <w:keepNext/>
      </w:pPr>
      <w:r>
        <w:rPr>
          <w:noProof/>
        </w:rPr>
        <mc:AlternateContent>
          <mc:Choice Requires="wpc">
            <w:drawing>
              <wp:inline distT="0" distB="0" distL="0" distR="0" wp14:anchorId="02C9B5D7" wp14:editId="0F51B7F9">
                <wp:extent cx="5486400" cy="2741099"/>
                <wp:effectExtent l="0" t="0" r="0" b="254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 name="Picture 38" descr="A close up of a map&#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16369" y="0"/>
                            <a:ext cx="5045326" cy="2705100"/>
                          </a:xfrm>
                          <a:prstGeom prst="rect">
                            <a:avLst/>
                          </a:prstGeom>
                        </pic:spPr>
                      </pic:pic>
                    </wpc:wpc>
                  </a:graphicData>
                </a:graphic>
              </wp:inline>
            </w:drawing>
          </mc:Choice>
          <mc:Fallback>
            <w:pict>
              <v:group w14:anchorId="01BF66D3" id="Canvas 37" o:spid="_x0000_s1026" editas="canvas" style="width:6in;height:215.85pt;mso-position-horizontal-relative:char;mso-position-vertical-relative:line" coordsize="54864,274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">
                <v:shape id="_x0000_s1027" type="#_x0000_t75" style="position:absolute;width:54864;height:27406;visibility:visible;mso-wrap-style:square" filled="t">
                  <v:fill o:detectmouseclick="t"/>
                  <v:path o:connecttype="none"/>
                </v:shape>
                <v:shape id="Picture 38" o:spid="_x0000_s1028" type="#_x0000_t75" alt="A close up of a map&#10;&#10;Description automatically generated" style="position:absolute;left:1163;width:50453;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">
                  <v:imagedata r:id="rId33" o:title="A close up of a map&#10;&#10;Description automatically generated"/>
                </v:shape>
                <w10:anchorlock/>
              </v:group>
            </w:pict>
          </mc:Fallback>
        </mc:AlternateContent>
      </w:r>
    </w:p>
    <w:p w14:paraId="12F80475" w14:textId="58C24A46" w:rsidR="00B21FEA" w:rsidRPr="004B1EC7" w:rsidRDefault="00B21FEA" w:rsidP="00B21FEA">
      <w:pPr>
        <w:pStyle w:val="Caption"/>
      </w:pPr>
      <w:r w:rsidRPr="004B1EC7">
        <w:t xml:space="preserve">Figure </w:t>
      </w:r>
      <w:r w:rsidR="00F27091">
        <w:t>3.4</w:t>
      </w:r>
      <w:r w:rsidRPr="004B1EC7">
        <w:t>:Node n29 injected into the network at runtime</w:t>
      </w:r>
    </w:p>
    <w:p w14:paraId="4FCFB4B3" w14:textId="77777777" w:rsidR="00B21FEA" w:rsidRDefault="00B21FEA" w:rsidP="00B21FEA"/>
    <w:p w14:paraId="0D38BCB1" w14:textId="77777777" w:rsidR="00B21FEA" w:rsidRDefault="00B21FEA" w:rsidP="00B21FEA"/>
    <w:p w14:paraId="54AB83D4" w14:textId="73F8AFE5" w:rsidR="00B21FEA" w:rsidRDefault="00F0775E" w:rsidP="00B21FEA">
      <w:pPr>
        <w:pStyle w:val="Heading3"/>
        <w:rPr>
          <w:bCs/>
          <w:szCs w:val="22"/>
        </w:rPr>
      </w:pPr>
      <w:bookmarkStart w:id="34" w:name="_Toc48820200"/>
      <w:bookmarkStart w:id="35" w:name="_Toc50050529"/>
      <w:bookmarkStart w:id="36" w:name="_Toc50626947"/>
      <w:bookmarkStart w:id="37" w:name="_Toc50997618"/>
      <w:r>
        <w:rPr>
          <w:bCs/>
          <w:szCs w:val="22"/>
        </w:rPr>
        <w:lastRenderedPageBreak/>
        <w:t>Node Failure</w:t>
      </w:r>
      <w:bookmarkEnd w:id="34"/>
      <w:bookmarkEnd w:id="35"/>
      <w:bookmarkEnd w:id="36"/>
      <w:bookmarkEnd w:id="37"/>
    </w:p>
    <w:p w14:paraId="52ED3854" w14:textId="7ECA61D7" w:rsidR="00B21FEA" w:rsidRPr="00801031" w:rsidRDefault="00B21FEA" w:rsidP="00B21FEA">
      <w:r>
        <w:t>In this scenario, node n25 shuts down all its interfaces at runtime after the entire network has synchronized with resource information of all the nodes in the topology. After some time, all the nodes in the network estimate n25 to be unconnected in the topology and mark interfaces to it having failed or a node-failed state incapable of being synchronized with resource information updates of the rest of the network</w:t>
      </w:r>
      <w:r w:rsidR="00F27091">
        <w:t>, as shown in Figure.3.5</w:t>
      </w:r>
      <w:r>
        <w:t>.</w:t>
      </w:r>
    </w:p>
    <w:p w14:paraId="7196BFF6" w14:textId="77777777" w:rsidR="00B21FEA" w:rsidRDefault="00B21FEA" w:rsidP="00B21FEA">
      <w:pPr>
        <w:keepNext/>
      </w:pPr>
      <w:r>
        <w:rPr>
          <w:noProof/>
        </w:rPr>
        <mc:AlternateContent>
          <mc:Choice Requires="wpc">
            <w:drawing>
              <wp:inline distT="0" distB="0" distL="0" distR="0" wp14:anchorId="4D0B8E25" wp14:editId="4F59053F">
                <wp:extent cx="5486400" cy="2882900"/>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 name="Picture 41" descr="A close up of a map&#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38781" y="0"/>
                            <a:ext cx="5235221" cy="2882900"/>
                          </a:xfrm>
                          <a:prstGeom prst="rect">
                            <a:avLst/>
                          </a:prstGeom>
                        </pic:spPr>
                      </pic:pic>
                      <wps:wsp>
                        <wps:cNvPr id="58" name="Multiplication Sign 58"/>
                        <wps:cNvSpPr/>
                        <wps:spPr>
                          <a:xfrm>
                            <a:off x="1739900" y="406400"/>
                            <a:ext cx="336550" cy="33020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Multiplication Sign 59"/>
                        <wps:cNvSpPr/>
                        <wps:spPr>
                          <a:xfrm>
                            <a:off x="3024800" y="406400"/>
                            <a:ext cx="336550" cy="33020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Multiplication Sign 60"/>
                        <wps:cNvSpPr/>
                        <wps:spPr>
                          <a:xfrm>
                            <a:off x="2421550" y="853100"/>
                            <a:ext cx="336550" cy="33020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BAC2296" id="Canvas 39" o:spid="_x0000_s1026" editas="canvas" style="width:6in;height:227pt;mso-position-horizontal-relative:char;mso-position-vertical-relative:line" coordsize="54864,288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">
                <v:shape id="_x0000_s1027" type="#_x0000_t75" style="position:absolute;width:54864;height:28829;visibility:visible;mso-wrap-style:square" filled="t">
                  <v:fill o:detectmouseclick="t"/>
                  <v:path o:connecttype="none"/>
                </v:shape>
                <v:shape id="Picture 41" o:spid="_x0000_s1028" type="#_x0000_t75" alt="A close up of a map&#10;&#10;Description automatically generated" style="position:absolute;left:1387;width:5235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">
                  <v:imagedata r:id="rId35" o:title="A close up of a map&#10;&#10;Description automatically generated"/>
                </v:shape>
                <v:shape id="Multiplication Sign 58" o:spid="_x0000_s1029" style="position:absolute;left:17399;top:4064;width:3365;height:3302;visibility:visible;mso-wrap-style:square;v-text-anchor:middle" coordsize="3365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" path="m53636,107024l108026,51588r60249,59112l228524,51588r54390,55436l223722,165100r59192,58076l228524,278612,168275,219500r-60249,59112l53636,223176r59192,-58076l53636,107024xe" fillcolor="red" strokecolor="red" strokeweight="1pt">
                  <v:stroke joinstyle="miter"/>
                  <v:path arrowok="t" o:connecttype="custom" o:connectlocs="53636,107024;108026,51588;168275,110700;228524,51588;282914,107024;223722,165100;282914,223176;228524,278612;168275,219500;108026,278612;53636,223176;112828,165100;53636,107024" o:connectangles="0,0,0,0,0,0,0,0,0,0,0,0,0"/>
                </v:shape>
                <v:shape id="Multiplication Sign 59" o:spid="_x0000_s1030" style="position:absolute;left:30248;top:4064;width:3365;height:3302;visibility:visible;mso-wrap-style:square;v-text-anchor:middle" coordsize="3365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" path="m53636,107024l108026,51588r60249,59112l228524,51588r54390,55436l223722,165100r59192,58076l228524,278612,168275,219500r-60249,59112l53636,223176r59192,-58076l53636,107024xe" fillcolor="red" strokecolor="red" strokeweight="1pt">
                  <v:stroke joinstyle="miter"/>
                  <v:path arrowok="t" o:connecttype="custom" o:connectlocs="53636,107024;108026,51588;168275,110700;228524,51588;282914,107024;223722,165100;282914,223176;228524,278612;168275,219500;108026,278612;53636,223176;112828,165100;53636,107024" o:connectangles="0,0,0,0,0,0,0,0,0,0,0,0,0"/>
                </v:shape>
                <v:shape id="Multiplication Sign 60" o:spid="_x0000_s1031" style="position:absolute;left:24215;top:8531;width:3366;height:3302;visibility:visible;mso-wrap-style:square;v-text-anchor:middle" coordsize="3365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" path="m53636,107024l108026,51588r60249,59112l228524,51588r54390,55436l223722,165100r59192,58076l228524,278612,168275,219500r-60249,59112l53636,223176r59192,-58076l53636,107024xe" fillcolor="red" strokecolor="red" strokeweight="1pt">
                  <v:stroke joinstyle="miter"/>
                  <v:path arrowok="t" o:connecttype="custom" o:connectlocs="53636,107024;108026,51588;168275,110700;228524,51588;282914,107024;223722,165100;282914,223176;228524,278612;168275,219500;108026,278612;53636,223176;112828,165100;53636,107024" o:connectangles="0,0,0,0,0,0,0,0,0,0,0,0,0"/>
                </v:shape>
                <w10:anchorlock/>
              </v:group>
            </w:pict>
          </mc:Fallback>
        </mc:AlternateContent>
      </w:r>
    </w:p>
    <w:p w14:paraId="3F4F2B37" w14:textId="1C4A5F35" w:rsidR="00B21FEA" w:rsidRDefault="00B21FEA" w:rsidP="00B21FEA">
      <w:pPr>
        <w:pStyle w:val="Caption"/>
      </w:pPr>
      <w:r w:rsidRPr="004B1EC7">
        <w:t xml:space="preserve">Figure </w:t>
      </w:r>
      <w:r w:rsidR="00F27091">
        <w:t>3.5</w:t>
      </w:r>
      <w:r w:rsidRPr="004B1EC7">
        <w:t>:Instance of all interfaces of a node failing without causing a network partition</w:t>
      </w:r>
    </w:p>
    <w:p w14:paraId="60AF54E6" w14:textId="77777777" w:rsidR="00B21FEA" w:rsidRDefault="00B21FEA" w:rsidP="00B21FEA">
      <w:pPr>
        <w:pStyle w:val="Heading3"/>
        <w:rPr>
          <w:bCs/>
          <w:szCs w:val="22"/>
        </w:rPr>
      </w:pPr>
      <w:bookmarkStart w:id="38" w:name="_Toc48730073"/>
      <w:bookmarkStart w:id="39" w:name="_Toc48820201"/>
      <w:bookmarkStart w:id="40" w:name="_Toc50050530"/>
      <w:bookmarkStart w:id="41" w:name="_Toc50626948"/>
      <w:bookmarkStart w:id="42" w:name="_Toc50997619"/>
      <w:r w:rsidRPr="00C5105D">
        <w:rPr>
          <w:bCs/>
          <w:szCs w:val="22"/>
        </w:rPr>
        <w:t>Interfaces of multiple nodes failing causing Network Partition</w:t>
      </w:r>
      <w:bookmarkEnd w:id="38"/>
      <w:bookmarkEnd w:id="39"/>
      <w:bookmarkEnd w:id="40"/>
      <w:bookmarkEnd w:id="41"/>
      <w:bookmarkEnd w:id="42"/>
    </w:p>
    <w:p w14:paraId="4158DC4A" w14:textId="4312A146" w:rsidR="00B21FEA" w:rsidRDefault="00B21FEA" w:rsidP="00B21FEA">
      <w:r>
        <w:t>In this case all the interfaces of nodes n25 and n2 fail resulting in a network partition scenario</w:t>
      </w:r>
      <w:r w:rsidR="00F27091">
        <w:t xml:space="preserve"> as shown in Figure.3.6</w:t>
      </w:r>
      <w:r>
        <w:t>. The two partitions that can be observed are A(n1,n3) and B(n26,n27,n29 &amp;n28). All nodes in each partition must mark its members as synchronized while the members of the other partition as unknown. It should also mark the host ID’s of nodes whose links have failed causing the synchronized segment to be unconnected from the unknown state nodes.</w:t>
      </w:r>
    </w:p>
    <w:p w14:paraId="0907C978" w14:textId="77777777" w:rsidR="00B21FEA" w:rsidRDefault="00B21FEA" w:rsidP="00B21FEA">
      <w:pPr>
        <w:keepNext/>
      </w:pPr>
      <w:r>
        <w:rPr>
          <w:noProof/>
        </w:rPr>
        <w:lastRenderedPageBreak/>
        <mc:AlternateContent>
          <mc:Choice Requires="wpc">
            <w:drawing>
              <wp:inline distT="0" distB="0" distL="0" distR="0" wp14:anchorId="252B19A1" wp14:editId="018303DE">
                <wp:extent cx="5486400" cy="3236005"/>
                <wp:effectExtent l="0" t="0" r="0" b="254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 name="Picture 42" descr="A close up of text on a white background&#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wpc:wpc>
                  </a:graphicData>
                </a:graphic>
              </wp:inline>
            </w:drawing>
          </mc:Choice>
          <mc:Fallback>
            <w:pict>
              <v:group w14:anchorId="6AFCB0D3" id="Canvas 64" o:spid="_x0000_s1026" editas="canvas" style="width:6in;height:254.8pt;mso-position-horizontal-relative:char;mso-position-vertical-relative:line" coordsize="54864,323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">
                <v:shape id="_x0000_s1027" type="#_x0000_t75" style="position:absolute;width:54864;height:32359;visibility:visible;mso-wrap-style:square" filled="t">
                  <v:fill o:detectmouseclick="t"/>
                  <v:path o:connecttype="none"/>
                </v:shape>
                <v:shape id="Picture 42" o:spid="_x0000_s1028" type="#_x0000_t75" alt="A close up of text on a white background&#10;&#10;Description automatically generated" style="position:absolute;width:5486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">
                  <v:imagedata r:id="rId37" o:title="A close up of text on a white background&#10;&#10;Description automatically generated"/>
                </v:shape>
                <w10:anchorlock/>
              </v:group>
            </w:pict>
          </mc:Fallback>
        </mc:AlternateContent>
      </w:r>
    </w:p>
    <w:p w14:paraId="07523B71" w14:textId="6FFB2CB1" w:rsidR="00B21FEA" w:rsidRDefault="00B21FEA" w:rsidP="00782DCD">
      <w:pPr>
        <w:pStyle w:val="Caption"/>
      </w:pPr>
      <w:r w:rsidRPr="004B1EC7">
        <w:t xml:space="preserve">Figure </w:t>
      </w:r>
      <w:r w:rsidR="00F27091">
        <w:t>3.6</w:t>
      </w:r>
      <w:r w:rsidRPr="004B1EC7">
        <w:t>:Possible case of a network partition to be dynamically detected by all nodes</w:t>
      </w:r>
    </w:p>
    <w:p w14:paraId="78BF02D6" w14:textId="77777777" w:rsidR="00B21FEA" w:rsidRDefault="00B21FEA" w:rsidP="00B21FEA"/>
    <w:p w14:paraId="60310C21" w14:textId="77777777" w:rsidR="00F0775E" w:rsidRPr="00311286" w:rsidRDefault="00F0775E" w:rsidP="00B21FEA"/>
    <w:p w14:paraId="11C7D2D4" w14:textId="77777777" w:rsidR="00B21FEA" w:rsidRDefault="00B21FEA" w:rsidP="00B21FEA">
      <w:pPr>
        <w:pStyle w:val="Heading3"/>
        <w:rPr>
          <w:bCs/>
          <w:szCs w:val="22"/>
        </w:rPr>
      </w:pPr>
      <w:bookmarkStart w:id="43" w:name="_Toc48730074"/>
      <w:bookmarkStart w:id="44" w:name="_Toc48820202"/>
      <w:bookmarkStart w:id="45" w:name="_Toc50050531"/>
      <w:bookmarkStart w:id="46" w:name="_Toc50626949"/>
      <w:bookmarkStart w:id="47" w:name="_Toc50997620"/>
      <w:r w:rsidRPr="00C37CDC">
        <w:rPr>
          <w:bCs/>
          <w:szCs w:val="22"/>
        </w:rPr>
        <w:t>Interface of node fails without causing Network Desynchronization</w:t>
      </w:r>
      <w:bookmarkEnd w:id="43"/>
      <w:bookmarkEnd w:id="44"/>
      <w:bookmarkEnd w:id="45"/>
      <w:bookmarkEnd w:id="46"/>
      <w:bookmarkEnd w:id="47"/>
    </w:p>
    <w:p w14:paraId="39EFC783" w14:textId="01B29F35" w:rsidR="00B21FEA" w:rsidRPr="00311286" w:rsidRDefault="00B21FEA" w:rsidP="00B21FEA">
      <w:r>
        <w:t xml:space="preserve">In this scenario the interface of n29 connected to node n27 is brought down at runtime some time after the network has synchronized. The entire network still manages to synchronize the resource information/keep alive statuses of n27 from the other interface. All the resource information will be synchronized and none of the node will mark a network </w:t>
      </w:r>
      <w:r w:rsidR="00AA4526">
        <w:t>desynchronization</w:t>
      </w:r>
      <w:r>
        <w:t xml:space="preserve"> with n29</w:t>
      </w:r>
      <w:r w:rsidR="00F27091">
        <w:t>, as indicated in Figure</w:t>
      </w:r>
      <w:r>
        <w:t>.</w:t>
      </w:r>
      <w:r w:rsidR="00F27091">
        <w:t>3.7.</w:t>
      </w:r>
    </w:p>
    <w:p w14:paraId="3EC5C4C8" w14:textId="77777777" w:rsidR="00B21FEA" w:rsidRDefault="00B21FEA" w:rsidP="00B21FEA">
      <w:pPr>
        <w:keepNext/>
      </w:pPr>
      <w:r>
        <w:rPr>
          <w:noProof/>
        </w:rPr>
        <mc:AlternateContent>
          <mc:Choice Requires="wpc">
            <w:drawing>
              <wp:inline distT="0" distB="0" distL="0" distR="0" wp14:anchorId="1A380EFA" wp14:editId="73A3508E">
                <wp:extent cx="5505450" cy="3211512"/>
                <wp:effectExtent l="0" t="0" r="0" b="8255"/>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 name="Picture 47" descr="A close up of a map&#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05450" cy="3210446"/>
                          </a:xfrm>
                          <a:prstGeom prst="rect">
                            <a:avLst/>
                          </a:prstGeom>
                        </pic:spPr>
                      </pic:pic>
                      <wps:wsp>
                        <wps:cNvPr id="61" name="Multiplication Sign 61"/>
                        <wps:cNvSpPr/>
                        <wps:spPr>
                          <a:xfrm>
                            <a:off x="4292600" y="1797050"/>
                            <a:ext cx="387350" cy="32385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D0601A" id="Canvas 46" o:spid="_x0000_s1026" editas="canvas" style="width:433.5pt;height:252.85pt;mso-position-horizontal-relative:char;mso-position-vertical-relative:line" coordsize="55054,321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&#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">
                <v:shape id="_x0000_s1027" type="#_x0000_t75" style="position:absolute;width:55054;height:32111;visibility:visible;mso-wrap-style:square" filled="t">
                  <v:fill o:detectmouseclick="t"/>
                  <v:path o:connecttype="none"/>
                </v:shape>
                <v:shape id="Picture 47" o:spid="_x0000_s1028" type="#_x0000_t75" alt="A close up of a map&#10;&#10;Description automatically generated" style="position:absolute;width:55054;height:3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">
                  <v:imagedata r:id="rId39" o:title="A close up of a map&#10;&#10;Description automatically generated"/>
                </v:shape>
                <v:shape id="Multiplication Sign 61" o:spid="_x0000_s1029" style="position:absolute;left:42926;top:17970;width:3873;height:3239;visibility:visible;mso-wrap-style:square;v-text-anchor:middle" coordsize="3873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" path="m68603,106999l117460,48562r76215,63721l269890,48562r48857,58437l253051,161925r65696,54926l269890,275288,193675,211567r-76215,63721l68603,216851r65696,-54926l68603,106999xe" fillcolor="red" strokecolor="red" strokeweight="1pt">
                  <v:stroke joinstyle="miter"/>
                  <v:path arrowok="t" o:connecttype="custom" o:connectlocs="68603,106999;117460,48562;193675,112283;269890,48562;318747,106999;253051,161925;318747,216851;269890,275288;193675,211567;117460,275288;68603,216851;134299,161925;68603,106999" o:connectangles="0,0,0,0,0,0,0,0,0,0,0,0,0"/>
                </v:shape>
                <w10:anchorlock/>
              </v:group>
            </w:pict>
          </mc:Fallback>
        </mc:AlternateContent>
      </w:r>
    </w:p>
    <w:p w14:paraId="55745991" w14:textId="110D1C71" w:rsidR="00BD0759" w:rsidRPr="00BD0759" w:rsidRDefault="00B21FEA" w:rsidP="00782DCD">
      <w:pPr>
        <w:pStyle w:val="Caption"/>
      </w:pPr>
      <w:r w:rsidRPr="004B1EC7">
        <w:t xml:space="preserve">Figure </w:t>
      </w:r>
      <w:r w:rsidR="00F27091">
        <w:t>3.7</w:t>
      </w:r>
      <w:r w:rsidRPr="004B1EC7">
        <w:t>:One of the interfaces of node n29 fails during runtime</w:t>
      </w:r>
    </w:p>
    <w:p w14:paraId="0056F266" w14:textId="1D23CC6A" w:rsidR="00BD0759" w:rsidRDefault="00BD0759" w:rsidP="00BD0759">
      <w:pPr>
        <w:pStyle w:val="Heading3"/>
        <w:rPr>
          <w:bCs/>
          <w:szCs w:val="22"/>
        </w:rPr>
      </w:pPr>
      <w:bookmarkStart w:id="48" w:name="_Toc48820203"/>
      <w:bookmarkStart w:id="49" w:name="_Toc50050532"/>
      <w:bookmarkStart w:id="50" w:name="_Toc50626950"/>
      <w:bookmarkStart w:id="51" w:name="_Toc50997621"/>
      <w:r>
        <w:rPr>
          <w:bCs/>
          <w:szCs w:val="22"/>
        </w:rPr>
        <w:lastRenderedPageBreak/>
        <w:t>Merging of Distinct Network Partitions</w:t>
      </w:r>
      <w:bookmarkEnd w:id="48"/>
      <w:bookmarkEnd w:id="49"/>
      <w:bookmarkEnd w:id="50"/>
      <w:bookmarkEnd w:id="51"/>
    </w:p>
    <w:p w14:paraId="63874DE1" w14:textId="554B7EDE" w:rsidR="00F27091" w:rsidRPr="00311286" w:rsidRDefault="00F27091" w:rsidP="00F27091">
      <w:r>
        <w:t xml:space="preserve">In this case initially all the interfaces of nodes n25 and n2 fail resulting in twos network partition as shown in Figure.3.8. The two partitions that can be observed are A(n1,n3) and B(n26,n27,n29 &amp;n28). All nodes in each partition must mark its members as synchronized while the members of the other partition as unknown. After some </w:t>
      </w:r>
      <w:r w:rsidR="00ED7003">
        <w:t>time,</w:t>
      </w:r>
      <w:r>
        <w:t xml:space="preserve"> all interfaces of Host262/node n25 is activated. The system should then resynchronize all the network information of partitions A and B along with Host262/node n25.</w:t>
      </w:r>
      <w:r w:rsidR="00AA4526">
        <w:t xml:space="preserve"> Host12 is still unsynchronized with updates to resource information of the rest of the network.</w:t>
      </w:r>
    </w:p>
    <w:p w14:paraId="559A5E63" w14:textId="77777777" w:rsidR="00BD0759" w:rsidRDefault="00BD0759" w:rsidP="00BD0759">
      <w:pPr>
        <w:keepNext/>
      </w:pPr>
      <w:r>
        <w:rPr>
          <w:noProof/>
        </w:rPr>
        <mc:AlternateContent>
          <mc:Choice Requires="wpc">
            <w:drawing>
              <wp:inline distT="0" distB="0" distL="0" distR="0" wp14:anchorId="635788C5" wp14:editId="6B61B50A">
                <wp:extent cx="5486400" cy="3236005"/>
                <wp:effectExtent l="0" t="0" r="0" b="2540"/>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 name="Picture 73" descr="A close up of text on a white background&#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wps:wsp>
                        <wps:cNvPr id="75" name="Rectangle 75"/>
                        <wps:cNvSpPr/>
                        <wps:spPr>
                          <a:xfrm>
                            <a:off x="2095500" y="292084"/>
                            <a:ext cx="933450" cy="590550"/>
                          </a:xfrm>
                          <a:prstGeom prst="rect">
                            <a:avLst/>
                          </a:prstGeom>
                          <a:noFill/>
                          <a:ln w="38100">
                            <a:solidFill>
                              <a:schemeClr val="accent5">
                                <a:lumMod val="7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8FBF0C6" id="Canvas 74" o:spid="_x0000_s1026" editas="canvas" style="width:6in;height:254.8pt;mso-position-horizontal-relative:char;mso-position-vertical-relative:line" coordsize="54864,323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">
                <v:shape id="_x0000_s1027" type="#_x0000_t75" style="position:absolute;width:54864;height:32359;visibility:visible;mso-wrap-style:square" filled="t">
                  <v:fill o:detectmouseclick="t"/>
                  <v:path o:connecttype="none"/>
                </v:shape>
                <v:shape id="Picture 73" o:spid="_x0000_s1028" type="#_x0000_t75" alt="A close up of text on a white background&#10;&#10;Description automatically generated" style="position:absolute;width:5486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">
                  <v:imagedata r:id="rId37" o:title="A close up of text on a white background&#10;&#10;Description automatically generated"/>
                </v:shape>
                <v:rect id="Rectangle 75" o:spid="_x0000_s1029" style="position:absolute;left:20955;top:2920;width:9334;height:5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" filled="f" strokecolor="#2f5496 [2408]" strokeweight="3pt">
                  <v:stroke dashstyle="3 1"/>
                </v:rect>
                <w10:anchorlock/>
              </v:group>
            </w:pict>
          </mc:Fallback>
        </mc:AlternateContent>
      </w:r>
    </w:p>
    <w:p w14:paraId="1E23ED69" w14:textId="71AF2F72" w:rsidR="00BD0759" w:rsidRDefault="00BD0759" w:rsidP="00BD0759">
      <w:pPr>
        <w:pStyle w:val="Caption"/>
      </w:pPr>
      <w:r w:rsidRPr="004B1EC7">
        <w:t xml:space="preserve">Figure </w:t>
      </w:r>
      <w:r w:rsidR="00F27091">
        <w:t>3.</w:t>
      </w:r>
      <w:r w:rsidRPr="004B1EC7">
        <w:fldChar w:fldCharType="begin"/>
      </w:r>
      <w:r w:rsidRPr="004B1EC7">
        <w:instrText xml:space="preserve"> SEQ Figure \* ARABIC </w:instrText>
      </w:r>
      <w:r w:rsidRPr="004B1EC7">
        <w:fldChar w:fldCharType="separate"/>
      </w:r>
      <w:r w:rsidR="009A7568">
        <w:rPr>
          <w:noProof/>
        </w:rPr>
        <w:t>1</w:t>
      </w:r>
      <w:r w:rsidRPr="004B1EC7">
        <w:fldChar w:fldCharType="end"/>
      </w:r>
      <w:r w:rsidRPr="004B1EC7">
        <w:t>:</w:t>
      </w:r>
      <w:r w:rsidR="008E7D23">
        <w:t xml:space="preserve">Merging </w:t>
      </w:r>
      <w:r w:rsidRPr="004B1EC7">
        <w:t xml:space="preserve">of </w:t>
      </w:r>
      <w:r w:rsidR="00A136A1">
        <w:t>two</w:t>
      </w:r>
      <w:r w:rsidRPr="004B1EC7">
        <w:t xml:space="preserve"> network partition</w:t>
      </w:r>
      <w:r w:rsidR="00A136A1">
        <w:t>s</w:t>
      </w:r>
      <w:r w:rsidRPr="004B1EC7">
        <w:t xml:space="preserve"> to </w:t>
      </w:r>
      <w:r w:rsidR="008E7D23">
        <w:t>resynchronize</w:t>
      </w:r>
      <w:r w:rsidRPr="004B1EC7">
        <w:t xml:space="preserve"> all nodes</w:t>
      </w:r>
      <w:r w:rsidR="008C592E">
        <w:t xml:space="preserve"> by activating Host262</w:t>
      </w:r>
    </w:p>
    <w:p w14:paraId="5AA175A5" w14:textId="087E80AA" w:rsidR="00B21FEA" w:rsidRDefault="00B21FEA" w:rsidP="00B21FEA"/>
    <w:p w14:paraId="781AAA29" w14:textId="77777777" w:rsidR="00BD0759" w:rsidRDefault="00BD0759" w:rsidP="00B21FEA"/>
    <w:p w14:paraId="7F2B2749" w14:textId="77777777" w:rsidR="00B21FEA" w:rsidRDefault="00B21FEA" w:rsidP="00B21FEA"/>
    <w:p w14:paraId="358F0E63" w14:textId="77777777" w:rsidR="00B21FEA" w:rsidRDefault="00B21FEA" w:rsidP="00B21FEA"/>
    <w:p w14:paraId="4C27B0F9" w14:textId="77777777" w:rsidR="00B21FEA" w:rsidRDefault="00B21FEA" w:rsidP="00B21FEA"/>
    <w:p w14:paraId="29BD2576" w14:textId="77777777" w:rsidR="00B21FEA" w:rsidRDefault="00B21FEA" w:rsidP="00B21FEA"/>
    <w:p w14:paraId="5852F403" w14:textId="77777777" w:rsidR="00B21FEA" w:rsidRDefault="00B21FEA" w:rsidP="00B21FEA"/>
    <w:p w14:paraId="0167F042" w14:textId="77777777" w:rsidR="00B21FEA" w:rsidRDefault="00B21FEA" w:rsidP="00B21FEA"/>
    <w:p w14:paraId="0B78CD4D" w14:textId="77777777" w:rsidR="00B21FEA" w:rsidRDefault="00B21FEA" w:rsidP="00B21FEA"/>
    <w:p w14:paraId="5DA05915" w14:textId="77777777" w:rsidR="00B21FEA" w:rsidRDefault="00B21FEA" w:rsidP="00B21FEA"/>
    <w:p w14:paraId="6B86585D" w14:textId="77777777" w:rsidR="00B21FEA" w:rsidRPr="00AB2ED2" w:rsidRDefault="00B21FEA" w:rsidP="00B21FEA"/>
    <w:p w14:paraId="170FAFEF" w14:textId="1EDE3800" w:rsidR="00B21FEA" w:rsidRDefault="00B21FEA" w:rsidP="00B21FEA"/>
    <w:p w14:paraId="4E172746" w14:textId="04591849" w:rsidR="00145135" w:rsidRDefault="00145135" w:rsidP="00B21FEA"/>
    <w:p w14:paraId="69054A9C" w14:textId="6E094475" w:rsidR="00145135" w:rsidRDefault="00145135" w:rsidP="00B21FEA"/>
    <w:p w14:paraId="74943702" w14:textId="77777777" w:rsidR="00145135" w:rsidRPr="00B21FEA" w:rsidRDefault="00145135" w:rsidP="00B21FEA"/>
    <w:p w14:paraId="00FFCD38" w14:textId="3CE38DDC" w:rsidR="00D00736" w:rsidRDefault="002F054A" w:rsidP="00C76996">
      <w:pPr>
        <w:pStyle w:val="Heading1"/>
        <w:spacing w:before="0" w:after="0"/>
        <w:rPr>
          <w:noProof/>
        </w:rPr>
      </w:pPr>
      <w:bookmarkStart w:id="52" w:name="_Toc50997622"/>
      <w:r w:rsidRPr="00200971">
        <w:rPr>
          <w:noProof/>
        </w:rPr>
        <w:lastRenderedPageBreak/>
        <w:t>Realisation</w:t>
      </w:r>
      <w:bookmarkEnd w:id="52"/>
      <w:r w:rsidRPr="00200971">
        <w:rPr>
          <w:noProof/>
        </w:rPr>
        <w:t xml:space="preserve"> </w:t>
      </w:r>
    </w:p>
    <w:p w14:paraId="0ECCD162" w14:textId="124043DB" w:rsidR="00145135" w:rsidRDefault="00145135" w:rsidP="00145135"/>
    <w:p w14:paraId="4677F3F0" w14:textId="62A32125" w:rsidR="00145135" w:rsidRPr="00145135" w:rsidRDefault="007A74C6" w:rsidP="00145135">
      <w:r>
        <w:t>The solution fundamentally demands the knowledge about topology at each node and resources associated with each Cluster NFVO node</w:t>
      </w:r>
      <w:r w:rsidR="00990549">
        <w:t xml:space="preserve">. </w:t>
      </w:r>
      <w:r w:rsidR="00ED7003">
        <w:t>So,</w:t>
      </w:r>
      <w:r w:rsidR="00990549">
        <w:t xml:space="preserve"> there are fundamentally two targets to be achieved : Dynamically understand topology of the entire network and update to rest of the network any changes to resource information of any individual CNFVO node. The solution employs two messages for this purpose : NS-Hello and NS-Synchronize. NS-Hello is serving two purposes : It acts as a keep-alive message to neighboring node which in turn sends that information to its downstream neighbors thereby enabling all nodes to be aware of all the nodes that are active in the network</w:t>
      </w:r>
      <w:r w:rsidR="003C2D80">
        <w:t xml:space="preserve">, secondly it enables all the nodes to have an asymmetrical representation of global topology (Further discussed in Section.4.3). NS-Synchronize is a reactive POST/GET type message that is sent only in two cases : When it finds that a node’s local resource information has updated (POST-type) or when it detects that version of resource information of some node in network is ahead of </w:t>
      </w:r>
      <w:r w:rsidR="00D359E6">
        <w:t xml:space="preserve">present node’s global catalog of all resource information of the nodes (GET-type). These aspects are further discussed in Section.4.2.2 and Section.4.3. </w:t>
      </w:r>
    </w:p>
    <w:p w14:paraId="70709335" w14:textId="77777777" w:rsidR="00D00736" w:rsidRPr="00524C16" w:rsidRDefault="00D00736" w:rsidP="00EC2CD4">
      <w:pPr>
        <w:pStyle w:val="Heading2"/>
        <w:jc w:val="both"/>
        <w:rPr>
          <w:b/>
          <w:bCs/>
          <w:szCs w:val="22"/>
        </w:rPr>
      </w:pPr>
      <w:bookmarkStart w:id="53" w:name="_Toc47515921"/>
      <w:bookmarkStart w:id="54" w:name="_Toc43583274"/>
      <w:bookmarkStart w:id="55" w:name="_Toc50997623"/>
      <w:r w:rsidRPr="00524C16">
        <w:rPr>
          <w:bCs/>
          <w:szCs w:val="22"/>
        </w:rPr>
        <w:t>Messages and Fields</w:t>
      </w:r>
      <w:bookmarkEnd w:id="53"/>
      <w:bookmarkEnd w:id="55"/>
      <w:r w:rsidRPr="00524C16">
        <w:rPr>
          <w:bCs/>
          <w:szCs w:val="22"/>
        </w:rPr>
        <w:t xml:space="preserve"> </w:t>
      </w:r>
      <w:bookmarkEnd w:id="54"/>
    </w:p>
    <w:p w14:paraId="29CC39D7" w14:textId="77777777" w:rsidR="00D00736" w:rsidRPr="006C25B4" w:rsidRDefault="00D00736" w:rsidP="00D00736">
      <w:pPr>
        <w:pStyle w:val="Heading3"/>
        <w:jc w:val="both"/>
        <w:rPr>
          <w:b/>
          <w:bCs/>
          <w:szCs w:val="22"/>
        </w:rPr>
      </w:pPr>
      <w:bookmarkStart w:id="56" w:name="_Toc48730077"/>
      <w:bookmarkStart w:id="57" w:name="_Toc48820206"/>
      <w:bookmarkStart w:id="58" w:name="_Toc50050535"/>
      <w:bookmarkStart w:id="59" w:name="_Toc50626953"/>
      <w:bookmarkStart w:id="60" w:name="_Toc50997624"/>
      <w:r w:rsidRPr="00524C16">
        <w:rPr>
          <w:bCs/>
          <w:szCs w:val="22"/>
        </w:rPr>
        <w:t>NS-Hello  (Network Synchronization-Hello)</w:t>
      </w:r>
      <w:bookmarkEnd w:id="56"/>
      <w:bookmarkEnd w:id="57"/>
      <w:bookmarkEnd w:id="58"/>
      <w:bookmarkEnd w:id="59"/>
      <w:bookmarkEnd w:id="60"/>
      <w:r w:rsidRPr="006C25B4">
        <w:rPr>
          <w:bCs/>
          <w:szCs w:val="22"/>
        </w:rPr>
        <w:t xml:space="preserve"> </w:t>
      </w:r>
    </w:p>
    <w:p w14:paraId="1AD3C6A6" w14:textId="16940BEC" w:rsidR="00D00736" w:rsidRDefault="00D00736" w:rsidP="00D00736">
      <w:r>
        <w:t xml:space="preserve">NS-Hello is a POST like keep alive message used to inform a neighbor’s active state in synchronization process. Each node keeps track of the versions of resource information of all the nodes in the network using the NS-Hello message. It is basically a list of resource information version and neighborhood graph for all nodes in the network and the host ID of the node that is sending the message. So, each entry for a node will have primarily have a </w:t>
      </w:r>
      <w:r w:rsidRPr="00BC0716">
        <w:rPr>
          <w:i/>
          <w:iCs/>
        </w:rPr>
        <w:t>hostID</w:t>
      </w:r>
      <w:r>
        <w:t xml:space="preserve"> field and a </w:t>
      </w:r>
      <w:r w:rsidRPr="00BC0716">
        <w:rPr>
          <w:i/>
          <w:iCs/>
        </w:rPr>
        <w:t>globalTopology</w:t>
      </w:r>
      <w:r w:rsidR="00E11750">
        <w:rPr>
          <w:i/>
          <w:iCs/>
        </w:rPr>
        <w:t>State</w:t>
      </w:r>
      <w:r w:rsidRPr="00BC0716">
        <w:rPr>
          <w:i/>
          <w:iCs/>
        </w:rPr>
        <w:t xml:space="preserve"> </w:t>
      </w:r>
      <w:r>
        <w:t xml:space="preserve"> field. For all nodes in the </w:t>
      </w:r>
      <w:r w:rsidRPr="00BC0716">
        <w:rPr>
          <w:i/>
          <w:iCs/>
        </w:rPr>
        <w:t>globalTopology</w:t>
      </w:r>
      <w:r>
        <w:rPr>
          <w:i/>
          <w:iCs/>
        </w:rPr>
        <w:t>State</w:t>
      </w:r>
      <w:r w:rsidRPr="00BC0716">
        <w:rPr>
          <w:i/>
          <w:iCs/>
        </w:rPr>
        <w:t xml:space="preserve"> </w:t>
      </w:r>
      <w:r>
        <w:t xml:space="preserve"> field, there are primarily 3 subfields.</w:t>
      </w:r>
    </w:p>
    <w:p w14:paraId="4978841A" w14:textId="77777777" w:rsidR="00D00736" w:rsidRPr="00BC0716" w:rsidRDefault="00D00736" w:rsidP="00D00736">
      <w:pPr>
        <w:pStyle w:val="ListParagraph"/>
        <w:numPr>
          <w:ilvl w:val="0"/>
          <w:numId w:val="38"/>
        </w:numPr>
        <w:spacing w:after="160" w:line="259" w:lineRule="auto"/>
        <w:rPr>
          <w:rFonts w:ascii="Times New Roman" w:hAnsi="Times New Roman"/>
          <w:i/>
          <w:iCs/>
        </w:rPr>
      </w:pPr>
      <w:r>
        <w:rPr>
          <w:rFonts w:ascii="Times New Roman" w:hAnsi="Times New Roman"/>
          <w:i/>
          <w:iCs/>
        </w:rPr>
        <w:t>n</w:t>
      </w:r>
      <w:r w:rsidRPr="00BC0716">
        <w:rPr>
          <w:rFonts w:ascii="Times New Roman" w:hAnsi="Times New Roman"/>
          <w:i/>
          <w:iCs/>
        </w:rPr>
        <w:t>eighbor:</w:t>
      </w:r>
      <w:r>
        <w:rPr>
          <w:rFonts w:ascii="Times New Roman" w:hAnsi="Times New Roman"/>
          <w:i/>
          <w:iCs/>
        </w:rPr>
        <w:t xml:space="preserve"> </w:t>
      </w:r>
      <w:r>
        <w:rPr>
          <w:rFonts w:ascii="Times New Roman" w:hAnsi="Times New Roman"/>
        </w:rPr>
        <w:t>For all the nodes in the network , this will keep track of list of immediate neighbors. Only the node which is sending the NS-Hello message can modify its own entry in the field and update the nodes entire knowledge of the topology in this section and forward it to all its neighbors.</w:t>
      </w:r>
    </w:p>
    <w:p w14:paraId="2F70C352" w14:textId="49B8CA62" w:rsidR="00D00736" w:rsidRPr="00E54181" w:rsidRDefault="00D00736" w:rsidP="00D00736">
      <w:pPr>
        <w:pStyle w:val="ListParagraph"/>
        <w:numPr>
          <w:ilvl w:val="0"/>
          <w:numId w:val="38"/>
        </w:numPr>
        <w:spacing w:after="160" w:line="259" w:lineRule="auto"/>
        <w:rPr>
          <w:rFonts w:ascii="Times New Roman" w:hAnsi="Times New Roman"/>
          <w:i/>
          <w:iCs/>
        </w:rPr>
      </w:pPr>
      <w:r>
        <w:rPr>
          <w:rFonts w:ascii="Times New Roman" w:hAnsi="Times New Roman"/>
          <w:i/>
          <w:iCs/>
        </w:rPr>
        <w:t xml:space="preserve">version: </w:t>
      </w:r>
      <w:r>
        <w:rPr>
          <w:rFonts w:ascii="Times New Roman" w:hAnsi="Times New Roman"/>
        </w:rPr>
        <w:t>This keeps track of the NS-Hello message version (abbr. as HV henceforth in the figures) for the given entry of host ID. Each node which receives this message from neighbor uses this version field to update its knowledge of topology of the nodes it is not directly connected to.</w:t>
      </w:r>
      <w:r w:rsidR="00B31340">
        <w:rPr>
          <w:rFonts w:ascii="Times New Roman" w:hAnsi="Times New Roman"/>
        </w:rPr>
        <w:t xml:space="preserve"> Every node updates this field at each iteration corresponding to its own entry in the </w:t>
      </w:r>
      <w:r w:rsidR="00B31340" w:rsidRPr="00BC0716">
        <w:rPr>
          <w:i/>
          <w:iCs/>
        </w:rPr>
        <w:t>globalTopology</w:t>
      </w:r>
      <w:r w:rsidR="00B31340">
        <w:rPr>
          <w:i/>
          <w:iCs/>
        </w:rPr>
        <w:t>State</w:t>
      </w:r>
      <w:r w:rsidR="00B31340" w:rsidRPr="00BC0716">
        <w:rPr>
          <w:i/>
          <w:iCs/>
        </w:rPr>
        <w:t xml:space="preserve"> </w:t>
      </w:r>
      <w:r w:rsidR="00B31340">
        <w:t>. This field is primarily used as a marker to drop duplicate/old versions of messages from being sent in the network.</w:t>
      </w:r>
    </w:p>
    <w:p w14:paraId="1401ED85" w14:textId="77777777" w:rsidR="00D00736" w:rsidRPr="00BC0716" w:rsidRDefault="00D00736" w:rsidP="00D00736">
      <w:pPr>
        <w:pStyle w:val="ListParagraph"/>
        <w:numPr>
          <w:ilvl w:val="0"/>
          <w:numId w:val="38"/>
        </w:numPr>
        <w:spacing w:after="160" w:line="259" w:lineRule="auto"/>
        <w:rPr>
          <w:rFonts w:ascii="Times New Roman" w:hAnsi="Times New Roman"/>
          <w:i/>
          <w:iCs/>
        </w:rPr>
      </w:pPr>
      <w:r>
        <w:rPr>
          <w:rFonts w:ascii="Times New Roman" w:hAnsi="Times New Roman"/>
          <w:i/>
          <w:iCs/>
        </w:rPr>
        <w:t xml:space="preserve">resVersion: </w:t>
      </w:r>
      <w:r>
        <w:rPr>
          <w:rFonts w:ascii="Times New Roman" w:hAnsi="Times New Roman"/>
        </w:rPr>
        <w:t xml:space="preserve">This field keeps track of the resource information version for that entry of host ID (abbr. as RV henceforth in the figures). Every time a node makes an update to its resource information ,it must update this entry in its local queues and also in this message so that other nodes in the network (e.g. newly added nodes to network) may keep track of the current version of resource information for each node.   </w:t>
      </w:r>
      <w:r>
        <w:rPr>
          <w:rFonts w:ascii="Times New Roman" w:hAnsi="Times New Roman"/>
          <w:i/>
          <w:iCs/>
        </w:rPr>
        <w:t xml:space="preserve">  </w:t>
      </w:r>
    </w:p>
    <w:p w14:paraId="2901BACB" w14:textId="77777777" w:rsidR="00D00736" w:rsidRPr="006C25B4" w:rsidRDefault="00D00736" w:rsidP="00D00736">
      <w:pPr>
        <w:keepNext/>
      </w:pPr>
      <w:r w:rsidRPr="006C25B4">
        <w:rPr>
          <w:noProof/>
        </w:rPr>
        <w:lastRenderedPageBreak/>
        <mc:AlternateContent>
          <mc:Choice Requires="wpc">
            <w:drawing>
              <wp:inline distT="0" distB="0" distL="0" distR="0" wp14:anchorId="460668EF" wp14:editId="317E8B01">
                <wp:extent cx="6049010" cy="3162300"/>
                <wp:effectExtent l="0" t="0" r="8890"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 name="Picture 16"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049010" cy="3124200"/>
                          </a:xfrm>
                          <a:prstGeom prst="rect">
                            <a:avLst/>
                          </a:prstGeom>
                        </pic:spPr>
                      </pic:pic>
                    </wpc:wpc>
                  </a:graphicData>
                </a:graphic>
              </wp:inline>
            </w:drawing>
          </mc:Choice>
          <mc:Fallback>
            <w:pict>
              <v:group w14:anchorId="0A9F5524" id="Canvas 10" o:spid="_x0000_s1026" editas="canvas" style="width:476.3pt;height:249pt;mso-position-horizontal-relative:char;mso-position-vertical-relative:line" coordsize="60490,316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490;height:31623;visibility:visible;mso-wrap-style:square" filled="t">
                  <v:fill o:detectmouseclick="t"/>
                  <v:path o:connecttype="none"/>
                </v:shape>
                <v:shape id="Picture 16" o:spid="_x0000_s1028" type="#_x0000_t75" alt="A screenshot of a cell phone&#10;&#10;Description automatically generated" style="position:absolute;width:60490;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">
                  <v:imagedata r:id="rId41" o:title="A screenshot of a cell phone&#10;&#10;Description automatically generated"/>
                </v:shape>
                <w10:anchorlock/>
              </v:group>
            </w:pict>
          </mc:Fallback>
        </mc:AlternateContent>
      </w:r>
    </w:p>
    <w:p w14:paraId="76757990" w14:textId="56E00090" w:rsidR="00D00736" w:rsidRPr="0022723D" w:rsidRDefault="00D00736" w:rsidP="0015643F">
      <w:pPr>
        <w:pStyle w:val="Caption"/>
        <w:jc w:val="both"/>
      </w:pPr>
      <w:r w:rsidRPr="0036571A">
        <w:t xml:space="preserve">Figure </w:t>
      </w:r>
      <w:r w:rsidR="009B2A93">
        <w:t>4.1</w:t>
      </w:r>
      <w:r w:rsidRPr="0036571A">
        <w:t>:Example of a NS-Hello message sent by node n25 in Fig</w:t>
      </w:r>
      <w:r>
        <w:t>ure</w:t>
      </w:r>
      <w:r w:rsidRPr="0036571A">
        <w:t>.</w:t>
      </w:r>
      <w:r w:rsidR="0029282D">
        <w:t>3.</w:t>
      </w:r>
      <w:r>
        <w:t>2</w:t>
      </w:r>
    </w:p>
    <w:p w14:paraId="13C57B6E" w14:textId="77777777" w:rsidR="00D00736" w:rsidRDefault="00D00736" w:rsidP="00D00736">
      <w:pPr>
        <w:pStyle w:val="Heading3"/>
        <w:jc w:val="both"/>
        <w:rPr>
          <w:b/>
          <w:bCs/>
          <w:szCs w:val="22"/>
        </w:rPr>
      </w:pPr>
      <w:bookmarkStart w:id="61" w:name="_Toc48730078"/>
      <w:bookmarkStart w:id="62" w:name="_Toc48820207"/>
      <w:bookmarkStart w:id="63" w:name="_Toc50050536"/>
      <w:bookmarkStart w:id="64" w:name="_Toc50626954"/>
      <w:bookmarkStart w:id="65" w:name="_Toc50997625"/>
      <w:r w:rsidRPr="00524C16">
        <w:rPr>
          <w:bCs/>
          <w:szCs w:val="22"/>
        </w:rPr>
        <w:t>NS-Synchronize  (Network Synchronization-Synchronize)</w:t>
      </w:r>
      <w:bookmarkEnd w:id="61"/>
      <w:bookmarkEnd w:id="62"/>
      <w:bookmarkEnd w:id="63"/>
      <w:bookmarkEnd w:id="64"/>
      <w:bookmarkEnd w:id="65"/>
      <w:r w:rsidRPr="00524C16">
        <w:rPr>
          <w:bCs/>
          <w:szCs w:val="22"/>
        </w:rPr>
        <w:t xml:space="preserve"> </w:t>
      </w:r>
    </w:p>
    <w:p w14:paraId="1A1CF704" w14:textId="77777777" w:rsidR="00D00736" w:rsidRDefault="00D00736" w:rsidP="00D00736">
      <w:r>
        <w:t xml:space="preserve">NS-Synchronize message is sent by a node only when it detects a change of resource information in the present node. This message is flooded throughout the network with the help of a flooding queue and a scheduler in each orchestrator node. So if a node receives a NS-Synchronize message then it checks its local queue of resource information and its version and if the received information is more recent then it updates its local resource information table and pushes that entry to the flooding queue, else it drops that particular message which is possibly a duplicate. The scheduler during its scheduled time-slice for firing will check flooding queue and if there are entries present it will forward it through all of its interfaces (The process is explained in subsequent sections in more detail). Primarily the message is a list of </w:t>
      </w:r>
      <w:r w:rsidRPr="00E26407">
        <w:rPr>
          <w:i/>
          <w:iCs/>
        </w:rPr>
        <w:t>hostID</w:t>
      </w:r>
      <w:r>
        <w:t xml:space="preserve"> and </w:t>
      </w:r>
      <w:r w:rsidRPr="00E26407">
        <w:rPr>
          <w:i/>
          <w:iCs/>
        </w:rPr>
        <w:t>nfvresources</w:t>
      </w:r>
      <w:r>
        <w:rPr>
          <w:i/>
          <w:iCs/>
        </w:rPr>
        <w:t xml:space="preserve"> </w:t>
      </w:r>
      <w:r>
        <w:t>for all the messages in queue of a node.</w:t>
      </w:r>
    </w:p>
    <w:p w14:paraId="643D15F0" w14:textId="77777777" w:rsidR="00D00736" w:rsidRPr="00E26407" w:rsidRDefault="00D00736" w:rsidP="00D00736">
      <w:pPr>
        <w:pStyle w:val="ListParagraph"/>
        <w:numPr>
          <w:ilvl w:val="0"/>
          <w:numId w:val="39"/>
        </w:numPr>
        <w:spacing w:after="160" w:line="259" w:lineRule="auto"/>
        <w:rPr>
          <w:rFonts w:ascii="Times New Roman" w:hAnsi="Times New Roman"/>
          <w:i/>
          <w:iCs/>
        </w:rPr>
      </w:pPr>
      <w:r w:rsidRPr="00E26407">
        <w:rPr>
          <w:rFonts w:ascii="Times New Roman" w:hAnsi="Times New Roman"/>
          <w:i/>
          <w:iCs/>
        </w:rPr>
        <w:t>hostID:</w:t>
      </w:r>
      <w:r>
        <w:rPr>
          <w:rFonts w:ascii="Times New Roman" w:hAnsi="Times New Roman"/>
          <w:i/>
          <w:iCs/>
        </w:rPr>
        <w:t xml:space="preserve"> </w:t>
      </w:r>
      <w:r>
        <w:rPr>
          <w:rFonts w:ascii="Times New Roman" w:hAnsi="Times New Roman"/>
        </w:rPr>
        <w:t>Host ID of the node which fired the resource information update message.</w:t>
      </w:r>
    </w:p>
    <w:p w14:paraId="167F8EF4" w14:textId="77777777" w:rsidR="00D00736" w:rsidRPr="0056564B" w:rsidRDefault="00D00736" w:rsidP="00D00736">
      <w:pPr>
        <w:pStyle w:val="ListParagraph"/>
        <w:numPr>
          <w:ilvl w:val="0"/>
          <w:numId w:val="39"/>
        </w:numPr>
        <w:spacing w:after="160" w:line="259" w:lineRule="auto"/>
        <w:rPr>
          <w:rFonts w:ascii="Times New Roman" w:hAnsi="Times New Roman"/>
          <w:i/>
          <w:iCs/>
        </w:rPr>
      </w:pPr>
      <w:r>
        <w:rPr>
          <w:rFonts w:ascii="Times New Roman" w:hAnsi="Times New Roman"/>
          <w:i/>
          <w:iCs/>
        </w:rPr>
        <w:t xml:space="preserve">nfvresources: </w:t>
      </w:r>
      <w:r>
        <w:rPr>
          <w:rFonts w:ascii="Times New Roman" w:hAnsi="Times New Roman"/>
        </w:rPr>
        <w:t>Resource Information of the node that must be distributed throughout the network.</w:t>
      </w:r>
    </w:p>
    <w:p w14:paraId="369BD64C" w14:textId="74CDB7C5" w:rsidR="00D00736" w:rsidRPr="0056564B" w:rsidRDefault="00D00736" w:rsidP="00D00736">
      <w:pPr>
        <w:pStyle w:val="ListParagraph"/>
        <w:numPr>
          <w:ilvl w:val="0"/>
          <w:numId w:val="39"/>
        </w:numPr>
        <w:spacing w:after="160" w:line="259" w:lineRule="auto"/>
        <w:rPr>
          <w:rFonts w:ascii="Times New Roman" w:hAnsi="Times New Roman"/>
          <w:i/>
          <w:iCs/>
        </w:rPr>
      </w:pPr>
      <w:r>
        <w:rPr>
          <w:rFonts w:ascii="Times New Roman" w:hAnsi="Times New Roman"/>
          <w:i/>
          <w:iCs/>
        </w:rPr>
        <w:t xml:space="preserve">version: </w:t>
      </w:r>
      <w:r>
        <w:rPr>
          <w:rFonts w:ascii="Times New Roman" w:hAnsi="Times New Roman"/>
        </w:rPr>
        <w:t>Version of the Resource Information being flooded/updated</w:t>
      </w:r>
      <w:r w:rsidR="00B31340">
        <w:rPr>
          <w:rFonts w:ascii="Times New Roman" w:hAnsi="Times New Roman"/>
        </w:rPr>
        <w:t xml:space="preserve">. This field is equal to the </w:t>
      </w:r>
      <w:r w:rsidR="00B31340">
        <w:rPr>
          <w:rFonts w:ascii="Times New Roman" w:hAnsi="Times New Roman"/>
          <w:i/>
          <w:iCs/>
        </w:rPr>
        <w:t xml:space="preserve">resVersion  </w:t>
      </w:r>
      <w:r w:rsidR="00B31340">
        <w:rPr>
          <w:rFonts w:ascii="Times New Roman" w:hAnsi="Times New Roman"/>
        </w:rPr>
        <w:t xml:space="preserve">that is used in </w:t>
      </w:r>
      <w:r w:rsidR="00B31340" w:rsidRPr="00BC0716">
        <w:rPr>
          <w:i/>
          <w:iCs/>
        </w:rPr>
        <w:t>globalTopology</w:t>
      </w:r>
      <w:r w:rsidR="00B31340">
        <w:rPr>
          <w:i/>
          <w:iCs/>
        </w:rPr>
        <w:t>State</w:t>
      </w:r>
      <w:r w:rsidR="00B31340" w:rsidRPr="00BC0716">
        <w:rPr>
          <w:i/>
          <w:iCs/>
        </w:rPr>
        <w:t xml:space="preserve"> </w:t>
      </w:r>
      <w:r w:rsidR="00B31340">
        <w:t xml:space="preserve"> of </w:t>
      </w:r>
      <w:r w:rsidR="00B31340">
        <w:rPr>
          <w:rFonts w:ascii="Times New Roman" w:hAnsi="Times New Roman"/>
        </w:rPr>
        <w:t xml:space="preserve"> NS-Hello messages corresponding to a node’s entry. </w:t>
      </w:r>
    </w:p>
    <w:p w14:paraId="1378E92B" w14:textId="77777777" w:rsidR="00D00736" w:rsidRPr="00E26407" w:rsidRDefault="00D00736" w:rsidP="00D00736">
      <w:pPr>
        <w:rPr>
          <w:i/>
          <w:iCs/>
        </w:rPr>
      </w:pPr>
      <w:r>
        <w:t>In addition to the POST-like version shown in Figure.11, there is also a request type version of this message, which is queried to all immediate neighbors at the multicast address, whenever a node detects an updated version for a particular node in the NS-Hello message but has a less recent version of the resource information in its local queue. This is primarily meant as a fail-safe transaction to prevent any potential desynchronizations arising in part due to possibility of resource information updates happening during an instance of network desynchronization.</w:t>
      </w:r>
      <w:r w:rsidRPr="00E26407">
        <w:rPr>
          <w:i/>
          <w:iCs/>
        </w:rPr>
        <w:t xml:space="preserve"> </w:t>
      </w:r>
    </w:p>
    <w:p w14:paraId="2095DC02" w14:textId="77777777" w:rsidR="00D00736" w:rsidRPr="006C25B4" w:rsidRDefault="00D00736" w:rsidP="00D00736">
      <w:pPr>
        <w:keepNext/>
      </w:pPr>
      <w:r w:rsidRPr="006C25B4">
        <w:rPr>
          <w:noProof/>
        </w:rPr>
        <w:lastRenderedPageBreak/>
        <mc:AlternateContent>
          <mc:Choice Requires="wpc">
            <w:drawing>
              <wp:inline distT="0" distB="0" distL="0" distR="0" wp14:anchorId="03FF2880" wp14:editId="6EC17390">
                <wp:extent cx="5918200" cy="3083999"/>
                <wp:effectExtent l="0" t="0" r="6350" b="254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 name="Picture 52" descr="A screenshot of a social media post&#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18200" cy="3083560"/>
                          </a:xfrm>
                          <a:prstGeom prst="rect">
                            <a:avLst/>
                          </a:prstGeom>
                        </pic:spPr>
                      </pic:pic>
                    </wpc:wpc>
                  </a:graphicData>
                </a:graphic>
              </wp:inline>
            </w:drawing>
          </mc:Choice>
          <mc:Fallback>
            <w:pict>
              <v:group w14:anchorId="1C491342" id="Canvas 6" o:spid="_x0000_s1026" editas="canvas" style="width:466pt;height:242.85pt;mso-position-horizontal-relative:char;mso-position-vertical-relative:line" coordsize="59182,308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">
                <v:shape id="_x0000_s1027" type="#_x0000_t75" style="position:absolute;width:59182;height:30835;visibility:visible;mso-wrap-style:square" filled="t">
                  <v:fill o:detectmouseclick="t"/>
                  <v:path o:connecttype="none"/>
                </v:shape>
                <v:shape id="Picture 52" o:spid="_x0000_s1028" type="#_x0000_t75" alt="A screenshot of a social media post&#10;&#10;Description automatically generated" style="position:absolute;width:59182;height:3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">
                  <v:imagedata r:id="rId43" o:title="A screenshot of a social media post&#10;&#10;Description automatically generated"/>
                </v:shape>
                <w10:anchorlock/>
              </v:group>
            </w:pict>
          </mc:Fallback>
        </mc:AlternateContent>
      </w:r>
    </w:p>
    <w:p w14:paraId="3025F3D9" w14:textId="3B387252" w:rsidR="00D00736" w:rsidRDefault="00D00736" w:rsidP="00D00736">
      <w:pPr>
        <w:pStyle w:val="Caption"/>
        <w:jc w:val="both"/>
      </w:pPr>
      <w:r w:rsidRPr="0036571A">
        <w:t xml:space="preserve">Figure </w:t>
      </w:r>
      <w:r w:rsidR="00E024B4">
        <w:t>4.2</w:t>
      </w:r>
      <w:r w:rsidRPr="0036571A">
        <w:t>:An NS-Synchronize message sent by node n2</w:t>
      </w:r>
      <w:r>
        <w:t>6</w:t>
      </w:r>
      <w:r w:rsidRPr="0036571A">
        <w:t xml:space="preserve"> in the Fig</w:t>
      </w:r>
      <w:r>
        <w:t>ure</w:t>
      </w:r>
      <w:r w:rsidRPr="0036571A">
        <w:t>.</w:t>
      </w:r>
      <w:r w:rsidR="0029282D">
        <w:t>3.</w:t>
      </w:r>
      <w:r>
        <w:t>2</w:t>
      </w:r>
      <w:r w:rsidRPr="0036571A">
        <w:t xml:space="preserve"> topology at the interface 192.168.2</w:t>
      </w:r>
      <w:r>
        <w:t>8</w:t>
      </w:r>
      <w:r w:rsidRPr="0036571A">
        <w:t>.2</w:t>
      </w:r>
    </w:p>
    <w:p w14:paraId="3B088B5F" w14:textId="77777777" w:rsidR="00D00736" w:rsidRDefault="00D00736" w:rsidP="00D00736">
      <w:pPr>
        <w:pStyle w:val="Heading2"/>
        <w:rPr>
          <w:b/>
        </w:rPr>
      </w:pPr>
      <w:bookmarkStart w:id="66" w:name="_Toc47515922"/>
      <w:bookmarkStart w:id="67" w:name="_Toc43583275"/>
      <w:bookmarkStart w:id="68" w:name="_Toc50997626"/>
      <w:r w:rsidRPr="00AC35D7">
        <w:t>Solution</w:t>
      </w:r>
      <w:r w:rsidRPr="00524C16">
        <w:t xml:space="preserve"> Architecture</w:t>
      </w:r>
      <w:bookmarkEnd w:id="66"/>
      <w:bookmarkEnd w:id="68"/>
      <w:r w:rsidRPr="00524C16">
        <w:t xml:space="preserve"> </w:t>
      </w:r>
      <w:bookmarkEnd w:id="67"/>
    </w:p>
    <w:p w14:paraId="51D7968D" w14:textId="3C83C137" w:rsidR="00D00736" w:rsidRDefault="00CA3BF9" w:rsidP="00D00736">
      <w:pPr>
        <w:pStyle w:val="Heading3"/>
      </w:pPr>
      <w:bookmarkStart w:id="69" w:name="_Toc50050538"/>
      <w:bookmarkStart w:id="70" w:name="_Toc50626956"/>
      <w:bookmarkStart w:id="71" w:name="_Toc50997627"/>
      <w:r>
        <w:t>Software Component</w:t>
      </w:r>
      <w:r w:rsidR="009A5098">
        <w:t xml:space="preserve"> Description</w:t>
      </w:r>
      <w:bookmarkEnd w:id="69"/>
      <w:bookmarkEnd w:id="70"/>
      <w:bookmarkEnd w:id="71"/>
    </w:p>
    <w:p w14:paraId="46A0D273" w14:textId="6AFD5712" w:rsidR="00990549" w:rsidRDefault="007965B8" w:rsidP="00990549">
      <w:r>
        <w:t>The software solution fundamentally consists of a Synchronization Interface (SI) module, which is a CoAP handler and resource bundle which is triggered whenever the physical interface associated with a CNFVO node receives an NS-Hello or NS-Synchronize CoAP message. The scheduler and Breadth First Search Algorithm (BFS) module</w:t>
      </w:r>
      <w:r w:rsidR="007F3569">
        <w:t>s are responsible for scheduling message/state table updates and identifications for partitions in the network topology.</w:t>
      </w:r>
      <w:r w:rsidR="00B42DD9">
        <w:t xml:space="preserve"> The component structure is represented in Figure.4.3 </w:t>
      </w:r>
      <w:r w:rsidR="007F3569">
        <w:t xml:space="preserve"> </w:t>
      </w:r>
    </w:p>
    <w:p w14:paraId="56B76D4C" w14:textId="77777777" w:rsidR="00D00736" w:rsidRDefault="00D00736" w:rsidP="00D00736">
      <w:pPr>
        <w:keepNext/>
      </w:pPr>
      <w:r>
        <w:rPr>
          <w:noProof/>
        </w:rPr>
        <w:lastRenderedPageBreak/>
        <mc:AlternateContent>
          <mc:Choice Requires="wpc">
            <w:drawing>
              <wp:inline distT="0" distB="0" distL="0" distR="0" wp14:anchorId="0E7B5CF1" wp14:editId="2DA94652">
                <wp:extent cx="5396298" cy="5118100"/>
                <wp:effectExtent l="0" t="0" r="0" b="635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4" name="Picture 54" descr="A screenshot of a cell phon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396230" cy="5118100"/>
                          </a:xfrm>
                          <a:prstGeom prst="rect">
                            <a:avLst/>
                          </a:prstGeom>
                        </pic:spPr>
                      </pic:pic>
                    </wpc:wpc>
                  </a:graphicData>
                </a:graphic>
              </wp:inline>
            </w:drawing>
          </mc:Choice>
          <mc:Fallback>
            <w:pict>
              <v:group w14:anchorId="655B2DC0" id="Canvas 11" o:spid="_x0000_s1026" editas="canvas" style="width:424.9pt;height:403pt;mso-position-horizontal-relative:char;mso-position-vertical-relative:line" coordsize="53962,5118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GV2YW4AAAWQ&#10;AwACAAAAFAAAEJ6QBAACAAAAFAAAELKSkQACAAAAAzcwAACSkgACAAAAAzcw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4OjAyIDIzOjI1OjQ0ADIwMjA6MDg6MDIgMjM6MjU6NDQAAABE&#10;AGUAdgBhAG4AAAD/4QsY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OC0wMlQy&#10;MzoyNTo0NC42OTg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GV2YW4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C/AM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">
                <v:shape id="_x0000_s1027" type="#_x0000_t75" style="position:absolute;width:53962;height:51181;visibility:visible;mso-wrap-style:square" filled="t">
                  <v:fill o:detectmouseclick="t"/>
                  <v:path o:connecttype="none"/>
                </v:shape>
                <v:shape id="Picture 54" o:spid="_x0000_s1028" type="#_x0000_t75" alt="A screenshot of a cell phone&#10;&#10;Description automatically generated" style="position:absolute;width:53962;height:5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">
                  <v:imagedata r:id="rId45" o:title="A screenshot of a cell phone&#10;&#10;Description automatically generated"/>
                </v:shape>
                <w10:anchorlock/>
              </v:group>
            </w:pict>
          </mc:Fallback>
        </mc:AlternateContent>
      </w:r>
    </w:p>
    <w:p w14:paraId="55E8E0CA" w14:textId="098FEF16" w:rsidR="00D00736" w:rsidRDefault="00D00736" w:rsidP="00D00736">
      <w:pPr>
        <w:pStyle w:val="Caption"/>
      </w:pPr>
      <w:r w:rsidRPr="004B1EC7">
        <w:t xml:space="preserve">Figure </w:t>
      </w:r>
      <w:r w:rsidR="00CF0329">
        <w:t>4.3</w:t>
      </w:r>
      <w:r w:rsidRPr="004B1EC7">
        <w:t>:</w:t>
      </w:r>
      <w:r w:rsidR="00561B93">
        <w:t>Interface</w:t>
      </w:r>
      <w:r w:rsidR="00533727">
        <w:t xml:space="preserve"> and Component</w:t>
      </w:r>
      <w:r w:rsidR="00561B93">
        <w:t xml:space="preserve"> Overview</w:t>
      </w:r>
    </w:p>
    <w:p w14:paraId="25618126" w14:textId="1201335D" w:rsidR="00F13117" w:rsidRDefault="00F13117" w:rsidP="00F13117">
      <w:r>
        <w:t>The Synchronization Interface(SI) module corresponding to the physical interfaces which must be enabled with the synchronization procedure. Each SI has a series of CoAP event handlers and triggers to initiate processing or sending of incoming and outgoing messages, respectively. The message sending and state estimation are triggered via a scheduler which fires up these modules within the application. The scheduler also periodically checks for updates to its local resource information file and fires up the flooding mechanism whenever it detects a change in its local resource information. The information regarding topology and resource information are stored in queues and maps within the application which are persisted by the scheduler during periodic intervals or whenever an update happens. The BFS module is used to compute the connectedness of the topology information available to the node and to estimate the states of different nodes within the network which are used to identify if a network partition has taken place or the list of nodes that are synchronized in the current partition.</w:t>
      </w:r>
    </w:p>
    <w:p w14:paraId="531C2637" w14:textId="5BF3B55D" w:rsidR="00F812CC" w:rsidRDefault="00F812CC" w:rsidP="00F13117">
      <w:r>
        <w:t xml:space="preserve">The UML diagram in Figure.4.4 shows the class diagram of the software components of </w:t>
      </w:r>
      <w:r w:rsidR="00A53203" w:rsidRPr="00A53203">
        <w:rPr>
          <w:i/>
          <w:iCs/>
        </w:rPr>
        <w:t>H</w:t>
      </w:r>
      <w:r w:rsidRPr="00A53203">
        <w:rPr>
          <w:i/>
          <w:iCs/>
        </w:rPr>
        <w:t>ello</w:t>
      </w:r>
      <w:r>
        <w:t xml:space="preserve"> message structure, </w:t>
      </w:r>
      <w:r w:rsidR="00A53203" w:rsidRPr="00A53203">
        <w:rPr>
          <w:i/>
          <w:iCs/>
        </w:rPr>
        <w:t>S</w:t>
      </w:r>
      <w:r w:rsidRPr="00A53203">
        <w:rPr>
          <w:i/>
          <w:iCs/>
        </w:rPr>
        <w:t>ynchronize</w:t>
      </w:r>
      <w:r>
        <w:t xml:space="preserve"> message structure, the class hierarchy of </w:t>
      </w:r>
      <w:r w:rsidR="00A53203">
        <w:t xml:space="preserve"> </w:t>
      </w:r>
      <w:r w:rsidR="00A53203" w:rsidRPr="00DB2FAD">
        <w:rPr>
          <w:i/>
          <w:iCs/>
        </w:rPr>
        <w:t>UDPMulticastEndpoint</w:t>
      </w:r>
      <w:r w:rsidR="00A53203">
        <w:t xml:space="preserve"> </w:t>
      </w:r>
      <w:r>
        <w:t>multicast datagram sockets</w:t>
      </w:r>
      <w:r w:rsidR="00BC7508">
        <w:t xml:space="preserve"> </w:t>
      </w:r>
      <w:sdt>
        <w:sdtPr>
          <w:id w:val="-609808254"/>
          <w:citation/>
        </w:sdtPr>
        <w:sdtContent>
          <w:r w:rsidR="00BC7508">
            <w:fldChar w:fldCharType="begin"/>
          </w:r>
          <w:r w:rsidR="00BC7508">
            <w:instrText xml:space="preserve"> CITATION Mat \l 1033 </w:instrText>
          </w:r>
          <w:r w:rsidR="00BC7508">
            <w:fldChar w:fldCharType="separate"/>
          </w:r>
          <w:r w:rsidR="00BC7508">
            <w:rPr>
              <w:noProof/>
            </w:rPr>
            <w:t>(Matthias Kovatsch, n.d.)</w:t>
          </w:r>
          <w:r w:rsidR="00BC7508">
            <w:fldChar w:fldCharType="end"/>
          </w:r>
        </w:sdtContent>
      </w:sdt>
      <w:r>
        <w:t xml:space="preserve"> associated with </w:t>
      </w:r>
      <w:r w:rsidR="00A53203" w:rsidRPr="00A53203">
        <w:rPr>
          <w:i/>
          <w:iCs/>
        </w:rPr>
        <w:t>S</w:t>
      </w:r>
      <w:r w:rsidRPr="00A53203">
        <w:rPr>
          <w:i/>
          <w:iCs/>
        </w:rPr>
        <w:t>ynchronization</w:t>
      </w:r>
      <w:r w:rsidR="00A53203" w:rsidRPr="00A53203">
        <w:rPr>
          <w:i/>
          <w:iCs/>
        </w:rPr>
        <w:t>I</w:t>
      </w:r>
      <w:r w:rsidRPr="00A53203">
        <w:rPr>
          <w:i/>
          <w:iCs/>
        </w:rPr>
        <w:t>nterface</w:t>
      </w:r>
      <w:r>
        <w:t xml:space="preserve"> structure (within the </w:t>
      </w:r>
      <w:r w:rsidRPr="0007520A">
        <w:rPr>
          <w:i/>
          <w:iCs/>
        </w:rPr>
        <w:t>CoapEndpoint</w:t>
      </w:r>
      <w:r>
        <w:t xml:space="preserve"> fields) . The </w:t>
      </w:r>
      <w:r w:rsidRPr="00A53203">
        <w:rPr>
          <w:i/>
          <w:iCs/>
        </w:rPr>
        <w:t>BFSAlg</w:t>
      </w:r>
      <w:r>
        <w:t xml:space="preserve"> structure represents the method fields to compute node connectivity  and network-partitions.</w:t>
      </w:r>
    </w:p>
    <w:p w14:paraId="71D3C37B" w14:textId="77777777" w:rsidR="00F13117" w:rsidRPr="00F13117" w:rsidRDefault="00F13117" w:rsidP="00F13117"/>
    <w:p w14:paraId="138D0EA5" w14:textId="77777777" w:rsidR="00056FA6" w:rsidRDefault="00056FA6" w:rsidP="00056FA6">
      <w:pPr>
        <w:keepNext/>
      </w:pPr>
      <w:r>
        <w:rPr>
          <w:noProof/>
        </w:rPr>
        <w:lastRenderedPageBreak/>
        <mc:AlternateContent>
          <mc:Choice Requires="wpc">
            <w:drawing>
              <wp:inline distT="0" distB="0" distL="0" distR="0" wp14:anchorId="1EB6E2F7" wp14:editId="6B990F08">
                <wp:extent cx="5486400" cy="6019800"/>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6" name="Picture 96" descr="A screenshot of a cell phone&#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444750" cy="2684860"/>
                          </a:xfrm>
                          <a:prstGeom prst="rect">
                            <a:avLst/>
                          </a:prstGeom>
                        </pic:spPr>
                      </pic:pic>
                      <pic:pic xmlns:pic="http://schemas.openxmlformats.org/drawingml/2006/picture">
                        <pic:nvPicPr>
                          <pic:cNvPr id="97" name="Picture 97" descr="A screenshot of a cell phone&#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3479157"/>
                            <a:ext cx="2863850" cy="1505593"/>
                          </a:xfrm>
                          <a:prstGeom prst="rect">
                            <a:avLst/>
                          </a:prstGeom>
                        </pic:spPr>
                      </pic:pic>
                      <pic:pic xmlns:pic="http://schemas.openxmlformats.org/drawingml/2006/picture">
                        <pic:nvPicPr>
                          <pic:cNvPr id="99" name="Picture 99" descr="A screenshot of a cell phone&#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293810" y="0"/>
                            <a:ext cx="3065590" cy="1710592"/>
                          </a:xfrm>
                          <a:prstGeom prst="rect">
                            <a:avLst/>
                          </a:prstGeom>
                        </pic:spPr>
                      </pic:pic>
                      <pic:pic xmlns:pic="http://schemas.openxmlformats.org/drawingml/2006/picture">
                        <pic:nvPicPr>
                          <pic:cNvPr id="100" name="Picture 100" descr="A screenshot of a social media post&#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332940" y="1526441"/>
                            <a:ext cx="3153460" cy="1578151"/>
                          </a:xfrm>
                          <a:prstGeom prst="rect">
                            <a:avLst/>
                          </a:prstGeom>
                        </pic:spPr>
                      </pic:pic>
                      <pic:pic xmlns:pic="http://schemas.openxmlformats.org/drawingml/2006/picture">
                        <pic:nvPicPr>
                          <pic:cNvPr id="101" name="Picture 101" descr="A screenshot of a cell phone&#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251637" y="2833019"/>
                            <a:ext cx="1898213" cy="3186781"/>
                          </a:xfrm>
                          <a:prstGeom prst="rect">
                            <a:avLst/>
                          </a:prstGeom>
                        </pic:spPr>
                      </pic:pic>
                    </wpc:wpc>
                  </a:graphicData>
                </a:graphic>
              </wp:inline>
            </w:drawing>
          </mc:Choice>
          <mc:Fallback>
            <w:pict>
              <v:group w14:anchorId="7D711F68" id="Canvas 83" o:spid="_x0000_s1026" editas="canvas" style="width:6in;height:474pt;mso-position-horizontal-relative:char;mso-position-vertical-relative:line" coordsize="54864,601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DBAoAAAAA&#10;AAAAIQDEVqQT510AAOddAAAUAAAAZHJzL21lZGlhL2ltYWdlMi5qcGf/2P/gABBKRklGAAEBAQCQ&#10;AJAAAP/bAEMAAwICAwICAwMDAwQDAwQFCAUFBAQFCgcHBggMCgwMCwoLCw0OEhANDhEOCwsQFhAR&#10;ExQVFRUMDxcYFhQYEhQVFP/bAEMBAwQEBQQFCQUFCRQNCw0UFBQUFBQUFBQUFBQUFBQUFBQUFBQU&#10;FBQUFBQUFBQUFBQUFBQUFBQUFBQUFBQUFBQUFP/AABEIAUcCb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KcyUTfa2gAA2toAABQAAABk&#10;cnMvbWVkaWEvaW1hZ2UzLmpwZ//Y/+AAEEpGSUYAAQEBAJAAkAAA/9sAQwADAgIDAgIDAwMDBAMD&#10;BAUIBQUEBAUKBwcGCAwKDAwLCgsLDQ4SEA0OEQ4LCxAWEBETFBUVFQwPFxgWFBgSFBUU/9sAQwED&#10;BAQFBAUJBQUJFA0LDRQUFBQUFBQUFBQUFBQUFBQUFBQUFBQUFBQUFBQUFBQUFBQUFBQUFBQUFBQU&#10;FBQUFBQU/8AAEQgByQM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ZUEsDBAoAAAAAAAAAIQCogKHSmREB&#10;AJkRAQAUAAAAZHJzL21lZGlhL2ltYWdlNS5qcGf/2P/gABBKRklGAAEBAQCQAJAAAP/bAEMAAwIC&#10;AwICAwMDAwQDAwQFCAUFBAQFCgcHBggMCgwMCwoLCw0OEhANDhEOCwsQFhARExQVFRUMDxcYFhQY&#10;EhQVFP/bAEMBAwQEBQQFCQUFCRQNCw0UFBQUFBQUFBQUFBQUFBQUFBQUFBQUFBQUFBQUFBQUFBQU&#10;FBQUFBQUFBQUFBQUFBQUFP/AABEIArIBm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60198;visibility:visible;mso-wrap-style:square" filled="t">
                  <v:fill o:detectmouseclick="t"/>
                  <v:path o:connecttype="none"/>
                </v:shape>
                <v:shape id="Picture 96" o:spid="_x0000_s1028" type="#_x0000_t75" alt="A screenshot of a cell phone&#10;&#10;Description automatically generated" style="position:absolute;width:24447;height:2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">
                  <v:imagedata r:id="rId51" o:title="A screenshot of a cell phone&#10;&#10;Description automatically generated"/>
                </v:shape>
                <v:shape id="Picture 97" o:spid="_x0000_s1029" type="#_x0000_t75" alt="A screenshot of a cell phone&#10;&#10;Description automatically generated" style="position:absolute;top:34791;width:28638;height:15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">
                  <v:imagedata r:id="rId52" o:title="A screenshot of a cell phone&#10;&#10;Description automatically generated"/>
                </v:shape>
                <v:shape id="Picture 99" o:spid="_x0000_s1030" type="#_x0000_t75" alt="A screenshot of a cell phone&#10;&#10;Description automatically generated" style="position:absolute;left:22938;width:30656;height:17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">
                  <v:imagedata r:id="rId53" o:title="A screenshot of a cell phone&#10;&#10;Description automatically generated"/>
                </v:shape>
                <v:shape id="Picture 100" o:spid="_x0000_s1031" type="#_x0000_t75" alt="A screenshot of a social media post&#10;&#10;Description automatically generated" style="position:absolute;left:23329;top:15264;width:31535;height:15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">
                  <v:imagedata r:id="rId54" o:title="A screenshot of a social media post&#10;&#10;Description automatically generated"/>
                </v:shape>
                <v:shape id="Picture 101" o:spid="_x0000_s1032" type="#_x0000_t75" alt="A screenshot of a cell phone&#10;&#10;Description automatically generated" style="position:absolute;left:32516;top:28330;width:18982;height:31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">
                  <v:imagedata r:id="rId55" o:title="A screenshot of a cell phone&#10;&#10;Description automatically generated"/>
                </v:shape>
                <w10:anchorlock/>
              </v:group>
            </w:pict>
          </mc:Fallback>
        </mc:AlternateContent>
      </w:r>
    </w:p>
    <w:p w14:paraId="69E15BC3" w14:textId="2EF69514" w:rsidR="00056FA6" w:rsidRDefault="00056FA6" w:rsidP="00056FA6">
      <w:pPr>
        <w:pStyle w:val="Caption"/>
        <w:jc w:val="both"/>
      </w:pPr>
      <w:r>
        <w:t>Figure</w:t>
      </w:r>
      <w:r w:rsidR="00F812CC">
        <w:t xml:space="preserve"> 4.4</w:t>
      </w:r>
      <w:r>
        <w:t>:UML diagrams of relationships of Software components</w:t>
      </w:r>
    </w:p>
    <w:p w14:paraId="0C76AE46" w14:textId="1B2D96F8" w:rsidR="00C44F6E" w:rsidRDefault="00C44F6E" w:rsidP="00D00736"/>
    <w:p w14:paraId="3F0569E2" w14:textId="76B43F5A" w:rsidR="00D1012D" w:rsidRDefault="00D1012D" w:rsidP="00D00736"/>
    <w:p w14:paraId="7BEF63F1" w14:textId="65530628" w:rsidR="00F13117" w:rsidRDefault="00F13117" w:rsidP="00D00736"/>
    <w:p w14:paraId="3D20241E" w14:textId="056A50A4" w:rsidR="00F13117" w:rsidRDefault="00F13117" w:rsidP="00D00736"/>
    <w:p w14:paraId="5AA4485E" w14:textId="2B2D4726" w:rsidR="00F13117" w:rsidRDefault="00F13117" w:rsidP="00D00736"/>
    <w:p w14:paraId="030F4A22" w14:textId="0FFF3894" w:rsidR="00F13117" w:rsidRDefault="00F13117" w:rsidP="00D00736"/>
    <w:p w14:paraId="4D2A3127" w14:textId="77777777" w:rsidR="00F13117" w:rsidRDefault="00F13117" w:rsidP="00D00736"/>
    <w:p w14:paraId="519DE0CD" w14:textId="77777777" w:rsidR="00D1012D" w:rsidRPr="009A2F2B" w:rsidRDefault="00D1012D" w:rsidP="00D00736"/>
    <w:p w14:paraId="572F7FD4" w14:textId="6BBCC29C" w:rsidR="00D00736" w:rsidRDefault="00D00736" w:rsidP="00D00736">
      <w:pPr>
        <w:pStyle w:val="Heading3"/>
      </w:pPr>
      <w:bookmarkStart w:id="72" w:name="_Toc48730081"/>
      <w:bookmarkStart w:id="73" w:name="_Toc48820210"/>
      <w:bookmarkStart w:id="74" w:name="_Toc50050539"/>
      <w:bookmarkStart w:id="75" w:name="_Toc50626957"/>
      <w:bookmarkStart w:id="76" w:name="_Toc50997628"/>
      <w:r w:rsidRPr="00143F64">
        <w:rPr>
          <w:noProof/>
        </w:rPr>
        <w:lastRenderedPageBreak/>
        <w:t xml:space="preserve">Flooding </w:t>
      </w:r>
      <w:r w:rsidRPr="00AC35D7">
        <w:t>Mechanism</w:t>
      </w:r>
      <w:bookmarkEnd w:id="72"/>
      <w:bookmarkEnd w:id="73"/>
      <w:bookmarkEnd w:id="74"/>
      <w:bookmarkEnd w:id="75"/>
      <w:bookmarkEnd w:id="76"/>
    </w:p>
    <w:p w14:paraId="4382C7C4" w14:textId="61DA6BD9" w:rsidR="00C44F6E" w:rsidRPr="00C44F6E" w:rsidRDefault="00C44F6E" w:rsidP="00C44F6E">
      <w:r w:rsidRPr="000E3019">
        <w:t>The scheduler in a node fires up the flooding mechanism at periodic intervals(in the current implementation every ~1</w:t>
      </w:r>
      <w:r>
        <w:t>0</w:t>
      </w:r>
      <w:r w:rsidRPr="000E3019">
        <w:t xml:space="preserve"> sec)</w:t>
      </w:r>
      <w:r>
        <w:t xml:space="preserve"> if any NS-Synchronize message is present in the flooding queue. Each node on an update of its local resource information updates its resource version ID and sends the updated resource information to all its neighbors. The receiving node in turn checks the resource information version and compares it with the version present in its own local map of resource information. If it finds that resource information with the given version is present ,it drops it. If the received packet is of a later version then, it updates its own local resource information queues and maps and pushes the information to the flooding queue.</w:t>
      </w:r>
    </w:p>
    <w:p w14:paraId="5447C081" w14:textId="77777777" w:rsidR="00D00736" w:rsidRDefault="00D00736" w:rsidP="00D00736">
      <w:pPr>
        <w:keepNext/>
      </w:pPr>
      <w:r>
        <w:rPr>
          <w:noProof/>
        </w:rPr>
        <mc:AlternateContent>
          <mc:Choice Requires="wpc">
            <w:drawing>
              <wp:inline distT="0" distB="0" distL="0" distR="0" wp14:anchorId="51FB772D" wp14:editId="767BDE0C">
                <wp:extent cx="5707304" cy="3144958"/>
                <wp:effectExtent l="0" t="0" r="8255" b="0"/>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descr="A screenshot of a cell phone&#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111750" cy="3144520"/>
                          </a:xfrm>
                          <a:prstGeom prst="rect">
                            <a:avLst/>
                          </a:prstGeom>
                        </pic:spPr>
                      </pic:pic>
                    </wpc:wpc>
                  </a:graphicData>
                </a:graphic>
              </wp:inline>
            </w:drawing>
          </mc:Choice>
          <mc:Fallback>
            <w:pict>
              <v:group w14:anchorId="1EA90C93" id="Canvas 30" o:spid="_x0000_s1026" editas="canvas" style="width:449.4pt;height:247.65pt;mso-position-horizontal-relative:char;mso-position-vertical-relative:line" coordsize="57067,314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nPiT/AMk78U/9gq6/9EtXR1znxJ/5J34p/wCwVdf+iWrmxX8Cp6P8&#10;jqwn+8U/8S/M+Cq/Rivznr9GK/POC/8AmI/7d/8Abj9J44/5hv8At/8A9tEr5/8A2+v+TOvip/2B&#10;pP8A0Ja+gK+f/wBvr/kzr4qf9gaT/wBCWv0w/LD2PwD/AMiL4d/7B1v/AOi1rerB8A/8iL4d/wCw&#10;db/+i1re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kpaKAEpa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">
                <v:shape id="_x0000_s1027" type="#_x0000_t75" style="position:absolute;width:57067;height:31445;visibility:visible;mso-wrap-style:square" filled="t">
                  <v:fill o:detectmouseclick="t"/>
                  <v:path o:connecttype="none"/>
                </v:shape>
                <v:shape id="Picture 90" o:spid="_x0000_s1028" type="#_x0000_t75" alt="A screenshot of a cell phone&#10;&#10;Description automatically generated" style="position:absolute;width:51117;height:31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">
                  <v:imagedata r:id="rId57" o:title="A screenshot of a cell phone&#10;&#10;Description automatically generated"/>
                </v:shape>
                <w10:anchorlock/>
              </v:group>
            </w:pict>
          </mc:Fallback>
        </mc:AlternateContent>
      </w:r>
    </w:p>
    <w:p w14:paraId="5FB1028F" w14:textId="358499AE" w:rsidR="00D00736" w:rsidRPr="009A2F2B" w:rsidRDefault="00D00736" w:rsidP="00D00736">
      <w:pPr>
        <w:pStyle w:val="Caption"/>
      </w:pPr>
      <w:r>
        <w:t xml:space="preserve">Figure </w:t>
      </w:r>
      <w:r w:rsidR="00CC5B81">
        <w:t>4.</w:t>
      </w:r>
      <w:r w:rsidR="008B1AEF">
        <w:t>5</w:t>
      </w:r>
      <w:r>
        <w:t>:Mechanism and scheduling of flooding queue</w:t>
      </w:r>
    </w:p>
    <w:p w14:paraId="70806C8C" w14:textId="014A75D9" w:rsidR="00D00736" w:rsidRPr="00A51841" w:rsidRDefault="00D00736" w:rsidP="00D00736">
      <w:r>
        <w:t>During the scheduled time-slice for flooding it will forward all the packets in the queue to all its neighbors. These neighbors will in turn check version of entries to determine if they should be pushed to the flooding queue or not. In Figure.</w:t>
      </w:r>
      <w:r w:rsidR="006A2E5B">
        <w:t>4.</w:t>
      </w:r>
      <w:r w:rsidR="008B1AEF">
        <w:t>5</w:t>
      </w:r>
      <w:r>
        <w:t>, the process of n27’s scheduler when it receives an NS-Synchronize update message from n26 and n2</w:t>
      </w:r>
      <w:r w:rsidR="00C42467">
        <w:t xml:space="preserve"> is shown</w:t>
      </w:r>
      <w:r>
        <w:t>. It updates its own local information tables and floods two entries to all the nodes in its neighborhood. Nodes n26 and n2 receive duplicated copies of its own information which it drops, but updates the resource information of the other entry, meanwhile n27,n29 and n30 processes both the resource information update and floods as mentioned above.</w:t>
      </w:r>
      <w:r w:rsidR="00952A8F">
        <w:t xml:space="preserve"> </w:t>
      </w:r>
      <w:r>
        <w:t>At steady state , all the nodes will have updated its resource information tables and would no longer flood the NS-Synchronize messages.</w:t>
      </w:r>
    </w:p>
    <w:p w14:paraId="09D1314C" w14:textId="77777777" w:rsidR="00D00736" w:rsidRDefault="00D00736" w:rsidP="00D00736">
      <w:pPr>
        <w:pStyle w:val="Heading3"/>
      </w:pPr>
      <w:bookmarkStart w:id="77" w:name="_Toc48730082"/>
      <w:bookmarkStart w:id="78" w:name="_Toc48820211"/>
      <w:bookmarkStart w:id="79" w:name="_Toc50050540"/>
      <w:bookmarkStart w:id="80" w:name="_Toc50626958"/>
      <w:bookmarkStart w:id="81" w:name="_Toc50997629"/>
      <w:r w:rsidRPr="00143F64">
        <w:t xml:space="preserve">Connectedness and State </w:t>
      </w:r>
      <w:r w:rsidRPr="00AC35D7">
        <w:t>Estimation</w:t>
      </w:r>
      <w:bookmarkEnd w:id="77"/>
      <w:bookmarkEnd w:id="78"/>
      <w:bookmarkEnd w:id="79"/>
      <w:bookmarkEnd w:id="80"/>
      <w:bookmarkEnd w:id="81"/>
    </w:p>
    <w:p w14:paraId="35885BF8" w14:textId="46D2B2D3" w:rsidR="005F1DEF" w:rsidRDefault="00C95789" w:rsidP="005F1DEF">
      <w:pPr>
        <w:keepNext/>
      </w:pPr>
      <w:r>
        <w:t>To estimate whether all the nodes which are present in the global resource information view of a cluster orchestrator element are still actively synchronized , each node must be able to independently compute its connectedness to every other Cluster NFVO (CNFVO) node. The way in which this study proposes to achieve this is by creating an asymmetric connected graph of network topology at global NFVO layer</w:t>
      </w:r>
      <w:r w:rsidR="002F4615">
        <w:t xml:space="preserve">. </w:t>
      </w:r>
      <w:r>
        <w:t xml:space="preserve">Then the graph is pruned to estimate a single connected path based on a metric of equal cost of traversal. In that regard it may be considered comparable to </w:t>
      </w:r>
      <w:r w:rsidR="002F4615">
        <w:t>OSPF</w:t>
      </w:r>
      <w:r>
        <w:t xml:space="preserve"> used in network layer routing, with the cost of traversal being equal among all the paths. In this case however pruning needs to be done via the simplest factor possible which is to check if the path has already been factored in the previous iteration of the computation. </w:t>
      </w:r>
      <w:r w:rsidR="00ED7003">
        <w:t>However,</w:t>
      </w:r>
      <w:r>
        <w:t xml:space="preserve"> the standard interpretation of the algorithm on a symmetric graph makes it unsuitable to determine elements involved in network partition and classifying them. </w:t>
      </w:r>
      <w:r w:rsidR="00ED7003">
        <w:t>So,</w:t>
      </w:r>
      <w:r>
        <w:t xml:space="preserve"> the topology view that each node persists </w:t>
      </w:r>
      <w:r w:rsidR="00ED7003">
        <w:t>must</w:t>
      </w:r>
      <w:r>
        <w:t xml:space="preserve"> be modified to enable a deeper analysis of the underlying topology than the one which is offered by a consistent symmetric graph of the network. Each node persists as a result a view of topology that consists of neighbors which are connected directly to it and aggregates this view from all nodes of the network thereby generating a global view of the network topology. However in an instance of separation of network segments the elements consisting in the foreign sector wont be able to communicate its </w:t>
      </w:r>
      <w:r>
        <w:lastRenderedPageBreak/>
        <w:t xml:space="preserve">loss of connectivity to the present sector, so each sector on its own, will view itself as being disconnected from the foreign sector but the entries connected to the foreign sector will still appear as connected to the present sector, thereby creating an asymmetric representation of topology that may be used by every node to estimate nodes that lost synchronization to the present sector and the nodes lying downstream to the foreign sector whose resource information cannot be possibly identified as there is no path to the foreign sector. In any other representation of topology one can only estimate the set of CNFVO’s that are not desynchronized thereby clubbing them into just one category, however in this asymmetric view of the topology, one can estimate the desynchronization that was responsible for the partition to occur in the first place and differentiate them from the nodes that lie downstream to that desynchronized node. </w:t>
      </w:r>
      <w:r w:rsidR="005F1DEF">
        <w:rPr>
          <w:noProof/>
        </w:rPr>
        <mc:AlternateContent>
          <mc:Choice Requires="wpc">
            <w:drawing>
              <wp:inline distT="0" distB="0" distL="0" distR="0" wp14:anchorId="0AEC6385" wp14:editId="29B297BF">
                <wp:extent cx="5486400" cy="2452153"/>
                <wp:effectExtent l="0" t="0" r="0" b="5715"/>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 name="Picture 8" descr="A clock in the middle of a watch&#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27000" y="0"/>
                            <a:ext cx="5175250" cy="2416154"/>
                          </a:xfrm>
                          <a:prstGeom prst="rect">
                            <a:avLst/>
                          </a:prstGeom>
                        </pic:spPr>
                      </pic:pic>
                      <wps:wsp>
                        <wps:cNvPr id="9" name="Straight Arrow Connector 9"/>
                        <wps:cNvCnPr/>
                        <wps:spPr>
                          <a:xfrm flipH="1">
                            <a:off x="3594100" y="336454"/>
                            <a:ext cx="5461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4C875D2" id="Canvas 7" o:spid="_x0000_s1026" editas="canvas" style="width:6in;height:193.1pt;mso-position-horizontal-relative:char;mso-position-vertical-relative:line" coordsize="54864,245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UAAYACAAAACEAyqNmiNgAAAAFAQAADwAAAGRy&#10;cy9kb3ducmV2LnhtbEyPQUvEMBCF74L/IYzgzU1dl1Jq00VERY921XO2GZtiMqlJdlv/vaMXvTx4&#10;vOG9b5rt4p04YkxjIAWXqwIEUh/MSIOCl939RQUiZU1Gu0Co4AsTbNvTk0bXJsz0jMcuD4JLKNVa&#10;gc15qqVMvUWv0ypMSJy9h+h1ZhsHaaKeudw7uS6KUno9Ei9YPeGtxf6jO3gFhMVd56J8zP3r22Q/&#10;q+HhaTMrdX623FyDyLjkv2P4wWd0aJlpHw5kknAK+JH8q5xV5YbtXsFVVa5Bto38T99+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4517;visibility:visible;mso-wrap-style:square" filled="t">
                  <v:fill o:detectmouseclick="t"/>
                  <v:path o:connecttype="none"/>
                </v:shape>
                <v:shape id="Picture 8" o:spid="_x0000_s1028" type="#_x0000_t75" alt="A clock in the middle of a watch&#10;&#10;Description automatically generated" style="position:absolute;left:1270;width:51752;height:2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">
                  <v:imagedata r:id="rId59" o:title="A clock in the middle of a watch&#10;&#10;Description automatically generated"/>
                </v:shape>
                <v:shapetype id="_x0000_t32" coordsize="21600,21600" o:spt="32" o:oned="t" path="m,l21600,21600e" filled="f">
                  <v:path arrowok="t" fillok="f" o:connecttype="none"/>
                  <o:lock v:ext="edit" shapetype="t"/>
                </v:shapetype>
                <v:shape id="Straight Arrow Connector 9" o:spid="_x0000_s1029" type="#_x0000_t32" style="position:absolute;left:35941;top:3364;width:54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" strokecolor="black [3213]" strokeweight="1.5pt">
                  <v:stroke endarrow="block" joinstyle="miter"/>
                </v:shape>
                <w10:anchorlock/>
              </v:group>
            </w:pict>
          </mc:Fallback>
        </mc:AlternateContent>
      </w:r>
    </w:p>
    <w:p w14:paraId="4B3D04D9" w14:textId="7F11D5E0" w:rsidR="005F1DEF" w:rsidRDefault="005F1DEF" w:rsidP="005F1DEF">
      <w:pPr>
        <w:pStyle w:val="Caption"/>
        <w:jc w:val="both"/>
      </w:pPr>
      <w:r>
        <w:t>Figure</w:t>
      </w:r>
      <w:r w:rsidR="00871426">
        <w:t xml:space="preserve"> 4.</w:t>
      </w:r>
      <w:r w:rsidR="008B1AEF">
        <w:t>6</w:t>
      </w:r>
      <w:r>
        <w:t>:Example topology for BFS algorithm computation demonstration at n2</w:t>
      </w:r>
    </w:p>
    <w:p w14:paraId="761CF24C" w14:textId="5149AB6A" w:rsidR="002923F7" w:rsidRPr="002923F7" w:rsidRDefault="002923F7" w:rsidP="002923F7">
      <w:r>
        <w:t>Table.4.1 shows global topology view of node n2</w:t>
      </w:r>
      <w:r w:rsidR="008B1AEF">
        <w:t xml:space="preserve"> for the topology represented in Figure.4.6</w:t>
      </w:r>
      <w:r>
        <w:t xml:space="preserve"> , which is used for computation of connectivity and state estimation by the BFS module. The procedure that BFS module undergoes is explained in Table.4.2.</w:t>
      </w:r>
    </w:p>
    <w:p w14:paraId="7EEFC4CE" w14:textId="71E3A9A9" w:rsidR="005F1DEF" w:rsidRDefault="005F1DEF" w:rsidP="005F1DEF">
      <w:pPr>
        <w:pStyle w:val="Caption"/>
        <w:keepNext/>
      </w:pPr>
      <w:r>
        <w:t xml:space="preserve">Table </w:t>
      </w:r>
      <w:r w:rsidR="007F428F">
        <w:t>4.</w:t>
      </w:r>
      <w:r>
        <w:fldChar w:fldCharType="begin"/>
      </w:r>
      <w:r>
        <w:instrText xml:space="preserve"> SEQ Table \* ARABIC </w:instrText>
      </w:r>
      <w:r>
        <w:fldChar w:fldCharType="separate"/>
      </w:r>
      <w:r>
        <w:rPr>
          <w:noProof/>
        </w:rPr>
        <w:t>1</w:t>
      </w:r>
      <w:r>
        <w:fldChar w:fldCharType="end"/>
      </w:r>
      <w:r>
        <w:t>:Topology view at n2</w:t>
      </w:r>
    </w:p>
    <w:tbl>
      <w:tblPr>
        <w:tblStyle w:val="TableGrid"/>
        <w:tblW w:w="0" w:type="auto"/>
        <w:tblLook w:val="04A0" w:firstRow="1" w:lastRow="0" w:firstColumn="1" w:lastColumn="0" w:noHBand="0" w:noVBand="1"/>
      </w:tblPr>
      <w:tblGrid>
        <w:gridCol w:w="661"/>
        <w:gridCol w:w="3484"/>
      </w:tblGrid>
      <w:tr w:rsidR="005F1DEF" w14:paraId="7F13A351" w14:textId="77777777" w:rsidTr="00D01D57">
        <w:trPr>
          <w:trHeight w:val="288"/>
        </w:trPr>
        <w:tc>
          <w:tcPr>
            <w:tcW w:w="661" w:type="dxa"/>
          </w:tcPr>
          <w:p w14:paraId="4F5E1A15" w14:textId="77777777" w:rsidR="005F1DEF" w:rsidRPr="00465991" w:rsidRDefault="005F1DEF" w:rsidP="00D01D57">
            <w:pPr>
              <w:jc w:val="center"/>
              <w:rPr>
                <w:b/>
                <w:bCs/>
              </w:rPr>
            </w:pPr>
            <w:r w:rsidRPr="00465991">
              <w:rPr>
                <w:b/>
                <w:bCs/>
              </w:rPr>
              <w:t xml:space="preserve">Node </w:t>
            </w:r>
          </w:p>
        </w:tc>
        <w:tc>
          <w:tcPr>
            <w:tcW w:w="3484" w:type="dxa"/>
          </w:tcPr>
          <w:p w14:paraId="681B6C39" w14:textId="77777777" w:rsidR="005F1DEF" w:rsidRPr="00465991" w:rsidRDefault="005F1DEF" w:rsidP="00D01D57">
            <w:pPr>
              <w:jc w:val="center"/>
              <w:rPr>
                <w:b/>
                <w:bCs/>
              </w:rPr>
            </w:pPr>
            <w:r w:rsidRPr="00465991">
              <w:rPr>
                <w:b/>
                <w:bCs/>
              </w:rPr>
              <w:t>Neighbors</w:t>
            </w:r>
          </w:p>
        </w:tc>
      </w:tr>
      <w:tr w:rsidR="005F1DEF" w14:paraId="046B35B6" w14:textId="77777777" w:rsidTr="00D01D57">
        <w:trPr>
          <w:trHeight w:val="288"/>
        </w:trPr>
        <w:tc>
          <w:tcPr>
            <w:tcW w:w="661" w:type="dxa"/>
          </w:tcPr>
          <w:p w14:paraId="2F6D47BF" w14:textId="77777777" w:rsidR="005F1DEF" w:rsidRDefault="005F1DEF" w:rsidP="00D01D57">
            <w:pPr>
              <w:jc w:val="center"/>
            </w:pPr>
            <w:r>
              <w:t>n2</w:t>
            </w:r>
          </w:p>
        </w:tc>
        <w:tc>
          <w:tcPr>
            <w:tcW w:w="3484" w:type="dxa"/>
          </w:tcPr>
          <w:p w14:paraId="0E6644D4" w14:textId="77777777" w:rsidR="005F1DEF" w:rsidRDefault="005F1DEF" w:rsidP="00D01D57">
            <w:pPr>
              <w:jc w:val="center"/>
            </w:pPr>
            <w:r>
              <w:t>n4,n5</w:t>
            </w:r>
          </w:p>
        </w:tc>
      </w:tr>
      <w:tr w:rsidR="005F1DEF" w14:paraId="508C1300" w14:textId="77777777" w:rsidTr="00D01D57">
        <w:trPr>
          <w:trHeight w:val="288"/>
        </w:trPr>
        <w:tc>
          <w:tcPr>
            <w:tcW w:w="661" w:type="dxa"/>
          </w:tcPr>
          <w:p w14:paraId="1FF83F8A" w14:textId="77777777" w:rsidR="005F1DEF" w:rsidRDefault="005F1DEF" w:rsidP="00D01D57">
            <w:pPr>
              <w:jc w:val="center"/>
            </w:pPr>
            <w:r>
              <w:t>n1</w:t>
            </w:r>
          </w:p>
        </w:tc>
        <w:tc>
          <w:tcPr>
            <w:tcW w:w="3484" w:type="dxa"/>
          </w:tcPr>
          <w:p w14:paraId="11AA625C" w14:textId="77777777" w:rsidR="005F1DEF" w:rsidRDefault="005F1DEF" w:rsidP="00D01D57">
            <w:pPr>
              <w:jc w:val="center"/>
            </w:pPr>
            <w:r>
              <w:t>n5,n3</w:t>
            </w:r>
          </w:p>
        </w:tc>
      </w:tr>
      <w:tr w:rsidR="005F1DEF" w14:paraId="56DF138C" w14:textId="77777777" w:rsidTr="00D01D57">
        <w:trPr>
          <w:trHeight w:val="288"/>
        </w:trPr>
        <w:tc>
          <w:tcPr>
            <w:tcW w:w="661" w:type="dxa"/>
          </w:tcPr>
          <w:p w14:paraId="28C1CDF4" w14:textId="77777777" w:rsidR="005F1DEF" w:rsidRDefault="005F1DEF" w:rsidP="00D01D57">
            <w:pPr>
              <w:jc w:val="center"/>
            </w:pPr>
            <w:r>
              <w:t>n5</w:t>
            </w:r>
          </w:p>
        </w:tc>
        <w:tc>
          <w:tcPr>
            <w:tcW w:w="3484" w:type="dxa"/>
          </w:tcPr>
          <w:p w14:paraId="2E06D326" w14:textId="77777777" w:rsidR="005F1DEF" w:rsidRDefault="005F1DEF" w:rsidP="00D01D57">
            <w:pPr>
              <w:jc w:val="center"/>
            </w:pPr>
            <w:r>
              <w:t>n2,n6,n1</w:t>
            </w:r>
          </w:p>
        </w:tc>
      </w:tr>
      <w:tr w:rsidR="005F1DEF" w14:paraId="09631CAE" w14:textId="77777777" w:rsidTr="00D01D57">
        <w:trPr>
          <w:trHeight w:val="288"/>
        </w:trPr>
        <w:tc>
          <w:tcPr>
            <w:tcW w:w="661" w:type="dxa"/>
          </w:tcPr>
          <w:p w14:paraId="46FDCB49" w14:textId="77777777" w:rsidR="005F1DEF" w:rsidRDefault="005F1DEF" w:rsidP="00D01D57">
            <w:pPr>
              <w:jc w:val="center"/>
            </w:pPr>
            <w:r>
              <w:t>n4</w:t>
            </w:r>
          </w:p>
        </w:tc>
        <w:tc>
          <w:tcPr>
            <w:tcW w:w="3484" w:type="dxa"/>
          </w:tcPr>
          <w:p w14:paraId="116C78CD" w14:textId="77777777" w:rsidR="005F1DEF" w:rsidRDefault="005F1DEF" w:rsidP="00D01D57">
            <w:pPr>
              <w:jc w:val="center"/>
            </w:pPr>
            <w:r>
              <w:t>n2,n7</w:t>
            </w:r>
          </w:p>
        </w:tc>
      </w:tr>
      <w:tr w:rsidR="005F1DEF" w14:paraId="45DA8A42" w14:textId="77777777" w:rsidTr="00D01D57">
        <w:trPr>
          <w:trHeight w:val="288"/>
        </w:trPr>
        <w:tc>
          <w:tcPr>
            <w:tcW w:w="661" w:type="dxa"/>
          </w:tcPr>
          <w:p w14:paraId="3A4FE846" w14:textId="77777777" w:rsidR="005F1DEF" w:rsidRDefault="005F1DEF" w:rsidP="00D01D57">
            <w:pPr>
              <w:jc w:val="center"/>
            </w:pPr>
            <w:r>
              <w:t>n3</w:t>
            </w:r>
          </w:p>
        </w:tc>
        <w:tc>
          <w:tcPr>
            <w:tcW w:w="3484" w:type="dxa"/>
          </w:tcPr>
          <w:p w14:paraId="268E8D96" w14:textId="77777777" w:rsidR="005F1DEF" w:rsidRDefault="005F1DEF" w:rsidP="00D01D57">
            <w:pPr>
              <w:jc w:val="center"/>
            </w:pPr>
            <w:r>
              <w:t>n1</w:t>
            </w:r>
          </w:p>
        </w:tc>
      </w:tr>
      <w:tr w:rsidR="005F1DEF" w14:paraId="63B28DF2" w14:textId="77777777" w:rsidTr="00D01D57">
        <w:trPr>
          <w:trHeight w:val="288"/>
        </w:trPr>
        <w:tc>
          <w:tcPr>
            <w:tcW w:w="661" w:type="dxa"/>
          </w:tcPr>
          <w:p w14:paraId="6BF6ECDA" w14:textId="77777777" w:rsidR="005F1DEF" w:rsidRDefault="005F1DEF" w:rsidP="00D01D57">
            <w:pPr>
              <w:jc w:val="center"/>
            </w:pPr>
            <w:r>
              <w:t>n6</w:t>
            </w:r>
          </w:p>
        </w:tc>
        <w:tc>
          <w:tcPr>
            <w:tcW w:w="3484" w:type="dxa"/>
          </w:tcPr>
          <w:p w14:paraId="7AE95017" w14:textId="77777777" w:rsidR="005F1DEF" w:rsidRDefault="005F1DEF" w:rsidP="00D01D57">
            <w:pPr>
              <w:jc w:val="center"/>
            </w:pPr>
            <w:r>
              <w:t>n5</w:t>
            </w:r>
          </w:p>
        </w:tc>
      </w:tr>
      <w:tr w:rsidR="005F1DEF" w14:paraId="721C891A" w14:textId="77777777" w:rsidTr="00D01D57">
        <w:trPr>
          <w:trHeight w:val="288"/>
        </w:trPr>
        <w:tc>
          <w:tcPr>
            <w:tcW w:w="661" w:type="dxa"/>
          </w:tcPr>
          <w:p w14:paraId="53FC660A" w14:textId="77777777" w:rsidR="005F1DEF" w:rsidRDefault="005F1DEF" w:rsidP="00D01D57">
            <w:pPr>
              <w:jc w:val="center"/>
            </w:pPr>
            <w:r>
              <w:t>n7</w:t>
            </w:r>
          </w:p>
        </w:tc>
        <w:tc>
          <w:tcPr>
            <w:tcW w:w="3484" w:type="dxa"/>
          </w:tcPr>
          <w:p w14:paraId="14E36168" w14:textId="77777777" w:rsidR="005F1DEF" w:rsidRDefault="005F1DEF" w:rsidP="00D01D57">
            <w:pPr>
              <w:keepNext/>
              <w:jc w:val="center"/>
            </w:pPr>
            <w:r>
              <w:t>n4</w:t>
            </w:r>
          </w:p>
        </w:tc>
      </w:tr>
    </w:tbl>
    <w:p w14:paraId="4BC49EBC" w14:textId="77777777" w:rsidR="005F1DEF" w:rsidRDefault="005F1DEF" w:rsidP="005F1DEF">
      <w:pPr>
        <w:pStyle w:val="Caption"/>
      </w:pPr>
    </w:p>
    <w:p w14:paraId="510A688A" w14:textId="0124AB37" w:rsidR="005F1DEF" w:rsidRDefault="00F564E6" w:rsidP="005F1DEF">
      <w:r>
        <w:t xml:space="preserve">Table.4.2 shows the procedure of BFS algorithm which maintains a flow queue and a result word queue which categorizes neighbors and entries of the global topology view. The entries of result word queue are the unique elements of the flow queue and flow queue iteratively fills itself with all neighbors eliminating </w:t>
      </w:r>
      <w:r w:rsidR="00BF68D8">
        <w:t>only the ones which are not present in result word queue. The resulting connectivity estimation will look as shown below.</w:t>
      </w:r>
    </w:p>
    <w:p w14:paraId="17595299" w14:textId="77777777" w:rsidR="005F1DEF" w:rsidRDefault="005F1DEF" w:rsidP="005F1DEF"/>
    <w:p w14:paraId="4B4CFF39" w14:textId="77777777" w:rsidR="005F1DEF" w:rsidRPr="00CB74D7" w:rsidRDefault="005F1DEF" w:rsidP="005F1DEF"/>
    <w:p w14:paraId="63E81B66" w14:textId="0D66A394" w:rsidR="005F1DEF" w:rsidRDefault="005F1DEF" w:rsidP="005F1DEF">
      <w:pPr>
        <w:pStyle w:val="Caption"/>
        <w:keepNext/>
      </w:pPr>
      <w:r>
        <w:lastRenderedPageBreak/>
        <w:t xml:space="preserve">Table </w:t>
      </w:r>
      <w:r w:rsidR="007F428F">
        <w:t>4.</w:t>
      </w:r>
      <w:r>
        <w:fldChar w:fldCharType="begin"/>
      </w:r>
      <w:r>
        <w:instrText xml:space="preserve"> SEQ Table \* ARABIC </w:instrText>
      </w:r>
      <w:r>
        <w:fldChar w:fldCharType="separate"/>
      </w:r>
      <w:r>
        <w:rPr>
          <w:noProof/>
        </w:rPr>
        <w:t>2</w:t>
      </w:r>
      <w:r>
        <w:fldChar w:fldCharType="end"/>
      </w:r>
      <w:r>
        <w:t>:Queue Entries for connectedness</w:t>
      </w:r>
      <w:r>
        <w:rPr>
          <w:noProof/>
        </w:rPr>
        <w:t xml:space="preserve"> computation at n2</w:t>
      </w:r>
    </w:p>
    <w:tbl>
      <w:tblPr>
        <w:tblStyle w:val="TableGrid"/>
        <w:tblW w:w="9391" w:type="dxa"/>
        <w:tblLook w:val="04A0" w:firstRow="1" w:lastRow="0" w:firstColumn="1" w:lastColumn="0" w:noHBand="0" w:noVBand="1"/>
      </w:tblPr>
      <w:tblGrid>
        <w:gridCol w:w="3198"/>
        <w:gridCol w:w="2995"/>
        <w:gridCol w:w="3198"/>
      </w:tblGrid>
      <w:tr w:rsidR="005F1DEF" w14:paraId="3FCABCC7" w14:textId="77777777" w:rsidTr="00D01D57">
        <w:trPr>
          <w:trHeight w:val="369"/>
        </w:trPr>
        <w:tc>
          <w:tcPr>
            <w:tcW w:w="3198" w:type="dxa"/>
          </w:tcPr>
          <w:p w14:paraId="5A701542" w14:textId="77777777" w:rsidR="005F1DEF" w:rsidRPr="004148CE" w:rsidRDefault="005F1DEF" w:rsidP="00D01D57">
            <w:pPr>
              <w:jc w:val="center"/>
              <w:rPr>
                <w:b/>
                <w:bCs/>
              </w:rPr>
            </w:pPr>
            <w:r w:rsidRPr="004148CE">
              <w:rPr>
                <w:b/>
                <w:bCs/>
              </w:rPr>
              <w:t>Flow Queue</w:t>
            </w:r>
          </w:p>
        </w:tc>
        <w:tc>
          <w:tcPr>
            <w:tcW w:w="2995" w:type="dxa"/>
          </w:tcPr>
          <w:p w14:paraId="18EC72D3" w14:textId="77777777" w:rsidR="005F1DEF" w:rsidRPr="004148CE" w:rsidRDefault="005F1DEF" w:rsidP="00D01D57">
            <w:pPr>
              <w:jc w:val="center"/>
              <w:rPr>
                <w:b/>
                <w:bCs/>
              </w:rPr>
            </w:pPr>
            <w:r w:rsidRPr="004148CE">
              <w:rPr>
                <w:b/>
                <w:bCs/>
              </w:rPr>
              <w:t>Neighbors</w:t>
            </w:r>
          </w:p>
        </w:tc>
        <w:tc>
          <w:tcPr>
            <w:tcW w:w="3198" w:type="dxa"/>
          </w:tcPr>
          <w:p w14:paraId="41FDC711" w14:textId="77777777" w:rsidR="005F1DEF" w:rsidRPr="004148CE" w:rsidRDefault="005F1DEF" w:rsidP="00D01D57">
            <w:pPr>
              <w:jc w:val="center"/>
              <w:rPr>
                <w:b/>
                <w:bCs/>
              </w:rPr>
            </w:pPr>
            <w:r w:rsidRPr="004148CE">
              <w:rPr>
                <w:b/>
                <w:bCs/>
              </w:rPr>
              <w:t>Result Queue</w:t>
            </w:r>
          </w:p>
        </w:tc>
      </w:tr>
      <w:tr w:rsidR="005F1DEF" w14:paraId="552B83E5" w14:textId="77777777" w:rsidTr="00D01D57">
        <w:trPr>
          <w:trHeight w:val="369"/>
        </w:trPr>
        <w:tc>
          <w:tcPr>
            <w:tcW w:w="3198" w:type="dxa"/>
          </w:tcPr>
          <w:p w14:paraId="5FB903D2" w14:textId="77777777" w:rsidR="005F1DEF" w:rsidRDefault="005F1DEF" w:rsidP="00D01D57">
            <w:pPr>
              <w:jc w:val="center"/>
            </w:pPr>
            <w:r>
              <w:rPr>
                <w:noProof/>
              </w:rPr>
              <mc:AlternateContent>
                <mc:Choice Requires="wps">
                  <w:drawing>
                    <wp:anchor distT="0" distB="0" distL="114300" distR="114300" simplePos="0" relativeHeight="251659264" behindDoc="0" locked="0" layoutInCell="1" allowOverlap="1" wp14:anchorId="4374373B" wp14:editId="5C7798CA">
                      <wp:simplePos x="0" y="0"/>
                      <wp:positionH relativeFrom="column">
                        <wp:posOffset>1496060</wp:posOffset>
                      </wp:positionH>
                      <wp:positionV relativeFrom="paragraph">
                        <wp:posOffset>123190</wp:posOffset>
                      </wp:positionV>
                      <wp:extent cx="857250" cy="254000"/>
                      <wp:effectExtent l="38100" t="0" r="19050" b="69850"/>
                      <wp:wrapNone/>
                      <wp:docPr id="13" name="Straight Arrow Connector 13"/>
                      <wp:cNvGraphicFramePr/>
                      <a:graphic xmlns:a="http://schemas.openxmlformats.org/drawingml/2006/main">
                        <a:graphicData uri="http://schemas.microsoft.com/office/word/2010/wordprocessingShape">
                          <wps:wsp>
                            <wps:cNvCnPr/>
                            <wps:spPr>
                              <a:xfrm flipH="1">
                                <a:off x="0" y="0"/>
                                <a:ext cx="857250" cy="254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B9F35" id="Straight Arrow Connector 13" o:spid="_x0000_s1026" type="#_x0000_t32" style="position:absolute;margin-left:117.8pt;margin-top:9.7pt;width:67.5pt;height:20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" strokecolor="black [3213]" strokeweight="1pt">
                      <v:stroke endarrow="block" joinstyle="miter"/>
                    </v:shape>
                  </w:pict>
                </mc:Fallback>
              </mc:AlternateContent>
            </w:r>
            <w:r>
              <w:t>n2</w:t>
            </w:r>
          </w:p>
        </w:tc>
        <w:tc>
          <w:tcPr>
            <w:tcW w:w="2995" w:type="dxa"/>
          </w:tcPr>
          <w:p w14:paraId="57D46DD9" w14:textId="77777777" w:rsidR="005F1DEF" w:rsidRDefault="005F1DEF" w:rsidP="00D01D57">
            <w:pPr>
              <w:jc w:val="center"/>
            </w:pPr>
            <w:r>
              <w:t>n4,n5</w:t>
            </w:r>
          </w:p>
        </w:tc>
        <w:tc>
          <w:tcPr>
            <w:tcW w:w="3198" w:type="dxa"/>
          </w:tcPr>
          <w:p w14:paraId="0B870084" w14:textId="77777777" w:rsidR="005F1DEF" w:rsidRDefault="005F1DEF" w:rsidP="00D01D57">
            <w:pPr>
              <w:jc w:val="center"/>
            </w:pPr>
            <w:r>
              <w:t>n2,n4,n5</w:t>
            </w:r>
          </w:p>
        </w:tc>
      </w:tr>
      <w:tr w:rsidR="005F1DEF" w14:paraId="093C71AB" w14:textId="77777777" w:rsidTr="00D01D57">
        <w:trPr>
          <w:trHeight w:val="369"/>
        </w:trPr>
        <w:tc>
          <w:tcPr>
            <w:tcW w:w="3198" w:type="dxa"/>
          </w:tcPr>
          <w:p w14:paraId="016FCE06" w14:textId="77777777" w:rsidR="005F1DEF" w:rsidRDefault="005F1DEF" w:rsidP="00D01D57">
            <w:pPr>
              <w:jc w:val="center"/>
            </w:pPr>
            <w:r>
              <w:t>n4</w:t>
            </w:r>
          </w:p>
        </w:tc>
        <w:tc>
          <w:tcPr>
            <w:tcW w:w="2995" w:type="dxa"/>
          </w:tcPr>
          <w:p w14:paraId="393F69E3" w14:textId="77777777" w:rsidR="005F1DEF" w:rsidRDefault="005F1DEF" w:rsidP="00D01D57">
            <w:pPr>
              <w:jc w:val="center"/>
            </w:pPr>
            <w:r>
              <w:t>n2,n7</w:t>
            </w:r>
          </w:p>
        </w:tc>
        <w:tc>
          <w:tcPr>
            <w:tcW w:w="3198" w:type="dxa"/>
          </w:tcPr>
          <w:p w14:paraId="50CDFBA9" w14:textId="77777777" w:rsidR="005F1DEF" w:rsidRDefault="005F1DEF" w:rsidP="00D01D57">
            <w:pPr>
              <w:jc w:val="center"/>
            </w:pPr>
            <w:r>
              <w:t>n7</w:t>
            </w:r>
          </w:p>
        </w:tc>
      </w:tr>
      <w:tr w:rsidR="005F1DEF" w14:paraId="20EB3B16" w14:textId="77777777" w:rsidTr="00D01D57">
        <w:trPr>
          <w:trHeight w:val="369"/>
        </w:trPr>
        <w:tc>
          <w:tcPr>
            <w:tcW w:w="3198" w:type="dxa"/>
          </w:tcPr>
          <w:p w14:paraId="6EE1567B" w14:textId="77777777" w:rsidR="005F1DEF" w:rsidRDefault="005F1DEF" w:rsidP="00D01D57">
            <w:pPr>
              <w:jc w:val="center"/>
            </w:pPr>
            <w:r>
              <w:rPr>
                <w:noProof/>
              </w:rPr>
              <mc:AlternateContent>
                <mc:Choice Requires="wps">
                  <w:drawing>
                    <wp:anchor distT="0" distB="0" distL="114300" distR="114300" simplePos="0" relativeHeight="251661312" behindDoc="0" locked="0" layoutInCell="1" allowOverlap="1" wp14:anchorId="732D6CB9" wp14:editId="30B0F243">
                      <wp:simplePos x="0" y="0"/>
                      <wp:positionH relativeFrom="column">
                        <wp:posOffset>1667510</wp:posOffset>
                      </wp:positionH>
                      <wp:positionV relativeFrom="paragraph">
                        <wp:posOffset>199390</wp:posOffset>
                      </wp:positionV>
                      <wp:extent cx="838200" cy="647700"/>
                      <wp:effectExtent l="38100" t="0" r="19050" b="57150"/>
                      <wp:wrapNone/>
                      <wp:docPr id="35" name="Straight Arrow Connector 35"/>
                      <wp:cNvGraphicFramePr/>
                      <a:graphic xmlns:a="http://schemas.openxmlformats.org/drawingml/2006/main">
                        <a:graphicData uri="http://schemas.microsoft.com/office/word/2010/wordprocessingShape">
                          <wps:wsp>
                            <wps:cNvCnPr/>
                            <wps:spPr>
                              <a:xfrm flipH="1">
                                <a:off x="0" y="0"/>
                                <a:ext cx="838200" cy="6477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1E9DB2" id="Straight Arrow Connector 35" o:spid="_x0000_s1026" type="#_x0000_t32" style="position:absolute;margin-left:131.3pt;margin-top:15.7pt;width:66pt;height:51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" strokecolor="black [3213]" strokeweight="1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0F4AD454" wp14:editId="44C041C7">
                      <wp:simplePos x="0" y="0"/>
                      <wp:positionH relativeFrom="column">
                        <wp:posOffset>1540510</wp:posOffset>
                      </wp:positionH>
                      <wp:positionV relativeFrom="paragraph">
                        <wp:posOffset>-41910</wp:posOffset>
                      </wp:positionV>
                      <wp:extent cx="1009650" cy="336550"/>
                      <wp:effectExtent l="38100" t="0" r="19050" b="63500"/>
                      <wp:wrapNone/>
                      <wp:docPr id="18" name="Straight Arrow Connector 18"/>
                      <wp:cNvGraphicFramePr/>
                      <a:graphic xmlns:a="http://schemas.openxmlformats.org/drawingml/2006/main">
                        <a:graphicData uri="http://schemas.microsoft.com/office/word/2010/wordprocessingShape">
                          <wps:wsp>
                            <wps:cNvCnPr/>
                            <wps:spPr>
                              <a:xfrm flipH="1">
                                <a:off x="0" y="0"/>
                                <a:ext cx="1009650" cy="3365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09E8F" id="Straight Arrow Connector 18" o:spid="_x0000_s1026" type="#_x0000_t32" style="position:absolute;margin-left:121.3pt;margin-top:-3.3pt;width:79.5pt;height:26.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" strokecolor="black [3213]" strokeweight="1pt">
                      <v:stroke endarrow="block" joinstyle="miter"/>
                    </v:shape>
                  </w:pict>
                </mc:Fallback>
              </mc:AlternateContent>
            </w:r>
            <w:r>
              <w:t>n5</w:t>
            </w:r>
          </w:p>
        </w:tc>
        <w:tc>
          <w:tcPr>
            <w:tcW w:w="2995" w:type="dxa"/>
          </w:tcPr>
          <w:p w14:paraId="55BF90B6" w14:textId="77777777" w:rsidR="005F1DEF" w:rsidRDefault="005F1DEF" w:rsidP="00D01D57">
            <w:pPr>
              <w:jc w:val="center"/>
            </w:pPr>
            <w:r>
              <w:t>n2,n6,n1</w:t>
            </w:r>
          </w:p>
        </w:tc>
        <w:tc>
          <w:tcPr>
            <w:tcW w:w="3198" w:type="dxa"/>
          </w:tcPr>
          <w:p w14:paraId="311F82D7" w14:textId="77777777" w:rsidR="005F1DEF" w:rsidRDefault="005F1DEF" w:rsidP="00D01D57">
            <w:pPr>
              <w:jc w:val="center"/>
            </w:pPr>
            <w:r>
              <w:t>n6,n1</w:t>
            </w:r>
          </w:p>
        </w:tc>
      </w:tr>
      <w:tr w:rsidR="005F1DEF" w14:paraId="7FDE633E" w14:textId="77777777" w:rsidTr="00D01D57">
        <w:trPr>
          <w:trHeight w:val="369"/>
        </w:trPr>
        <w:tc>
          <w:tcPr>
            <w:tcW w:w="3198" w:type="dxa"/>
          </w:tcPr>
          <w:p w14:paraId="7B4691AE" w14:textId="77777777" w:rsidR="005F1DEF" w:rsidRPr="00EE2CB4" w:rsidRDefault="005F1DEF" w:rsidP="00D01D57">
            <w:pPr>
              <w:jc w:val="center"/>
              <w:rPr>
                <w:strike/>
              </w:rPr>
            </w:pPr>
            <w:r>
              <w:rPr>
                <w:strike/>
              </w:rPr>
              <w:t>n</w:t>
            </w:r>
            <w:r w:rsidRPr="00EE2CB4">
              <w:rPr>
                <w:strike/>
              </w:rPr>
              <w:t>2</w:t>
            </w:r>
          </w:p>
        </w:tc>
        <w:tc>
          <w:tcPr>
            <w:tcW w:w="2995" w:type="dxa"/>
          </w:tcPr>
          <w:p w14:paraId="5D4FC67B" w14:textId="77777777" w:rsidR="005F1DEF" w:rsidRDefault="005F1DEF" w:rsidP="00D01D57">
            <w:pPr>
              <w:jc w:val="center"/>
            </w:pPr>
          </w:p>
        </w:tc>
        <w:tc>
          <w:tcPr>
            <w:tcW w:w="3198" w:type="dxa"/>
          </w:tcPr>
          <w:p w14:paraId="587E49B4" w14:textId="77777777" w:rsidR="005F1DEF" w:rsidRDefault="005F1DEF" w:rsidP="00D01D57">
            <w:pPr>
              <w:jc w:val="center"/>
            </w:pPr>
          </w:p>
        </w:tc>
      </w:tr>
      <w:tr w:rsidR="005F1DEF" w14:paraId="63DC28FF" w14:textId="77777777" w:rsidTr="00D01D57">
        <w:trPr>
          <w:trHeight w:val="369"/>
        </w:trPr>
        <w:tc>
          <w:tcPr>
            <w:tcW w:w="3198" w:type="dxa"/>
          </w:tcPr>
          <w:p w14:paraId="11922E19" w14:textId="77777777" w:rsidR="005F1DEF" w:rsidRDefault="005F1DEF" w:rsidP="00D01D57">
            <w:pPr>
              <w:jc w:val="center"/>
            </w:pPr>
            <w:r>
              <w:rPr>
                <w:noProof/>
              </w:rPr>
              <mc:AlternateContent>
                <mc:Choice Requires="wps">
                  <w:drawing>
                    <wp:anchor distT="0" distB="0" distL="114300" distR="114300" simplePos="0" relativeHeight="251662336" behindDoc="0" locked="0" layoutInCell="1" allowOverlap="1" wp14:anchorId="1EA85007" wp14:editId="3A12E320">
                      <wp:simplePos x="0" y="0"/>
                      <wp:positionH relativeFrom="column">
                        <wp:posOffset>1667510</wp:posOffset>
                      </wp:positionH>
                      <wp:positionV relativeFrom="paragraph">
                        <wp:posOffset>173990</wp:posOffset>
                      </wp:positionV>
                      <wp:extent cx="806450" cy="914400"/>
                      <wp:effectExtent l="38100" t="0" r="31750" b="57150"/>
                      <wp:wrapNone/>
                      <wp:docPr id="40" name="Straight Arrow Connector 40"/>
                      <wp:cNvGraphicFramePr/>
                      <a:graphic xmlns:a="http://schemas.openxmlformats.org/drawingml/2006/main">
                        <a:graphicData uri="http://schemas.microsoft.com/office/word/2010/wordprocessingShape">
                          <wps:wsp>
                            <wps:cNvCnPr/>
                            <wps:spPr>
                              <a:xfrm flipH="1">
                                <a:off x="0" y="0"/>
                                <a:ext cx="806450" cy="914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3EAC01" id="Straight Arrow Connector 40" o:spid="_x0000_s1026" type="#_x0000_t32" style="position:absolute;margin-left:131.3pt;margin-top:13.7pt;width:63.5pt;height:1in;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" strokecolor="black [3213]" strokeweight="1pt">
                      <v:stroke endarrow="block" joinstyle="miter"/>
                    </v:shape>
                  </w:pict>
                </mc:Fallback>
              </mc:AlternateContent>
            </w:r>
            <w:r>
              <w:t>n7</w:t>
            </w:r>
          </w:p>
        </w:tc>
        <w:tc>
          <w:tcPr>
            <w:tcW w:w="2995" w:type="dxa"/>
          </w:tcPr>
          <w:p w14:paraId="2FFF3034" w14:textId="77777777" w:rsidR="005F1DEF" w:rsidRDefault="005F1DEF" w:rsidP="00D01D57">
            <w:pPr>
              <w:jc w:val="center"/>
            </w:pPr>
            <w:r>
              <w:t>n4</w:t>
            </w:r>
          </w:p>
        </w:tc>
        <w:tc>
          <w:tcPr>
            <w:tcW w:w="3198" w:type="dxa"/>
          </w:tcPr>
          <w:p w14:paraId="6BE8FA6D" w14:textId="77777777" w:rsidR="005F1DEF" w:rsidRDefault="005F1DEF" w:rsidP="00D01D57">
            <w:pPr>
              <w:jc w:val="center"/>
            </w:pPr>
          </w:p>
        </w:tc>
      </w:tr>
      <w:tr w:rsidR="005F1DEF" w14:paraId="408E0E2B" w14:textId="77777777" w:rsidTr="00D01D57">
        <w:trPr>
          <w:trHeight w:val="369"/>
        </w:trPr>
        <w:tc>
          <w:tcPr>
            <w:tcW w:w="3198" w:type="dxa"/>
          </w:tcPr>
          <w:p w14:paraId="101DB327" w14:textId="77777777" w:rsidR="005F1DEF" w:rsidRPr="00EE2CB4" w:rsidRDefault="005F1DEF" w:rsidP="00D01D57">
            <w:pPr>
              <w:jc w:val="center"/>
              <w:rPr>
                <w:strike/>
              </w:rPr>
            </w:pPr>
            <w:r>
              <w:rPr>
                <w:strike/>
              </w:rPr>
              <w:t>n</w:t>
            </w:r>
            <w:r w:rsidRPr="00EE2CB4">
              <w:rPr>
                <w:strike/>
              </w:rPr>
              <w:t>2</w:t>
            </w:r>
          </w:p>
        </w:tc>
        <w:tc>
          <w:tcPr>
            <w:tcW w:w="2995" w:type="dxa"/>
          </w:tcPr>
          <w:p w14:paraId="5E6EA3F3" w14:textId="77777777" w:rsidR="005F1DEF" w:rsidRDefault="005F1DEF" w:rsidP="00D01D57">
            <w:pPr>
              <w:jc w:val="center"/>
            </w:pPr>
          </w:p>
        </w:tc>
        <w:tc>
          <w:tcPr>
            <w:tcW w:w="3198" w:type="dxa"/>
          </w:tcPr>
          <w:p w14:paraId="559497BD" w14:textId="77777777" w:rsidR="005F1DEF" w:rsidRDefault="005F1DEF" w:rsidP="00D01D57">
            <w:pPr>
              <w:jc w:val="center"/>
            </w:pPr>
          </w:p>
        </w:tc>
      </w:tr>
      <w:tr w:rsidR="005F1DEF" w14:paraId="7737CE09" w14:textId="77777777" w:rsidTr="00D01D57">
        <w:trPr>
          <w:trHeight w:val="369"/>
        </w:trPr>
        <w:tc>
          <w:tcPr>
            <w:tcW w:w="3198" w:type="dxa"/>
          </w:tcPr>
          <w:p w14:paraId="24C25FAA" w14:textId="77777777" w:rsidR="005F1DEF" w:rsidRDefault="005F1DEF" w:rsidP="00D01D57">
            <w:pPr>
              <w:jc w:val="center"/>
            </w:pPr>
            <w:r>
              <w:rPr>
                <w:noProof/>
              </w:rPr>
              <mc:AlternateContent>
                <mc:Choice Requires="wps">
                  <w:drawing>
                    <wp:anchor distT="0" distB="0" distL="114300" distR="114300" simplePos="0" relativeHeight="251663360" behindDoc="0" locked="0" layoutInCell="1" allowOverlap="1" wp14:anchorId="01A02084" wp14:editId="770C0BEA">
                      <wp:simplePos x="0" y="0"/>
                      <wp:positionH relativeFrom="column">
                        <wp:posOffset>1781810</wp:posOffset>
                      </wp:positionH>
                      <wp:positionV relativeFrom="paragraph">
                        <wp:posOffset>186690</wp:posOffset>
                      </wp:positionV>
                      <wp:extent cx="723900" cy="635000"/>
                      <wp:effectExtent l="38100" t="0" r="19050" b="50800"/>
                      <wp:wrapNone/>
                      <wp:docPr id="77" name="Straight Arrow Connector 77"/>
                      <wp:cNvGraphicFramePr/>
                      <a:graphic xmlns:a="http://schemas.openxmlformats.org/drawingml/2006/main">
                        <a:graphicData uri="http://schemas.microsoft.com/office/word/2010/wordprocessingShape">
                          <wps:wsp>
                            <wps:cNvCnPr/>
                            <wps:spPr>
                              <a:xfrm flipH="1">
                                <a:off x="0" y="0"/>
                                <a:ext cx="723900" cy="635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733FBF" id="Straight Arrow Connector 77" o:spid="_x0000_s1026" type="#_x0000_t32" style="position:absolute;margin-left:140.3pt;margin-top:14.7pt;width:57pt;height:50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" strokecolor="black [3213]" strokeweight="1pt">
                      <v:stroke endarrow="block" joinstyle="miter"/>
                    </v:shape>
                  </w:pict>
                </mc:Fallback>
              </mc:AlternateContent>
            </w:r>
            <w:r>
              <w:t>n6</w:t>
            </w:r>
          </w:p>
        </w:tc>
        <w:tc>
          <w:tcPr>
            <w:tcW w:w="2995" w:type="dxa"/>
          </w:tcPr>
          <w:p w14:paraId="4FDCC0A4" w14:textId="77777777" w:rsidR="005F1DEF" w:rsidRDefault="005F1DEF" w:rsidP="00D01D57">
            <w:pPr>
              <w:jc w:val="center"/>
            </w:pPr>
            <w:r>
              <w:t>n5</w:t>
            </w:r>
          </w:p>
        </w:tc>
        <w:tc>
          <w:tcPr>
            <w:tcW w:w="3198" w:type="dxa"/>
          </w:tcPr>
          <w:p w14:paraId="62D74325" w14:textId="77777777" w:rsidR="005F1DEF" w:rsidRDefault="005F1DEF" w:rsidP="00D01D57">
            <w:pPr>
              <w:jc w:val="center"/>
            </w:pPr>
          </w:p>
        </w:tc>
      </w:tr>
      <w:tr w:rsidR="005F1DEF" w14:paraId="5FC3C9D2" w14:textId="77777777" w:rsidTr="00D01D57">
        <w:trPr>
          <w:trHeight w:val="369"/>
        </w:trPr>
        <w:tc>
          <w:tcPr>
            <w:tcW w:w="3198" w:type="dxa"/>
          </w:tcPr>
          <w:p w14:paraId="32E8292E" w14:textId="77777777" w:rsidR="005F1DEF" w:rsidRDefault="005F1DEF" w:rsidP="00D01D57">
            <w:pPr>
              <w:jc w:val="center"/>
            </w:pPr>
            <w:r>
              <w:rPr>
                <w:noProof/>
              </w:rPr>
              <mc:AlternateContent>
                <mc:Choice Requires="wps">
                  <w:drawing>
                    <wp:anchor distT="0" distB="0" distL="114300" distR="114300" simplePos="0" relativeHeight="251664384" behindDoc="0" locked="0" layoutInCell="1" allowOverlap="1" wp14:anchorId="24321768" wp14:editId="30B8B87D">
                      <wp:simplePos x="0" y="0"/>
                      <wp:positionH relativeFrom="column">
                        <wp:posOffset>1781810</wp:posOffset>
                      </wp:positionH>
                      <wp:positionV relativeFrom="paragraph">
                        <wp:posOffset>212090</wp:posOffset>
                      </wp:positionV>
                      <wp:extent cx="723900" cy="673100"/>
                      <wp:effectExtent l="38100" t="0" r="19050" b="50800"/>
                      <wp:wrapNone/>
                      <wp:docPr id="80" name="Straight Arrow Connector 80"/>
                      <wp:cNvGraphicFramePr/>
                      <a:graphic xmlns:a="http://schemas.openxmlformats.org/drawingml/2006/main">
                        <a:graphicData uri="http://schemas.microsoft.com/office/word/2010/wordprocessingShape">
                          <wps:wsp>
                            <wps:cNvCnPr/>
                            <wps:spPr>
                              <a:xfrm flipH="1">
                                <a:off x="0" y="0"/>
                                <a:ext cx="723900" cy="6731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75EEE7" id="Straight Arrow Connector 80" o:spid="_x0000_s1026" type="#_x0000_t32" style="position:absolute;margin-left:140.3pt;margin-top:16.7pt;width:57pt;height:53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" strokecolor="black [3213]" strokeweight="1pt">
                      <v:stroke endarrow="block" joinstyle="miter"/>
                    </v:shape>
                  </w:pict>
                </mc:Fallback>
              </mc:AlternateContent>
            </w:r>
            <w:r>
              <w:t>n1</w:t>
            </w:r>
          </w:p>
        </w:tc>
        <w:tc>
          <w:tcPr>
            <w:tcW w:w="2995" w:type="dxa"/>
          </w:tcPr>
          <w:p w14:paraId="0F809192" w14:textId="77777777" w:rsidR="005F1DEF" w:rsidRDefault="005F1DEF" w:rsidP="00D01D57">
            <w:pPr>
              <w:jc w:val="center"/>
            </w:pPr>
            <w:r>
              <w:t>n3,n5</w:t>
            </w:r>
          </w:p>
        </w:tc>
        <w:tc>
          <w:tcPr>
            <w:tcW w:w="3198" w:type="dxa"/>
          </w:tcPr>
          <w:p w14:paraId="525D48EF" w14:textId="77777777" w:rsidR="005F1DEF" w:rsidRDefault="005F1DEF" w:rsidP="00D01D57">
            <w:pPr>
              <w:jc w:val="center"/>
            </w:pPr>
            <w:r>
              <w:t>n3</w:t>
            </w:r>
          </w:p>
        </w:tc>
      </w:tr>
      <w:tr w:rsidR="005F1DEF" w14:paraId="25154BD1" w14:textId="77777777" w:rsidTr="00D01D57">
        <w:trPr>
          <w:trHeight w:val="369"/>
        </w:trPr>
        <w:tc>
          <w:tcPr>
            <w:tcW w:w="3198" w:type="dxa"/>
          </w:tcPr>
          <w:p w14:paraId="752264B0" w14:textId="77777777" w:rsidR="005F1DEF" w:rsidRPr="00EE2CB4" w:rsidRDefault="005F1DEF" w:rsidP="00D01D57">
            <w:pPr>
              <w:jc w:val="center"/>
              <w:rPr>
                <w:strike/>
              </w:rPr>
            </w:pPr>
            <w:r>
              <w:rPr>
                <w:strike/>
              </w:rPr>
              <w:t>n</w:t>
            </w:r>
            <w:r w:rsidRPr="00EE2CB4">
              <w:rPr>
                <w:strike/>
              </w:rPr>
              <w:t>4</w:t>
            </w:r>
          </w:p>
        </w:tc>
        <w:tc>
          <w:tcPr>
            <w:tcW w:w="2995" w:type="dxa"/>
          </w:tcPr>
          <w:p w14:paraId="437DA741" w14:textId="77777777" w:rsidR="005F1DEF" w:rsidRDefault="005F1DEF" w:rsidP="00D01D57">
            <w:pPr>
              <w:jc w:val="center"/>
            </w:pPr>
          </w:p>
        </w:tc>
        <w:tc>
          <w:tcPr>
            <w:tcW w:w="3198" w:type="dxa"/>
          </w:tcPr>
          <w:p w14:paraId="46863112" w14:textId="77777777" w:rsidR="005F1DEF" w:rsidRDefault="005F1DEF" w:rsidP="00D01D57">
            <w:pPr>
              <w:jc w:val="center"/>
            </w:pPr>
          </w:p>
        </w:tc>
      </w:tr>
      <w:tr w:rsidR="005F1DEF" w14:paraId="42A0081A" w14:textId="77777777" w:rsidTr="00D01D57">
        <w:trPr>
          <w:trHeight w:val="369"/>
        </w:trPr>
        <w:tc>
          <w:tcPr>
            <w:tcW w:w="3198" w:type="dxa"/>
          </w:tcPr>
          <w:p w14:paraId="3D0A6752" w14:textId="77777777" w:rsidR="005F1DEF" w:rsidRPr="00F51B1F" w:rsidRDefault="005F1DEF" w:rsidP="00D01D57">
            <w:pPr>
              <w:jc w:val="center"/>
              <w:rPr>
                <w:strike/>
              </w:rPr>
            </w:pPr>
            <w:r>
              <w:rPr>
                <w:strike/>
              </w:rPr>
              <w:t>n</w:t>
            </w:r>
            <w:r w:rsidRPr="00F51B1F">
              <w:rPr>
                <w:strike/>
              </w:rPr>
              <w:t>5</w:t>
            </w:r>
          </w:p>
        </w:tc>
        <w:tc>
          <w:tcPr>
            <w:tcW w:w="2995" w:type="dxa"/>
          </w:tcPr>
          <w:p w14:paraId="532A78D3" w14:textId="77777777" w:rsidR="005F1DEF" w:rsidRDefault="005F1DEF" w:rsidP="00D01D57">
            <w:pPr>
              <w:jc w:val="center"/>
            </w:pPr>
          </w:p>
        </w:tc>
        <w:tc>
          <w:tcPr>
            <w:tcW w:w="3198" w:type="dxa"/>
          </w:tcPr>
          <w:p w14:paraId="1F6A0DCC" w14:textId="77777777" w:rsidR="005F1DEF" w:rsidRDefault="005F1DEF" w:rsidP="00D01D57">
            <w:pPr>
              <w:jc w:val="center"/>
            </w:pPr>
          </w:p>
        </w:tc>
      </w:tr>
      <w:tr w:rsidR="005F1DEF" w14:paraId="5BEC5905" w14:textId="77777777" w:rsidTr="00D01D57">
        <w:trPr>
          <w:trHeight w:val="369"/>
        </w:trPr>
        <w:tc>
          <w:tcPr>
            <w:tcW w:w="3198" w:type="dxa"/>
          </w:tcPr>
          <w:p w14:paraId="1063A1BE" w14:textId="77777777" w:rsidR="005F1DEF" w:rsidRPr="00F51B1F" w:rsidRDefault="005F1DEF" w:rsidP="00D01D57">
            <w:pPr>
              <w:jc w:val="center"/>
            </w:pPr>
            <w:r>
              <w:rPr>
                <w:noProof/>
              </w:rPr>
              <mc:AlternateContent>
                <mc:Choice Requires="wps">
                  <w:drawing>
                    <wp:anchor distT="0" distB="0" distL="114300" distR="114300" simplePos="0" relativeHeight="251665408" behindDoc="0" locked="0" layoutInCell="1" allowOverlap="1" wp14:anchorId="398A66BB" wp14:editId="0D93ED2D">
                      <wp:simplePos x="0" y="0"/>
                      <wp:positionH relativeFrom="column">
                        <wp:posOffset>1781810</wp:posOffset>
                      </wp:positionH>
                      <wp:positionV relativeFrom="paragraph">
                        <wp:posOffset>142240</wp:posOffset>
                      </wp:positionV>
                      <wp:extent cx="768350" cy="514350"/>
                      <wp:effectExtent l="38100" t="0" r="31750" b="57150"/>
                      <wp:wrapNone/>
                      <wp:docPr id="82" name="Straight Arrow Connector 82"/>
                      <wp:cNvGraphicFramePr/>
                      <a:graphic xmlns:a="http://schemas.openxmlformats.org/drawingml/2006/main">
                        <a:graphicData uri="http://schemas.microsoft.com/office/word/2010/wordprocessingShape">
                          <wps:wsp>
                            <wps:cNvCnPr/>
                            <wps:spPr>
                              <a:xfrm flipH="1">
                                <a:off x="0" y="0"/>
                                <a:ext cx="768350" cy="5143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C9E81" id="Straight Arrow Connector 82" o:spid="_x0000_s1026" type="#_x0000_t32" style="position:absolute;margin-left:140.3pt;margin-top:11.2pt;width:60.5pt;height:40.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" strokecolor="black [3213]" strokeweight="1pt">
                      <v:stroke endarrow="block" joinstyle="miter"/>
                    </v:shape>
                  </w:pict>
                </mc:Fallback>
              </mc:AlternateContent>
            </w:r>
            <w:r>
              <w:t>n</w:t>
            </w:r>
            <w:r w:rsidRPr="00F51B1F">
              <w:t>3</w:t>
            </w:r>
          </w:p>
        </w:tc>
        <w:tc>
          <w:tcPr>
            <w:tcW w:w="2995" w:type="dxa"/>
          </w:tcPr>
          <w:p w14:paraId="5940B6C3" w14:textId="77777777" w:rsidR="005F1DEF" w:rsidRDefault="005F1DEF" w:rsidP="00D01D57">
            <w:pPr>
              <w:jc w:val="center"/>
            </w:pPr>
            <w:r>
              <w:t>n1</w:t>
            </w:r>
          </w:p>
        </w:tc>
        <w:tc>
          <w:tcPr>
            <w:tcW w:w="3198" w:type="dxa"/>
          </w:tcPr>
          <w:p w14:paraId="22B02E49" w14:textId="77777777" w:rsidR="005F1DEF" w:rsidRDefault="005F1DEF" w:rsidP="00D01D57">
            <w:pPr>
              <w:jc w:val="center"/>
            </w:pPr>
          </w:p>
        </w:tc>
      </w:tr>
      <w:tr w:rsidR="005F1DEF" w14:paraId="15B47116" w14:textId="77777777" w:rsidTr="00D01D57">
        <w:trPr>
          <w:trHeight w:val="369"/>
        </w:trPr>
        <w:tc>
          <w:tcPr>
            <w:tcW w:w="3198" w:type="dxa"/>
          </w:tcPr>
          <w:p w14:paraId="151FFEFE" w14:textId="77777777" w:rsidR="005F1DEF" w:rsidRPr="00F51B1F" w:rsidRDefault="005F1DEF" w:rsidP="00D01D57">
            <w:pPr>
              <w:jc w:val="center"/>
              <w:rPr>
                <w:strike/>
              </w:rPr>
            </w:pPr>
            <w:r>
              <w:rPr>
                <w:strike/>
              </w:rPr>
              <w:t>n</w:t>
            </w:r>
            <w:r w:rsidRPr="00F51B1F">
              <w:rPr>
                <w:strike/>
              </w:rPr>
              <w:t>5</w:t>
            </w:r>
          </w:p>
        </w:tc>
        <w:tc>
          <w:tcPr>
            <w:tcW w:w="2995" w:type="dxa"/>
          </w:tcPr>
          <w:p w14:paraId="07861884" w14:textId="77777777" w:rsidR="005F1DEF" w:rsidRDefault="005F1DEF" w:rsidP="00D01D57">
            <w:pPr>
              <w:jc w:val="center"/>
            </w:pPr>
          </w:p>
        </w:tc>
        <w:tc>
          <w:tcPr>
            <w:tcW w:w="3198" w:type="dxa"/>
          </w:tcPr>
          <w:p w14:paraId="3E6722F2" w14:textId="77777777" w:rsidR="005F1DEF" w:rsidRDefault="005F1DEF" w:rsidP="00D01D57">
            <w:pPr>
              <w:jc w:val="center"/>
            </w:pPr>
          </w:p>
        </w:tc>
      </w:tr>
      <w:tr w:rsidR="005F1DEF" w14:paraId="178DDA6D" w14:textId="77777777" w:rsidTr="00D01D57">
        <w:trPr>
          <w:trHeight w:val="369"/>
        </w:trPr>
        <w:tc>
          <w:tcPr>
            <w:tcW w:w="3198" w:type="dxa"/>
          </w:tcPr>
          <w:p w14:paraId="4663244C" w14:textId="77777777" w:rsidR="005F1DEF" w:rsidRPr="00F51B1F" w:rsidRDefault="005F1DEF" w:rsidP="00D01D57">
            <w:pPr>
              <w:jc w:val="center"/>
              <w:rPr>
                <w:strike/>
              </w:rPr>
            </w:pPr>
            <w:r>
              <w:rPr>
                <w:strike/>
              </w:rPr>
              <w:t>n</w:t>
            </w:r>
            <w:r w:rsidRPr="00F51B1F">
              <w:rPr>
                <w:strike/>
              </w:rPr>
              <w:t>1</w:t>
            </w:r>
          </w:p>
        </w:tc>
        <w:tc>
          <w:tcPr>
            <w:tcW w:w="2995" w:type="dxa"/>
          </w:tcPr>
          <w:p w14:paraId="64744023" w14:textId="77777777" w:rsidR="005F1DEF" w:rsidRDefault="005F1DEF" w:rsidP="00D01D57">
            <w:pPr>
              <w:jc w:val="center"/>
            </w:pPr>
          </w:p>
        </w:tc>
        <w:tc>
          <w:tcPr>
            <w:tcW w:w="3198" w:type="dxa"/>
          </w:tcPr>
          <w:p w14:paraId="5ACD7852" w14:textId="77777777" w:rsidR="005F1DEF" w:rsidRDefault="005F1DEF" w:rsidP="00D01D57">
            <w:pPr>
              <w:jc w:val="center"/>
            </w:pPr>
          </w:p>
        </w:tc>
      </w:tr>
    </w:tbl>
    <w:p w14:paraId="38014C02" w14:textId="77777777" w:rsidR="005F1DEF" w:rsidRDefault="005F1DEF" w:rsidP="005F1DEF"/>
    <w:p w14:paraId="24CDBC59" w14:textId="1D5D2BAE" w:rsidR="005F1DEF" w:rsidRDefault="005F1DEF" w:rsidP="005F1DEF">
      <w:r>
        <w:t>The algorithm terminates when there are no new elements in the flow queue. Aggregated Result Queue word found as a result would be (n2,n4,n5,n7,n6,n1,n3) ,thus demonstrating that the node n2 is connected to all the nodes in the network.</w:t>
      </w:r>
    </w:p>
    <w:p w14:paraId="1A616BE9" w14:textId="75705F73" w:rsidR="00871426" w:rsidRDefault="00871426" w:rsidP="005F1DEF">
      <w:r>
        <w:t>Figure</w:t>
      </w:r>
      <w:r w:rsidR="004C5CB4">
        <w:t>.4.</w:t>
      </w:r>
      <w:r w:rsidR="008B1AEF">
        <w:t>7</w:t>
      </w:r>
      <w:r w:rsidR="004C5CB4">
        <w:t xml:space="preserve"> shows a scenario which represents a network partition scenario when looked at from the point of view of node n2. </w:t>
      </w:r>
    </w:p>
    <w:p w14:paraId="03BF7116" w14:textId="77777777" w:rsidR="005F1DEF" w:rsidRDefault="005F1DEF" w:rsidP="005F1DEF"/>
    <w:p w14:paraId="626208CB" w14:textId="77777777" w:rsidR="005F1DEF" w:rsidRDefault="005F1DEF" w:rsidP="005F1DEF">
      <w:pPr>
        <w:keepNext/>
      </w:pPr>
      <w:r>
        <w:rPr>
          <w:noProof/>
        </w:rPr>
        <mc:AlternateContent>
          <mc:Choice Requires="wpc">
            <w:drawing>
              <wp:inline distT="0" distB="0" distL="0" distR="0" wp14:anchorId="7EFE97A2" wp14:editId="080C1C37">
                <wp:extent cx="5486400" cy="2451539"/>
                <wp:effectExtent l="0" t="0" r="0" b="6350"/>
                <wp:docPr id="84" name="Canvas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9" name="Picture 89" descr="A clock in the middle of a watch&#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180000" y="0"/>
                            <a:ext cx="5175250" cy="2415540"/>
                          </a:xfrm>
                          <a:prstGeom prst="rect">
                            <a:avLst/>
                          </a:prstGeom>
                        </pic:spPr>
                      </pic:pic>
                      <wps:wsp>
                        <wps:cNvPr id="85" name="Multiplication Sign 85"/>
                        <wps:cNvSpPr/>
                        <wps:spPr>
                          <a:xfrm>
                            <a:off x="1866900" y="787400"/>
                            <a:ext cx="558800" cy="450850"/>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11E367" id="Canvas 84" o:spid="_x0000_s1026" editas="canvas" style="width:6in;height:193.05pt;mso-position-horizontal-relative:char;mso-position-vertical-relative:line" coordsize="54864,245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">
                <v:shape id="_x0000_s1027" type="#_x0000_t75" style="position:absolute;width:54864;height:24511;visibility:visible;mso-wrap-style:square" filled="t">
                  <v:fill o:detectmouseclick="t"/>
                  <v:path o:connecttype="none"/>
                </v:shape>
                <v:shape id="Picture 89" o:spid="_x0000_s1028" type="#_x0000_t75" alt="A clock in the middle of a watch&#10;&#10;Description automatically generated" style="position:absolute;left:1800;width:51752;height:2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">
                  <v:imagedata r:id="rId59" o:title="A clock in the middle of a watch&#10;&#10;Description automatically generated"/>
                </v:shape>
                <v:shape id="Multiplication Sign 85" o:spid="_x0000_s1029" style="position:absolute;left:18669;top:7874;width:5588;height:4508;visibility:visible;mso-wrap-style:square;v-text-anchor:middle" coordsize="558800,45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" path="m100917,149547l167502,67019r111898,90281l391298,67019r66585,82528l363837,225425r94046,75878l391298,383831,279400,293550,167502,383831,100917,301303r94046,-75878l100917,149547xe" fillcolor="red" stroked="f" strokeweight="1pt">
                  <v:stroke joinstyle="miter"/>
                  <v:path arrowok="t" o:connecttype="custom" o:connectlocs="100917,149547;167502,67019;279400,157300;391298,67019;457883,149547;363837,225425;457883,301303;391298,383831;279400,293550;167502,383831;100917,301303;194963,225425;100917,149547" o:connectangles="0,0,0,0,0,0,0,0,0,0,0,0,0"/>
                </v:shape>
                <w10:anchorlock/>
              </v:group>
            </w:pict>
          </mc:Fallback>
        </mc:AlternateContent>
      </w:r>
    </w:p>
    <w:p w14:paraId="65F84F9A" w14:textId="26A94770" w:rsidR="005F1DEF" w:rsidRDefault="005F1DEF" w:rsidP="005F1DEF">
      <w:pPr>
        <w:pStyle w:val="Caption"/>
        <w:jc w:val="both"/>
      </w:pPr>
      <w:r>
        <w:t>Figure</w:t>
      </w:r>
      <w:r w:rsidR="00871426">
        <w:t xml:space="preserve"> 4.</w:t>
      </w:r>
      <w:r w:rsidR="008B1AEF">
        <w:t>7</w:t>
      </w:r>
      <w:r>
        <w:t>:Network Partition occurring in the topology and resulting connectedness estimation</w:t>
      </w:r>
    </w:p>
    <w:p w14:paraId="2B9B8B97" w14:textId="081FB169" w:rsidR="005F1DEF" w:rsidRDefault="004C5CB4" w:rsidP="005F1DEF">
      <w:r>
        <w:t>Table.4.3 represents what an asymmetric global topology view looks like. The topology state table is considered from the point of view of n2.The entry of neighbors for node n5 does not represent n1 as its neighbor as the connection is disabled between those two nodes</w:t>
      </w:r>
      <w:r w:rsidR="00077219">
        <w:t xml:space="preserve">, but node n1 shows n5 as a neighbor as n2 lost connection to n1 and there is no way by which node n1 could have indicated to n2 that it lost connection to n5. So n2 maintains the </w:t>
      </w:r>
      <w:r w:rsidR="00077219">
        <w:lastRenderedPageBreak/>
        <w:t xml:space="preserve">old entry for n1’s neighbor which leads to a resultant asymmetric view of the global topology shown in Table.4.3. The procedure involved in constructing the global topology view is explained in detail in </w:t>
      </w:r>
      <w:r w:rsidR="00A8559B">
        <w:t>Section.4.3</w:t>
      </w:r>
      <w:r w:rsidR="00077219">
        <w:t xml:space="preserve"> </w:t>
      </w:r>
    </w:p>
    <w:p w14:paraId="42E5AC36" w14:textId="77777777" w:rsidR="00A8559B" w:rsidRDefault="00A8559B" w:rsidP="005F1DEF"/>
    <w:p w14:paraId="0946E8B0" w14:textId="2DCA572D" w:rsidR="005F1DEF" w:rsidRDefault="005F1DEF" w:rsidP="005F1DEF">
      <w:pPr>
        <w:pStyle w:val="Caption"/>
        <w:keepNext/>
      </w:pPr>
      <w:r>
        <w:t xml:space="preserve">Table </w:t>
      </w:r>
      <w:r w:rsidR="007F428F">
        <w:t>4.</w:t>
      </w:r>
      <w:r>
        <w:fldChar w:fldCharType="begin"/>
      </w:r>
      <w:r>
        <w:instrText xml:space="preserve"> SEQ Table \* ARABIC </w:instrText>
      </w:r>
      <w:r>
        <w:fldChar w:fldCharType="separate"/>
      </w:r>
      <w:r>
        <w:rPr>
          <w:noProof/>
        </w:rPr>
        <w:t>3</w:t>
      </w:r>
      <w:r>
        <w:fldChar w:fldCharType="end"/>
      </w:r>
      <w:r>
        <w:t>:Network Topology view at n2 during an instance of network partition</w:t>
      </w:r>
    </w:p>
    <w:tbl>
      <w:tblPr>
        <w:tblStyle w:val="TableGrid"/>
        <w:tblW w:w="0" w:type="auto"/>
        <w:tblLook w:val="04A0" w:firstRow="1" w:lastRow="0" w:firstColumn="1" w:lastColumn="0" w:noHBand="0" w:noVBand="1"/>
      </w:tblPr>
      <w:tblGrid>
        <w:gridCol w:w="661"/>
        <w:gridCol w:w="3484"/>
      </w:tblGrid>
      <w:tr w:rsidR="005F1DEF" w14:paraId="30AE0E0D" w14:textId="77777777" w:rsidTr="00D01D57">
        <w:trPr>
          <w:trHeight w:val="288"/>
        </w:trPr>
        <w:tc>
          <w:tcPr>
            <w:tcW w:w="661" w:type="dxa"/>
          </w:tcPr>
          <w:p w14:paraId="005970B2" w14:textId="77777777" w:rsidR="005F1DEF" w:rsidRPr="00465991" w:rsidRDefault="005F1DEF" w:rsidP="00D01D57">
            <w:pPr>
              <w:jc w:val="center"/>
              <w:rPr>
                <w:b/>
                <w:bCs/>
              </w:rPr>
            </w:pPr>
            <w:r w:rsidRPr="00465991">
              <w:rPr>
                <w:b/>
                <w:bCs/>
              </w:rPr>
              <w:t xml:space="preserve">Node </w:t>
            </w:r>
          </w:p>
        </w:tc>
        <w:tc>
          <w:tcPr>
            <w:tcW w:w="3484" w:type="dxa"/>
          </w:tcPr>
          <w:p w14:paraId="02451E75" w14:textId="77777777" w:rsidR="005F1DEF" w:rsidRPr="00465991" w:rsidRDefault="005F1DEF" w:rsidP="00D01D57">
            <w:pPr>
              <w:jc w:val="center"/>
              <w:rPr>
                <w:b/>
                <w:bCs/>
              </w:rPr>
            </w:pPr>
            <w:r w:rsidRPr="00465991">
              <w:rPr>
                <w:b/>
                <w:bCs/>
              </w:rPr>
              <w:t>Neighbors</w:t>
            </w:r>
          </w:p>
        </w:tc>
      </w:tr>
      <w:tr w:rsidR="005F1DEF" w14:paraId="504A2906" w14:textId="77777777" w:rsidTr="00D01D57">
        <w:trPr>
          <w:trHeight w:val="288"/>
        </w:trPr>
        <w:tc>
          <w:tcPr>
            <w:tcW w:w="661" w:type="dxa"/>
          </w:tcPr>
          <w:p w14:paraId="205DDCA2" w14:textId="77777777" w:rsidR="005F1DEF" w:rsidRDefault="005F1DEF" w:rsidP="00D01D57">
            <w:pPr>
              <w:jc w:val="center"/>
            </w:pPr>
            <w:r>
              <w:t>n2</w:t>
            </w:r>
          </w:p>
        </w:tc>
        <w:tc>
          <w:tcPr>
            <w:tcW w:w="3484" w:type="dxa"/>
          </w:tcPr>
          <w:p w14:paraId="4BE5F739" w14:textId="77777777" w:rsidR="005F1DEF" w:rsidRDefault="005F1DEF" w:rsidP="00D01D57">
            <w:pPr>
              <w:jc w:val="center"/>
            </w:pPr>
            <w:r>
              <w:t>n4,n5</w:t>
            </w:r>
          </w:p>
        </w:tc>
      </w:tr>
      <w:tr w:rsidR="005F1DEF" w14:paraId="0ABBA60B" w14:textId="77777777" w:rsidTr="00D01D57">
        <w:trPr>
          <w:trHeight w:val="288"/>
        </w:trPr>
        <w:tc>
          <w:tcPr>
            <w:tcW w:w="661" w:type="dxa"/>
          </w:tcPr>
          <w:p w14:paraId="4814AF22" w14:textId="77777777" w:rsidR="005F1DEF" w:rsidRDefault="005F1DEF" w:rsidP="00D01D57">
            <w:pPr>
              <w:jc w:val="center"/>
            </w:pPr>
            <w:r>
              <w:t>n1</w:t>
            </w:r>
          </w:p>
        </w:tc>
        <w:tc>
          <w:tcPr>
            <w:tcW w:w="3484" w:type="dxa"/>
          </w:tcPr>
          <w:p w14:paraId="5C8F9107" w14:textId="77777777" w:rsidR="005F1DEF" w:rsidRDefault="005F1DEF" w:rsidP="00D01D57">
            <w:pPr>
              <w:jc w:val="center"/>
            </w:pPr>
            <w:r>
              <w:t>n5,n3</w:t>
            </w:r>
          </w:p>
        </w:tc>
      </w:tr>
      <w:tr w:rsidR="005F1DEF" w14:paraId="5DFBAF00" w14:textId="77777777" w:rsidTr="00D01D57">
        <w:trPr>
          <w:trHeight w:val="288"/>
        </w:trPr>
        <w:tc>
          <w:tcPr>
            <w:tcW w:w="661" w:type="dxa"/>
          </w:tcPr>
          <w:p w14:paraId="5BDDA812" w14:textId="77777777" w:rsidR="005F1DEF" w:rsidRDefault="005F1DEF" w:rsidP="00D01D57">
            <w:pPr>
              <w:jc w:val="center"/>
            </w:pPr>
            <w:r>
              <w:t>n5</w:t>
            </w:r>
          </w:p>
        </w:tc>
        <w:tc>
          <w:tcPr>
            <w:tcW w:w="3484" w:type="dxa"/>
          </w:tcPr>
          <w:p w14:paraId="61859D98" w14:textId="77777777" w:rsidR="005F1DEF" w:rsidRDefault="005F1DEF" w:rsidP="00D01D57">
            <w:pPr>
              <w:jc w:val="center"/>
            </w:pPr>
            <w:r>
              <w:t>n2,n6,</w:t>
            </w:r>
            <w:r w:rsidRPr="00AD637E">
              <w:rPr>
                <w:strike/>
              </w:rPr>
              <w:t>n1</w:t>
            </w:r>
          </w:p>
        </w:tc>
      </w:tr>
      <w:tr w:rsidR="005F1DEF" w14:paraId="00FCF348" w14:textId="77777777" w:rsidTr="00D01D57">
        <w:trPr>
          <w:trHeight w:val="288"/>
        </w:trPr>
        <w:tc>
          <w:tcPr>
            <w:tcW w:w="661" w:type="dxa"/>
          </w:tcPr>
          <w:p w14:paraId="1B758A97" w14:textId="77777777" w:rsidR="005F1DEF" w:rsidRDefault="005F1DEF" w:rsidP="00D01D57">
            <w:pPr>
              <w:jc w:val="center"/>
            </w:pPr>
            <w:r>
              <w:t>n4</w:t>
            </w:r>
          </w:p>
        </w:tc>
        <w:tc>
          <w:tcPr>
            <w:tcW w:w="3484" w:type="dxa"/>
          </w:tcPr>
          <w:p w14:paraId="07527270" w14:textId="77777777" w:rsidR="005F1DEF" w:rsidRDefault="005F1DEF" w:rsidP="00D01D57">
            <w:pPr>
              <w:jc w:val="center"/>
            </w:pPr>
            <w:r>
              <w:t>n2,n7</w:t>
            </w:r>
          </w:p>
        </w:tc>
      </w:tr>
      <w:tr w:rsidR="005F1DEF" w14:paraId="5CB76967" w14:textId="77777777" w:rsidTr="00D01D57">
        <w:trPr>
          <w:trHeight w:val="288"/>
        </w:trPr>
        <w:tc>
          <w:tcPr>
            <w:tcW w:w="661" w:type="dxa"/>
          </w:tcPr>
          <w:p w14:paraId="030DB44D" w14:textId="77777777" w:rsidR="005F1DEF" w:rsidRDefault="005F1DEF" w:rsidP="00D01D57">
            <w:pPr>
              <w:jc w:val="center"/>
            </w:pPr>
            <w:r>
              <w:t>n3</w:t>
            </w:r>
          </w:p>
        </w:tc>
        <w:tc>
          <w:tcPr>
            <w:tcW w:w="3484" w:type="dxa"/>
          </w:tcPr>
          <w:p w14:paraId="3FCAA8B8" w14:textId="77777777" w:rsidR="005F1DEF" w:rsidRDefault="005F1DEF" w:rsidP="00D01D57">
            <w:pPr>
              <w:jc w:val="center"/>
            </w:pPr>
            <w:r>
              <w:t>n1</w:t>
            </w:r>
          </w:p>
        </w:tc>
      </w:tr>
      <w:tr w:rsidR="005F1DEF" w14:paraId="217D4D05" w14:textId="77777777" w:rsidTr="00D01D57">
        <w:trPr>
          <w:trHeight w:val="288"/>
        </w:trPr>
        <w:tc>
          <w:tcPr>
            <w:tcW w:w="661" w:type="dxa"/>
          </w:tcPr>
          <w:p w14:paraId="03537BC0" w14:textId="77777777" w:rsidR="005F1DEF" w:rsidRDefault="005F1DEF" w:rsidP="00D01D57">
            <w:pPr>
              <w:jc w:val="center"/>
            </w:pPr>
            <w:r>
              <w:t>n6</w:t>
            </w:r>
          </w:p>
        </w:tc>
        <w:tc>
          <w:tcPr>
            <w:tcW w:w="3484" w:type="dxa"/>
          </w:tcPr>
          <w:p w14:paraId="34BF145F" w14:textId="77777777" w:rsidR="005F1DEF" w:rsidRDefault="005F1DEF" w:rsidP="00D01D57">
            <w:pPr>
              <w:jc w:val="center"/>
            </w:pPr>
            <w:r>
              <w:t>n5</w:t>
            </w:r>
          </w:p>
        </w:tc>
      </w:tr>
      <w:tr w:rsidR="005F1DEF" w14:paraId="0FC587B4" w14:textId="77777777" w:rsidTr="00D01D57">
        <w:trPr>
          <w:trHeight w:val="288"/>
        </w:trPr>
        <w:tc>
          <w:tcPr>
            <w:tcW w:w="661" w:type="dxa"/>
          </w:tcPr>
          <w:p w14:paraId="5F006E63" w14:textId="77777777" w:rsidR="005F1DEF" w:rsidRDefault="005F1DEF" w:rsidP="00D01D57">
            <w:pPr>
              <w:jc w:val="center"/>
            </w:pPr>
            <w:r>
              <w:t>n7</w:t>
            </w:r>
          </w:p>
        </w:tc>
        <w:tc>
          <w:tcPr>
            <w:tcW w:w="3484" w:type="dxa"/>
          </w:tcPr>
          <w:p w14:paraId="2E97C74C" w14:textId="77777777" w:rsidR="005F1DEF" w:rsidRDefault="005F1DEF" w:rsidP="00D01D57">
            <w:pPr>
              <w:keepNext/>
              <w:jc w:val="center"/>
            </w:pPr>
            <w:r>
              <w:t>n4</w:t>
            </w:r>
          </w:p>
        </w:tc>
      </w:tr>
    </w:tbl>
    <w:p w14:paraId="27F3B6BF" w14:textId="7563EB32" w:rsidR="005F1DEF" w:rsidRDefault="005F1DEF" w:rsidP="005F1DEF"/>
    <w:p w14:paraId="1542C744" w14:textId="48E83084" w:rsidR="00F564E6" w:rsidRPr="00465991" w:rsidRDefault="00F564E6" w:rsidP="005F1DEF">
      <w:r>
        <w:t>Table.4.4</w:t>
      </w:r>
    </w:p>
    <w:p w14:paraId="4BB67343" w14:textId="014858FD" w:rsidR="005F1DEF" w:rsidRDefault="005F1DEF" w:rsidP="005F1DEF">
      <w:pPr>
        <w:pStyle w:val="Caption"/>
        <w:keepNext/>
      </w:pPr>
      <w:r>
        <w:t xml:space="preserve">Table </w:t>
      </w:r>
      <w:r w:rsidR="007F428F">
        <w:t>4.</w:t>
      </w:r>
      <w:r>
        <w:fldChar w:fldCharType="begin"/>
      </w:r>
      <w:r>
        <w:instrText xml:space="preserve"> SEQ Table \* ARABIC </w:instrText>
      </w:r>
      <w:r>
        <w:fldChar w:fldCharType="separate"/>
      </w:r>
      <w:r>
        <w:rPr>
          <w:noProof/>
        </w:rPr>
        <w:t>4</w:t>
      </w:r>
      <w:r>
        <w:fldChar w:fldCharType="end"/>
      </w:r>
      <w:r>
        <w:t>:</w:t>
      </w:r>
      <w:r w:rsidRPr="00D53CF7">
        <w:t>Queue Entries for connectedness computation at n2</w:t>
      </w:r>
      <w:r>
        <w:t xml:space="preserve"> during a network partition</w:t>
      </w:r>
    </w:p>
    <w:tbl>
      <w:tblPr>
        <w:tblStyle w:val="TableGrid"/>
        <w:tblW w:w="9391" w:type="dxa"/>
        <w:tblLook w:val="04A0" w:firstRow="1" w:lastRow="0" w:firstColumn="1" w:lastColumn="0" w:noHBand="0" w:noVBand="1"/>
      </w:tblPr>
      <w:tblGrid>
        <w:gridCol w:w="3198"/>
        <w:gridCol w:w="2995"/>
        <w:gridCol w:w="3198"/>
      </w:tblGrid>
      <w:tr w:rsidR="005F1DEF" w14:paraId="6DEA49EE" w14:textId="77777777" w:rsidTr="00D01D57">
        <w:trPr>
          <w:trHeight w:val="369"/>
        </w:trPr>
        <w:tc>
          <w:tcPr>
            <w:tcW w:w="3198" w:type="dxa"/>
          </w:tcPr>
          <w:p w14:paraId="31709BD2" w14:textId="77777777" w:rsidR="005F1DEF" w:rsidRPr="004148CE" w:rsidRDefault="005F1DEF" w:rsidP="00D01D57">
            <w:pPr>
              <w:jc w:val="center"/>
              <w:rPr>
                <w:b/>
                <w:bCs/>
              </w:rPr>
            </w:pPr>
            <w:r w:rsidRPr="004148CE">
              <w:rPr>
                <w:b/>
                <w:bCs/>
              </w:rPr>
              <w:t>Flow Queue</w:t>
            </w:r>
          </w:p>
        </w:tc>
        <w:tc>
          <w:tcPr>
            <w:tcW w:w="2995" w:type="dxa"/>
          </w:tcPr>
          <w:p w14:paraId="48168FE5" w14:textId="77777777" w:rsidR="005F1DEF" w:rsidRPr="004148CE" w:rsidRDefault="005F1DEF" w:rsidP="00D01D57">
            <w:pPr>
              <w:jc w:val="center"/>
              <w:rPr>
                <w:b/>
                <w:bCs/>
              </w:rPr>
            </w:pPr>
            <w:r w:rsidRPr="004148CE">
              <w:rPr>
                <w:b/>
                <w:bCs/>
              </w:rPr>
              <w:t>Neighbors</w:t>
            </w:r>
          </w:p>
        </w:tc>
        <w:tc>
          <w:tcPr>
            <w:tcW w:w="3198" w:type="dxa"/>
          </w:tcPr>
          <w:p w14:paraId="249B1E68" w14:textId="77777777" w:rsidR="005F1DEF" w:rsidRPr="004148CE" w:rsidRDefault="005F1DEF" w:rsidP="00D01D57">
            <w:pPr>
              <w:jc w:val="center"/>
              <w:rPr>
                <w:b/>
                <w:bCs/>
              </w:rPr>
            </w:pPr>
            <w:r w:rsidRPr="004148CE">
              <w:rPr>
                <w:b/>
                <w:bCs/>
              </w:rPr>
              <w:t>Result Queue</w:t>
            </w:r>
          </w:p>
        </w:tc>
      </w:tr>
      <w:tr w:rsidR="005F1DEF" w14:paraId="6300C4DF" w14:textId="77777777" w:rsidTr="00D01D57">
        <w:trPr>
          <w:trHeight w:val="369"/>
        </w:trPr>
        <w:tc>
          <w:tcPr>
            <w:tcW w:w="3198" w:type="dxa"/>
          </w:tcPr>
          <w:p w14:paraId="50231A9C" w14:textId="77777777" w:rsidR="005F1DEF" w:rsidRDefault="005F1DEF" w:rsidP="00D01D57">
            <w:pPr>
              <w:jc w:val="center"/>
            </w:pPr>
            <w:r>
              <w:rPr>
                <w:noProof/>
              </w:rPr>
              <mc:AlternateContent>
                <mc:Choice Requires="wps">
                  <w:drawing>
                    <wp:anchor distT="0" distB="0" distL="114300" distR="114300" simplePos="0" relativeHeight="251666432" behindDoc="0" locked="0" layoutInCell="1" allowOverlap="1" wp14:anchorId="53A30EEB" wp14:editId="31803C44">
                      <wp:simplePos x="0" y="0"/>
                      <wp:positionH relativeFrom="column">
                        <wp:posOffset>1496060</wp:posOffset>
                      </wp:positionH>
                      <wp:positionV relativeFrom="paragraph">
                        <wp:posOffset>123190</wp:posOffset>
                      </wp:positionV>
                      <wp:extent cx="857250" cy="254000"/>
                      <wp:effectExtent l="38100" t="0" r="19050" b="69850"/>
                      <wp:wrapNone/>
                      <wp:docPr id="91" name="Straight Arrow Connector 91"/>
                      <wp:cNvGraphicFramePr/>
                      <a:graphic xmlns:a="http://schemas.openxmlformats.org/drawingml/2006/main">
                        <a:graphicData uri="http://schemas.microsoft.com/office/word/2010/wordprocessingShape">
                          <wps:wsp>
                            <wps:cNvCnPr/>
                            <wps:spPr>
                              <a:xfrm flipH="1">
                                <a:off x="0" y="0"/>
                                <a:ext cx="857250" cy="254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A3F356" id="Straight Arrow Connector 91" o:spid="_x0000_s1026" type="#_x0000_t32" style="position:absolute;margin-left:117.8pt;margin-top:9.7pt;width:67.5pt;height:20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" strokecolor="black [3213]" strokeweight="1pt">
                      <v:stroke endarrow="block" joinstyle="miter"/>
                    </v:shape>
                  </w:pict>
                </mc:Fallback>
              </mc:AlternateContent>
            </w:r>
            <w:r>
              <w:t>n2</w:t>
            </w:r>
          </w:p>
        </w:tc>
        <w:tc>
          <w:tcPr>
            <w:tcW w:w="2995" w:type="dxa"/>
          </w:tcPr>
          <w:p w14:paraId="6DC0A2EB" w14:textId="77777777" w:rsidR="005F1DEF" w:rsidRDefault="005F1DEF" w:rsidP="00D01D57">
            <w:pPr>
              <w:jc w:val="center"/>
            </w:pPr>
            <w:r>
              <w:t>n4,n5</w:t>
            </w:r>
          </w:p>
        </w:tc>
        <w:tc>
          <w:tcPr>
            <w:tcW w:w="3198" w:type="dxa"/>
          </w:tcPr>
          <w:p w14:paraId="1236FFD2" w14:textId="77777777" w:rsidR="005F1DEF" w:rsidRDefault="005F1DEF" w:rsidP="00D01D57">
            <w:pPr>
              <w:jc w:val="center"/>
            </w:pPr>
            <w:r>
              <w:t>n2,n4,n5</w:t>
            </w:r>
          </w:p>
        </w:tc>
      </w:tr>
      <w:tr w:rsidR="005F1DEF" w14:paraId="76BEEC01" w14:textId="77777777" w:rsidTr="00D01D57">
        <w:trPr>
          <w:trHeight w:val="369"/>
        </w:trPr>
        <w:tc>
          <w:tcPr>
            <w:tcW w:w="3198" w:type="dxa"/>
          </w:tcPr>
          <w:p w14:paraId="2F8D97F3" w14:textId="77777777" w:rsidR="005F1DEF" w:rsidRDefault="005F1DEF" w:rsidP="00D01D57">
            <w:pPr>
              <w:jc w:val="center"/>
            </w:pPr>
            <w:r>
              <w:t>n4</w:t>
            </w:r>
          </w:p>
        </w:tc>
        <w:tc>
          <w:tcPr>
            <w:tcW w:w="2995" w:type="dxa"/>
          </w:tcPr>
          <w:p w14:paraId="660AFF32" w14:textId="77777777" w:rsidR="005F1DEF" w:rsidRDefault="005F1DEF" w:rsidP="00D01D57">
            <w:pPr>
              <w:jc w:val="center"/>
            </w:pPr>
            <w:r>
              <w:t>n2,n7</w:t>
            </w:r>
          </w:p>
        </w:tc>
        <w:tc>
          <w:tcPr>
            <w:tcW w:w="3198" w:type="dxa"/>
          </w:tcPr>
          <w:p w14:paraId="4EED0AAA" w14:textId="77777777" w:rsidR="005F1DEF" w:rsidRDefault="005F1DEF" w:rsidP="00D01D57">
            <w:pPr>
              <w:jc w:val="center"/>
            </w:pPr>
            <w:r>
              <w:t>n7</w:t>
            </w:r>
          </w:p>
        </w:tc>
      </w:tr>
      <w:tr w:rsidR="005F1DEF" w14:paraId="4ACC8428" w14:textId="77777777" w:rsidTr="00D01D57">
        <w:trPr>
          <w:trHeight w:val="369"/>
        </w:trPr>
        <w:tc>
          <w:tcPr>
            <w:tcW w:w="3198" w:type="dxa"/>
          </w:tcPr>
          <w:p w14:paraId="1570D0CF" w14:textId="77777777" w:rsidR="005F1DEF" w:rsidRDefault="005F1DEF" w:rsidP="00D01D57">
            <w:pPr>
              <w:jc w:val="center"/>
            </w:pPr>
            <w:r>
              <w:rPr>
                <w:noProof/>
              </w:rPr>
              <mc:AlternateContent>
                <mc:Choice Requires="wps">
                  <w:drawing>
                    <wp:anchor distT="0" distB="0" distL="114300" distR="114300" simplePos="0" relativeHeight="251668480" behindDoc="0" locked="0" layoutInCell="1" allowOverlap="1" wp14:anchorId="1F94CFF3" wp14:editId="2AFA6F8D">
                      <wp:simplePos x="0" y="0"/>
                      <wp:positionH relativeFrom="column">
                        <wp:posOffset>1667510</wp:posOffset>
                      </wp:positionH>
                      <wp:positionV relativeFrom="paragraph">
                        <wp:posOffset>199390</wp:posOffset>
                      </wp:positionV>
                      <wp:extent cx="838200" cy="647700"/>
                      <wp:effectExtent l="38100" t="0" r="19050" b="57150"/>
                      <wp:wrapNone/>
                      <wp:docPr id="92" name="Straight Arrow Connector 92"/>
                      <wp:cNvGraphicFramePr/>
                      <a:graphic xmlns:a="http://schemas.openxmlformats.org/drawingml/2006/main">
                        <a:graphicData uri="http://schemas.microsoft.com/office/word/2010/wordprocessingShape">
                          <wps:wsp>
                            <wps:cNvCnPr/>
                            <wps:spPr>
                              <a:xfrm flipH="1">
                                <a:off x="0" y="0"/>
                                <a:ext cx="838200" cy="6477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DEBB83" id="Straight Arrow Connector 92" o:spid="_x0000_s1026" type="#_x0000_t32" style="position:absolute;margin-left:131.3pt;margin-top:15.7pt;width:66pt;height:51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" strokecolor="black [3213]" strokeweight="1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49638A1" wp14:editId="72077278">
                      <wp:simplePos x="0" y="0"/>
                      <wp:positionH relativeFrom="column">
                        <wp:posOffset>1540510</wp:posOffset>
                      </wp:positionH>
                      <wp:positionV relativeFrom="paragraph">
                        <wp:posOffset>-41910</wp:posOffset>
                      </wp:positionV>
                      <wp:extent cx="1009650" cy="336550"/>
                      <wp:effectExtent l="38100" t="0" r="19050" b="63500"/>
                      <wp:wrapNone/>
                      <wp:docPr id="93" name="Straight Arrow Connector 93"/>
                      <wp:cNvGraphicFramePr/>
                      <a:graphic xmlns:a="http://schemas.openxmlformats.org/drawingml/2006/main">
                        <a:graphicData uri="http://schemas.microsoft.com/office/word/2010/wordprocessingShape">
                          <wps:wsp>
                            <wps:cNvCnPr/>
                            <wps:spPr>
                              <a:xfrm flipH="1">
                                <a:off x="0" y="0"/>
                                <a:ext cx="1009650" cy="3365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8F7E7" id="Straight Arrow Connector 93" o:spid="_x0000_s1026" type="#_x0000_t32" style="position:absolute;margin-left:121.3pt;margin-top:-3.3pt;width:79.5pt;height:26.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" strokecolor="black [3213]" strokeweight="1pt">
                      <v:stroke endarrow="block" joinstyle="miter"/>
                    </v:shape>
                  </w:pict>
                </mc:Fallback>
              </mc:AlternateContent>
            </w:r>
            <w:r>
              <w:t>n5</w:t>
            </w:r>
          </w:p>
        </w:tc>
        <w:tc>
          <w:tcPr>
            <w:tcW w:w="2995" w:type="dxa"/>
          </w:tcPr>
          <w:p w14:paraId="24076526" w14:textId="77777777" w:rsidR="005F1DEF" w:rsidRDefault="005F1DEF" w:rsidP="00D01D57">
            <w:pPr>
              <w:jc w:val="center"/>
            </w:pPr>
            <w:r>
              <w:t>n2,n6</w:t>
            </w:r>
          </w:p>
        </w:tc>
        <w:tc>
          <w:tcPr>
            <w:tcW w:w="3198" w:type="dxa"/>
          </w:tcPr>
          <w:p w14:paraId="4AC03560" w14:textId="77777777" w:rsidR="005F1DEF" w:rsidRDefault="005F1DEF" w:rsidP="00D01D57">
            <w:pPr>
              <w:jc w:val="center"/>
            </w:pPr>
            <w:r>
              <w:t>n6</w:t>
            </w:r>
          </w:p>
        </w:tc>
      </w:tr>
      <w:tr w:rsidR="005F1DEF" w14:paraId="6C43EBFB" w14:textId="77777777" w:rsidTr="00D01D57">
        <w:trPr>
          <w:trHeight w:val="369"/>
        </w:trPr>
        <w:tc>
          <w:tcPr>
            <w:tcW w:w="3198" w:type="dxa"/>
          </w:tcPr>
          <w:p w14:paraId="22F6DC08" w14:textId="77777777" w:rsidR="005F1DEF" w:rsidRPr="00EE2CB4" w:rsidRDefault="005F1DEF" w:rsidP="00D01D57">
            <w:pPr>
              <w:jc w:val="center"/>
              <w:rPr>
                <w:strike/>
              </w:rPr>
            </w:pPr>
            <w:r>
              <w:rPr>
                <w:strike/>
              </w:rPr>
              <w:t>n</w:t>
            </w:r>
            <w:r w:rsidRPr="00EE2CB4">
              <w:rPr>
                <w:strike/>
              </w:rPr>
              <w:t>2</w:t>
            </w:r>
          </w:p>
        </w:tc>
        <w:tc>
          <w:tcPr>
            <w:tcW w:w="2995" w:type="dxa"/>
          </w:tcPr>
          <w:p w14:paraId="7363EF27" w14:textId="77777777" w:rsidR="005F1DEF" w:rsidRDefault="005F1DEF" w:rsidP="00D01D57">
            <w:pPr>
              <w:jc w:val="center"/>
            </w:pPr>
          </w:p>
        </w:tc>
        <w:tc>
          <w:tcPr>
            <w:tcW w:w="3198" w:type="dxa"/>
          </w:tcPr>
          <w:p w14:paraId="5BDA999C" w14:textId="77777777" w:rsidR="005F1DEF" w:rsidRDefault="005F1DEF" w:rsidP="00D01D57">
            <w:pPr>
              <w:jc w:val="center"/>
            </w:pPr>
          </w:p>
        </w:tc>
      </w:tr>
      <w:tr w:rsidR="005F1DEF" w14:paraId="795AF1CB" w14:textId="77777777" w:rsidTr="00D01D57">
        <w:trPr>
          <w:trHeight w:val="369"/>
        </w:trPr>
        <w:tc>
          <w:tcPr>
            <w:tcW w:w="3198" w:type="dxa"/>
          </w:tcPr>
          <w:p w14:paraId="04C0F51F" w14:textId="77777777" w:rsidR="005F1DEF" w:rsidRDefault="005F1DEF" w:rsidP="00D01D57">
            <w:pPr>
              <w:jc w:val="center"/>
            </w:pPr>
            <w:r>
              <w:rPr>
                <w:noProof/>
              </w:rPr>
              <mc:AlternateContent>
                <mc:Choice Requires="wps">
                  <w:drawing>
                    <wp:anchor distT="0" distB="0" distL="114300" distR="114300" simplePos="0" relativeHeight="251669504" behindDoc="0" locked="0" layoutInCell="1" allowOverlap="1" wp14:anchorId="22BF5AB5" wp14:editId="2207A800">
                      <wp:simplePos x="0" y="0"/>
                      <wp:positionH relativeFrom="column">
                        <wp:posOffset>1731010</wp:posOffset>
                      </wp:positionH>
                      <wp:positionV relativeFrom="paragraph">
                        <wp:posOffset>176530</wp:posOffset>
                      </wp:positionV>
                      <wp:extent cx="742950" cy="679450"/>
                      <wp:effectExtent l="38100" t="0" r="19050" b="63500"/>
                      <wp:wrapNone/>
                      <wp:docPr id="94" name="Straight Arrow Connector 94"/>
                      <wp:cNvGraphicFramePr/>
                      <a:graphic xmlns:a="http://schemas.openxmlformats.org/drawingml/2006/main">
                        <a:graphicData uri="http://schemas.microsoft.com/office/word/2010/wordprocessingShape">
                          <wps:wsp>
                            <wps:cNvCnPr/>
                            <wps:spPr>
                              <a:xfrm flipH="1">
                                <a:off x="0" y="0"/>
                                <a:ext cx="742950" cy="6794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ADE72" id="Straight Arrow Connector 94" o:spid="_x0000_s1026" type="#_x0000_t32" style="position:absolute;margin-left:136.3pt;margin-top:13.9pt;width:58.5pt;height:53.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" strokecolor="black [3213]" strokeweight="1pt">
                      <v:stroke endarrow="block" joinstyle="miter"/>
                    </v:shape>
                  </w:pict>
                </mc:Fallback>
              </mc:AlternateContent>
            </w:r>
            <w:r>
              <w:t>n7</w:t>
            </w:r>
          </w:p>
        </w:tc>
        <w:tc>
          <w:tcPr>
            <w:tcW w:w="2995" w:type="dxa"/>
          </w:tcPr>
          <w:p w14:paraId="79886054" w14:textId="77777777" w:rsidR="005F1DEF" w:rsidRDefault="005F1DEF" w:rsidP="00D01D57">
            <w:pPr>
              <w:jc w:val="center"/>
            </w:pPr>
            <w:r>
              <w:t>n4</w:t>
            </w:r>
          </w:p>
        </w:tc>
        <w:tc>
          <w:tcPr>
            <w:tcW w:w="3198" w:type="dxa"/>
          </w:tcPr>
          <w:p w14:paraId="7FE46DF3" w14:textId="77777777" w:rsidR="005F1DEF" w:rsidRDefault="005F1DEF" w:rsidP="00D01D57">
            <w:pPr>
              <w:jc w:val="center"/>
            </w:pPr>
          </w:p>
        </w:tc>
      </w:tr>
      <w:tr w:rsidR="005F1DEF" w14:paraId="5C34D220" w14:textId="77777777" w:rsidTr="00D01D57">
        <w:trPr>
          <w:trHeight w:val="369"/>
        </w:trPr>
        <w:tc>
          <w:tcPr>
            <w:tcW w:w="3198" w:type="dxa"/>
          </w:tcPr>
          <w:p w14:paraId="30FAF5F4" w14:textId="77777777" w:rsidR="005F1DEF" w:rsidRPr="00EE2CB4" w:rsidRDefault="005F1DEF" w:rsidP="00D01D57">
            <w:pPr>
              <w:jc w:val="center"/>
              <w:rPr>
                <w:strike/>
              </w:rPr>
            </w:pPr>
            <w:r>
              <w:rPr>
                <w:strike/>
              </w:rPr>
              <w:t>n</w:t>
            </w:r>
            <w:r w:rsidRPr="00EE2CB4">
              <w:rPr>
                <w:strike/>
              </w:rPr>
              <w:t>2</w:t>
            </w:r>
          </w:p>
        </w:tc>
        <w:tc>
          <w:tcPr>
            <w:tcW w:w="2995" w:type="dxa"/>
          </w:tcPr>
          <w:p w14:paraId="26BA5933" w14:textId="77777777" w:rsidR="005F1DEF" w:rsidRDefault="005F1DEF" w:rsidP="00D01D57">
            <w:pPr>
              <w:jc w:val="center"/>
            </w:pPr>
          </w:p>
        </w:tc>
        <w:tc>
          <w:tcPr>
            <w:tcW w:w="3198" w:type="dxa"/>
          </w:tcPr>
          <w:p w14:paraId="55FCBEE9" w14:textId="77777777" w:rsidR="005F1DEF" w:rsidRDefault="005F1DEF" w:rsidP="00D01D57">
            <w:pPr>
              <w:jc w:val="center"/>
            </w:pPr>
          </w:p>
        </w:tc>
      </w:tr>
      <w:tr w:rsidR="005F1DEF" w14:paraId="767E3170" w14:textId="77777777" w:rsidTr="00D01D57">
        <w:trPr>
          <w:trHeight w:val="369"/>
        </w:trPr>
        <w:tc>
          <w:tcPr>
            <w:tcW w:w="3198" w:type="dxa"/>
          </w:tcPr>
          <w:p w14:paraId="716DFB86" w14:textId="77777777" w:rsidR="005F1DEF" w:rsidRDefault="005F1DEF" w:rsidP="00D01D57">
            <w:pPr>
              <w:jc w:val="center"/>
            </w:pPr>
            <w:r>
              <w:rPr>
                <w:noProof/>
              </w:rPr>
              <mc:AlternateContent>
                <mc:Choice Requires="wps">
                  <w:drawing>
                    <wp:anchor distT="0" distB="0" distL="114300" distR="114300" simplePos="0" relativeHeight="251670528" behindDoc="0" locked="0" layoutInCell="1" allowOverlap="1" wp14:anchorId="1AC4BE1A" wp14:editId="08BDA478">
                      <wp:simplePos x="0" y="0"/>
                      <wp:positionH relativeFrom="column">
                        <wp:posOffset>1819910</wp:posOffset>
                      </wp:positionH>
                      <wp:positionV relativeFrom="paragraph">
                        <wp:posOffset>189230</wp:posOffset>
                      </wp:positionV>
                      <wp:extent cx="685800" cy="438150"/>
                      <wp:effectExtent l="38100" t="0" r="19050" b="57150"/>
                      <wp:wrapNone/>
                      <wp:docPr id="95" name="Straight Arrow Connector 95"/>
                      <wp:cNvGraphicFramePr/>
                      <a:graphic xmlns:a="http://schemas.openxmlformats.org/drawingml/2006/main">
                        <a:graphicData uri="http://schemas.microsoft.com/office/word/2010/wordprocessingShape">
                          <wps:wsp>
                            <wps:cNvCnPr/>
                            <wps:spPr>
                              <a:xfrm flipH="1">
                                <a:off x="0" y="0"/>
                                <a:ext cx="685800" cy="4381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C5A70" id="Straight Arrow Connector 95" o:spid="_x0000_s1026" type="#_x0000_t32" style="position:absolute;margin-left:143.3pt;margin-top:14.9pt;width:54pt;height:34.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" strokecolor="black [3213]" strokeweight="1pt">
                      <v:stroke endarrow="block" joinstyle="miter"/>
                    </v:shape>
                  </w:pict>
                </mc:Fallback>
              </mc:AlternateContent>
            </w:r>
            <w:r>
              <w:t>n6</w:t>
            </w:r>
          </w:p>
        </w:tc>
        <w:tc>
          <w:tcPr>
            <w:tcW w:w="2995" w:type="dxa"/>
          </w:tcPr>
          <w:p w14:paraId="23574515" w14:textId="77777777" w:rsidR="005F1DEF" w:rsidRDefault="005F1DEF" w:rsidP="00D01D57">
            <w:pPr>
              <w:jc w:val="center"/>
            </w:pPr>
            <w:r>
              <w:t>n5</w:t>
            </w:r>
          </w:p>
        </w:tc>
        <w:tc>
          <w:tcPr>
            <w:tcW w:w="3198" w:type="dxa"/>
          </w:tcPr>
          <w:p w14:paraId="660204C7" w14:textId="77777777" w:rsidR="005F1DEF" w:rsidRDefault="005F1DEF" w:rsidP="00D01D57">
            <w:pPr>
              <w:jc w:val="center"/>
            </w:pPr>
          </w:p>
        </w:tc>
      </w:tr>
      <w:tr w:rsidR="005F1DEF" w14:paraId="4AE2F895" w14:textId="77777777" w:rsidTr="00D01D57">
        <w:trPr>
          <w:trHeight w:val="369"/>
        </w:trPr>
        <w:tc>
          <w:tcPr>
            <w:tcW w:w="3198" w:type="dxa"/>
          </w:tcPr>
          <w:p w14:paraId="623B8C26" w14:textId="77777777" w:rsidR="005F1DEF" w:rsidRPr="00EE2CB4" w:rsidRDefault="005F1DEF" w:rsidP="00D01D57">
            <w:pPr>
              <w:jc w:val="center"/>
              <w:rPr>
                <w:strike/>
              </w:rPr>
            </w:pPr>
            <w:r>
              <w:rPr>
                <w:strike/>
              </w:rPr>
              <w:t>n</w:t>
            </w:r>
            <w:r w:rsidRPr="00EE2CB4">
              <w:rPr>
                <w:strike/>
              </w:rPr>
              <w:t>4</w:t>
            </w:r>
          </w:p>
        </w:tc>
        <w:tc>
          <w:tcPr>
            <w:tcW w:w="2995" w:type="dxa"/>
          </w:tcPr>
          <w:p w14:paraId="217C6E64" w14:textId="77777777" w:rsidR="005F1DEF" w:rsidRDefault="005F1DEF" w:rsidP="00D01D57">
            <w:pPr>
              <w:jc w:val="center"/>
            </w:pPr>
          </w:p>
        </w:tc>
        <w:tc>
          <w:tcPr>
            <w:tcW w:w="3198" w:type="dxa"/>
          </w:tcPr>
          <w:p w14:paraId="3DA3AAF9" w14:textId="77777777" w:rsidR="005F1DEF" w:rsidRDefault="005F1DEF" w:rsidP="00D01D57">
            <w:pPr>
              <w:jc w:val="center"/>
            </w:pPr>
          </w:p>
        </w:tc>
      </w:tr>
      <w:tr w:rsidR="005F1DEF" w14:paraId="1F33D3A1" w14:textId="77777777" w:rsidTr="00D01D57">
        <w:trPr>
          <w:trHeight w:val="369"/>
        </w:trPr>
        <w:tc>
          <w:tcPr>
            <w:tcW w:w="3198" w:type="dxa"/>
          </w:tcPr>
          <w:p w14:paraId="00675C13" w14:textId="77777777" w:rsidR="005F1DEF" w:rsidRPr="00F51B1F" w:rsidRDefault="005F1DEF" w:rsidP="00D01D57">
            <w:pPr>
              <w:jc w:val="center"/>
              <w:rPr>
                <w:strike/>
              </w:rPr>
            </w:pPr>
            <w:r>
              <w:rPr>
                <w:strike/>
              </w:rPr>
              <w:t>n</w:t>
            </w:r>
            <w:r w:rsidRPr="00F51B1F">
              <w:rPr>
                <w:strike/>
              </w:rPr>
              <w:t>5</w:t>
            </w:r>
          </w:p>
        </w:tc>
        <w:tc>
          <w:tcPr>
            <w:tcW w:w="2995" w:type="dxa"/>
          </w:tcPr>
          <w:p w14:paraId="1844069E" w14:textId="77777777" w:rsidR="005F1DEF" w:rsidRDefault="005F1DEF" w:rsidP="00D01D57">
            <w:pPr>
              <w:jc w:val="center"/>
            </w:pPr>
          </w:p>
        </w:tc>
        <w:tc>
          <w:tcPr>
            <w:tcW w:w="3198" w:type="dxa"/>
          </w:tcPr>
          <w:p w14:paraId="04BE9A58" w14:textId="77777777" w:rsidR="005F1DEF" w:rsidRDefault="005F1DEF" w:rsidP="00D01D57">
            <w:pPr>
              <w:jc w:val="center"/>
            </w:pPr>
          </w:p>
        </w:tc>
      </w:tr>
    </w:tbl>
    <w:p w14:paraId="224A9339" w14:textId="77777777" w:rsidR="005F1DEF" w:rsidRDefault="005F1DEF" w:rsidP="005F1DEF"/>
    <w:p w14:paraId="45ED95E1" w14:textId="068197EE" w:rsidR="005F1DEF" w:rsidRDefault="005F1DEF" w:rsidP="005F1DEF">
      <w:r>
        <w:t xml:space="preserve">The algorithm terminates when there are no new elements in the flow queue. Aggregated Result Queue word found as a result would be (n2,n4,n5,n7,n6) ,thus demonstrating that the node n2 belongs to a partition in the network and there would be set of nodes in the topology table of n2 which would be desynchronized to resource information changes in the partition of n2. </w:t>
      </w:r>
      <w:r w:rsidR="00ED7003">
        <w:t>So,</w:t>
      </w:r>
      <w:r>
        <w:t xml:space="preserve"> the secondary sequence is activated which determines which nodes were responsible for partition to occur and which nodes are lying downstream of partition segment.</w:t>
      </w:r>
    </w:p>
    <w:p w14:paraId="469BA28B" w14:textId="7DA5AE62" w:rsidR="005F1DEF" w:rsidRDefault="005F1DEF" w:rsidP="005F1DEF">
      <w:pPr>
        <w:pStyle w:val="Caption"/>
        <w:keepNext/>
      </w:pPr>
      <w:r>
        <w:t xml:space="preserve">Table </w:t>
      </w:r>
      <w:r w:rsidR="007F428F">
        <w:t>4.</w:t>
      </w:r>
      <w:r>
        <w:fldChar w:fldCharType="begin"/>
      </w:r>
      <w:r>
        <w:instrText xml:space="preserve"> SEQ Table \* ARABIC </w:instrText>
      </w:r>
      <w:r>
        <w:fldChar w:fldCharType="separate"/>
      </w:r>
      <w:r>
        <w:rPr>
          <w:noProof/>
        </w:rPr>
        <w:t>5</w:t>
      </w:r>
      <w:r>
        <w:fldChar w:fldCharType="end"/>
      </w:r>
      <w:r>
        <w:t>:Determination of states of nodes not belonging to n2's network partition segment.</w:t>
      </w:r>
    </w:p>
    <w:tbl>
      <w:tblPr>
        <w:tblStyle w:val="TableGrid"/>
        <w:tblW w:w="0" w:type="auto"/>
        <w:tblLook w:val="04A0" w:firstRow="1" w:lastRow="0" w:firstColumn="1" w:lastColumn="0" w:noHBand="0" w:noVBand="1"/>
      </w:tblPr>
      <w:tblGrid>
        <w:gridCol w:w="661"/>
        <w:gridCol w:w="3484"/>
      </w:tblGrid>
      <w:tr w:rsidR="005F1DEF" w14:paraId="38EC4D19" w14:textId="77777777" w:rsidTr="00D01D57">
        <w:trPr>
          <w:trHeight w:val="288"/>
        </w:trPr>
        <w:tc>
          <w:tcPr>
            <w:tcW w:w="661" w:type="dxa"/>
          </w:tcPr>
          <w:p w14:paraId="5BB7851D" w14:textId="77777777" w:rsidR="005F1DEF" w:rsidRPr="00465991" w:rsidRDefault="005F1DEF" w:rsidP="00D01D57">
            <w:pPr>
              <w:jc w:val="center"/>
              <w:rPr>
                <w:b/>
                <w:bCs/>
              </w:rPr>
            </w:pPr>
            <w:r w:rsidRPr="00465991">
              <w:rPr>
                <w:b/>
                <w:bCs/>
              </w:rPr>
              <w:t xml:space="preserve">Node </w:t>
            </w:r>
          </w:p>
        </w:tc>
        <w:tc>
          <w:tcPr>
            <w:tcW w:w="3484" w:type="dxa"/>
          </w:tcPr>
          <w:p w14:paraId="2A7A827A" w14:textId="77777777" w:rsidR="005F1DEF" w:rsidRPr="00465991" w:rsidRDefault="005F1DEF" w:rsidP="00D01D57">
            <w:pPr>
              <w:jc w:val="center"/>
              <w:rPr>
                <w:b/>
                <w:bCs/>
              </w:rPr>
            </w:pPr>
            <w:r w:rsidRPr="00465991">
              <w:rPr>
                <w:b/>
                <w:bCs/>
              </w:rPr>
              <w:t>Neighbors</w:t>
            </w:r>
          </w:p>
        </w:tc>
      </w:tr>
      <w:tr w:rsidR="005F1DEF" w14:paraId="65AB17A5" w14:textId="77777777" w:rsidTr="00685E18">
        <w:trPr>
          <w:trHeight w:val="288"/>
        </w:trPr>
        <w:tc>
          <w:tcPr>
            <w:tcW w:w="661" w:type="dxa"/>
            <w:shd w:val="clear" w:color="auto" w:fill="auto"/>
          </w:tcPr>
          <w:p w14:paraId="5C569C8F" w14:textId="77777777" w:rsidR="005F1DEF" w:rsidRDefault="005F1DEF" w:rsidP="00D01D57">
            <w:pPr>
              <w:jc w:val="center"/>
            </w:pPr>
            <w:r>
              <w:t>n2</w:t>
            </w:r>
          </w:p>
        </w:tc>
        <w:tc>
          <w:tcPr>
            <w:tcW w:w="3484" w:type="dxa"/>
            <w:shd w:val="clear" w:color="auto" w:fill="auto"/>
          </w:tcPr>
          <w:p w14:paraId="01C10A0C" w14:textId="77777777" w:rsidR="005F1DEF" w:rsidRDefault="005F1DEF" w:rsidP="00D01D57">
            <w:pPr>
              <w:jc w:val="center"/>
            </w:pPr>
            <w:r>
              <w:t>n4,n5</w:t>
            </w:r>
          </w:p>
        </w:tc>
      </w:tr>
      <w:tr w:rsidR="005F1DEF" w14:paraId="333DF180" w14:textId="77777777" w:rsidTr="00685E18">
        <w:trPr>
          <w:trHeight w:val="288"/>
        </w:trPr>
        <w:tc>
          <w:tcPr>
            <w:tcW w:w="661" w:type="dxa"/>
            <w:shd w:val="clear" w:color="auto" w:fill="auto"/>
          </w:tcPr>
          <w:p w14:paraId="6FB6F201" w14:textId="77777777" w:rsidR="005F1DEF" w:rsidRPr="00685E18" w:rsidRDefault="005F1DEF" w:rsidP="00D01D57">
            <w:pPr>
              <w:jc w:val="center"/>
              <w:rPr>
                <w:u w:val="single"/>
              </w:rPr>
            </w:pPr>
            <w:r w:rsidRPr="00685E18">
              <w:rPr>
                <w:u w:val="single"/>
              </w:rPr>
              <w:t>n1</w:t>
            </w:r>
          </w:p>
        </w:tc>
        <w:tc>
          <w:tcPr>
            <w:tcW w:w="3484" w:type="dxa"/>
            <w:shd w:val="clear" w:color="auto" w:fill="auto"/>
          </w:tcPr>
          <w:p w14:paraId="586EF1C5" w14:textId="77777777" w:rsidR="005F1DEF" w:rsidRPr="00685E18" w:rsidRDefault="005F1DEF" w:rsidP="00D01D57">
            <w:pPr>
              <w:jc w:val="center"/>
              <w:rPr>
                <w:u w:val="single"/>
              </w:rPr>
            </w:pPr>
            <w:r w:rsidRPr="00685E18">
              <w:rPr>
                <w:u w:val="single"/>
              </w:rPr>
              <w:t>n5,n3</w:t>
            </w:r>
          </w:p>
        </w:tc>
      </w:tr>
      <w:tr w:rsidR="005F1DEF" w14:paraId="5111676B" w14:textId="77777777" w:rsidTr="00685E18">
        <w:trPr>
          <w:trHeight w:val="288"/>
        </w:trPr>
        <w:tc>
          <w:tcPr>
            <w:tcW w:w="661" w:type="dxa"/>
            <w:shd w:val="clear" w:color="auto" w:fill="auto"/>
          </w:tcPr>
          <w:p w14:paraId="6A669AA8" w14:textId="77777777" w:rsidR="005F1DEF" w:rsidRDefault="005F1DEF" w:rsidP="00D01D57">
            <w:pPr>
              <w:jc w:val="center"/>
            </w:pPr>
            <w:r>
              <w:t>n5</w:t>
            </w:r>
          </w:p>
        </w:tc>
        <w:tc>
          <w:tcPr>
            <w:tcW w:w="3484" w:type="dxa"/>
            <w:shd w:val="clear" w:color="auto" w:fill="auto"/>
          </w:tcPr>
          <w:p w14:paraId="7D481317" w14:textId="77777777" w:rsidR="005F1DEF" w:rsidRDefault="005F1DEF" w:rsidP="00D01D57">
            <w:pPr>
              <w:jc w:val="center"/>
            </w:pPr>
            <w:r>
              <w:t>n2,n6</w:t>
            </w:r>
          </w:p>
        </w:tc>
      </w:tr>
      <w:tr w:rsidR="005F1DEF" w14:paraId="607EA8E7" w14:textId="77777777" w:rsidTr="00685E18">
        <w:trPr>
          <w:trHeight w:val="288"/>
        </w:trPr>
        <w:tc>
          <w:tcPr>
            <w:tcW w:w="661" w:type="dxa"/>
            <w:shd w:val="clear" w:color="auto" w:fill="auto"/>
          </w:tcPr>
          <w:p w14:paraId="23B95CB3" w14:textId="77777777" w:rsidR="005F1DEF" w:rsidRDefault="005F1DEF" w:rsidP="00D01D57">
            <w:pPr>
              <w:jc w:val="center"/>
            </w:pPr>
            <w:r>
              <w:lastRenderedPageBreak/>
              <w:t>n4</w:t>
            </w:r>
          </w:p>
        </w:tc>
        <w:tc>
          <w:tcPr>
            <w:tcW w:w="3484" w:type="dxa"/>
            <w:shd w:val="clear" w:color="auto" w:fill="auto"/>
          </w:tcPr>
          <w:p w14:paraId="1925F6ED" w14:textId="77777777" w:rsidR="005F1DEF" w:rsidRDefault="005F1DEF" w:rsidP="00D01D57">
            <w:pPr>
              <w:jc w:val="center"/>
            </w:pPr>
            <w:r>
              <w:t>n2,n7</w:t>
            </w:r>
          </w:p>
        </w:tc>
      </w:tr>
      <w:tr w:rsidR="005F1DEF" w14:paraId="1C92D3DD" w14:textId="77777777" w:rsidTr="00685E18">
        <w:trPr>
          <w:trHeight w:val="288"/>
        </w:trPr>
        <w:tc>
          <w:tcPr>
            <w:tcW w:w="661" w:type="dxa"/>
            <w:shd w:val="clear" w:color="auto" w:fill="auto"/>
          </w:tcPr>
          <w:p w14:paraId="762298B5" w14:textId="77777777" w:rsidR="005F1DEF" w:rsidRPr="00685E18" w:rsidRDefault="005F1DEF" w:rsidP="00D01D57">
            <w:pPr>
              <w:jc w:val="center"/>
              <w:rPr>
                <w:u w:val="single"/>
              </w:rPr>
            </w:pPr>
            <w:r w:rsidRPr="00685E18">
              <w:rPr>
                <w:u w:val="single"/>
              </w:rPr>
              <w:t>n3</w:t>
            </w:r>
          </w:p>
        </w:tc>
        <w:tc>
          <w:tcPr>
            <w:tcW w:w="3484" w:type="dxa"/>
            <w:shd w:val="clear" w:color="auto" w:fill="auto"/>
          </w:tcPr>
          <w:p w14:paraId="28493C16" w14:textId="77777777" w:rsidR="005F1DEF" w:rsidRPr="00685E18" w:rsidRDefault="005F1DEF" w:rsidP="00D01D57">
            <w:pPr>
              <w:jc w:val="center"/>
              <w:rPr>
                <w:u w:val="single"/>
              </w:rPr>
            </w:pPr>
            <w:r w:rsidRPr="00685E18">
              <w:rPr>
                <w:u w:val="single"/>
              </w:rPr>
              <w:t>n1</w:t>
            </w:r>
          </w:p>
        </w:tc>
      </w:tr>
      <w:tr w:rsidR="005F1DEF" w14:paraId="594C0BA7" w14:textId="77777777" w:rsidTr="00685E18">
        <w:trPr>
          <w:trHeight w:val="288"/>
        </w:trPr>
        <w:tc>
          <w:tcPr>
            <w:tcW w:w="661" w:type="dxa"/>
            <w:shd w:val="clear" w:color="auto" w:fill="auto"/>
          </w:tcPr>
          <w:p w14:paraId="47D67DC8" w14:textId="77777777" w:rsidR="005F1DEF" w:rsidRDefault="005F1DEF" w:rsidP="00D01D57">
            <w:pPr>
              <w:jc w:val="center"/>
            </w:pPr>
            <w:r>
              <w:t>n6</w:t>
            </w:r>
          </w:p>
        </w:tc>
        <w:tc>
          <w:tcPr>
            <w:tcW w:w="3484" w:type="dxa"/>
            <w:shd w:val="clear" w:color="auto" w:fill="auto"/>
          </w:tcPr>
          <w:p w14:paraId="0AA439DA" w14:textId="77777777" w:rsidR="005F1DEF" w:rsidRDefault="005F1DEF" w:rsidP="00D01D57">
            <w:pPr>
              <w:jc w:val="center"/>
            </w:pPr>
            <w:r>
              <w:t>n5</w:t>
            </w:r>
          </w:p>
        </w:tc>
      </w:tr>
      <w:tr w:rsidR="005F1DEF" w14:paraId="69E67843" w14:textId="77777777" w:rsidTr="00685E18">
        <w:trPr>
          <w:trHeight w:val="288"/>
        </w:trPr>
        <w:tc>
          <w:tcPr>
            <w:tcW w:w="661" w:type="dxa"/>
            <w:shd w:val="clear" w:color="auto" w:fill="auto"/>
          </w:tcPr>
          <w:p w14:paraId="5567ECFE" w14:textId="77777777" w:rsidR="005F1DEF" w:rsidRDefault="005F1DEF" w:rsidP="00D01D57">
            <w:pPr>
              <w:jc w:val="center"/>
            </w:pPr>
            <w:r>
              <w:t>n7</w:t>
            </w:r>
          </w:p>
        </w:tc>
        <w:tc>
          <w:tcPr>
            <w:tcW w:w="3484" w:type="dxa"/>
            <w:shd w:val="clear" w:color="auto" w:fill="auto"/>
          </w:tcPr>
          <w:p w14:paraId="0EFBB8A0" w14:textId="77777777" w:rsidR="005F1DEF" w:rsidRDefault="005F1DEF" w:rsidP="00D01D57">
            <w:pPr>
              <w:keepNext/>
              <w:jc w:val="center"/>
            </w:pPr>
            <w:r>
              <w:t>n4</w:t>
            </w:r>
          </w:p>
        </w:tc>
      </w:tr>
    </w:tbl>
    <w:p w14:paraId="26F0042F" w14:textId="77777777" w:rsidR="008B1AEF" w:rsidRDefault="008B1AEF" w:rsidP="00B4370B"/>
    <w:p w14:paraId="26096DC8" w14:textId="62E5DA2E" w:rsidR="00B4370B" w:rsidRDefault="005F1DEF" w:rsidP="00B4370B">
      <w:r>
        <w:t xml:space="preserve">By comparing nodes of the topology view with the nodes found in the partition , it is observed that n1 contains one of asymmetric entry of neighbors as n5 which indicates that the present node’s (node n2) partition was desynchronized from n1 which resulted in the partitioning of the network. The second connected node to the partition namely n3 is lying downstream from the present partition segment thus getting identified as a possible node in foreign partition. </w:t>
      </w:r>
    </w:p>
    <w:p w14:paraId="7B108314" w14:textId="77777777" w:rsidR="00D00736" w:rsidRPr="00BB5FE0" w:rsidRDefault="00D00736" w:rsidP="00D00736">
      <w:pPr>
        <w:pStyle w:val="Heading2"/>
      </w:pPr>
      <w:bookmarkStart w:id="82" w:name="_Toc43583276"/>
      <w:bookmarkStart w:id="83" w:name="_Toc47515923"/>
      <w:bookmarkStart w:id="84" w:name="_Toc50997630"/>
      <w:r w:rsidRPr="00BB5FE0">
        <w:t>Transactions and Sessions</w:t>
      </w:r>
      <w:bookmarkEnd w:id="82"/>
      <w:bookmarkEnd w:id="83"/>
      <w:bookmarkEnd w:id="84"/>
    </w:p>
    <w:p w14:paraId="43818BC1" w14:textId="7A896FB1" w:rsidR="00D00736" w:rsidRDefault="00D00736" w:rsidP="00D00736">
      <w:pPr>
        <w:pStyle w:val="Heading3"/>
      </w:pPr>
      <w:bookmarkStart w:id="85" w:name="_Toc48730084"/>
      <w:bookmarkStart w:id="86" w:name="_Toc48820213"/>
      <w:bookmarkStart w:id="87" w:name="_Toc50050542"/>
      <w:bookmarkStart w:id="88" w:name="_Toc50626960"/>
      <w:bookmarkStart w:id="89" w:name="_Toc50997631"/>
      <w:r w:rsidRPr="00BB6EBB">
        <w:t>NS-Hello</w:t>
      </w:r>
      <w:bookmarkEnd w:id="85"/>
      <w:bookmarkEnd w:id="86"/>
      <w:bookmarkEnd w:id="87"/>
      <w:bookmarkEnd w:id="88"/>
      <w:bookmarkEnd w:id="89"/>
    </w:p>
    <w:p w14:paraId="058EDA68" w14:textId="0A69FD9A" w:rsidR="00C52D05" w:rsidRPr="00C52D05" w:rsidRDefault="00C52D05" w:rsidP="00C52D05">
      <w:r>
        <w:t xml:space="preserve">The message interactions involved in synchronizing topology information throughout the </w:t>
      </w:r>
      <w:r w:rsidR="008C5B3E">
        <w:t>network</w:t>
      </w:r>
      <w:r>
        <w:t xml:space="preserve"> is analyzed with the topology shown in Figure.4.8</w:t>
      </w:r>
      <w:r w:rsidR="008C5B3E">
        <w:t xml:space="preserve">. The system consists of three nodes A,B and C which needs to understand the linear topology via the NS-Hello messages. </w:t>
      </w:r>
    </w:p>
    <w:p w14:paraId="0F5064C3" w14:textId="77777777" w:rsidR="004C5CB4" w:rsidRDefault="00E54648" w:rsidP="004C5CB4">
      <w:pPr>
        <w:keepNext/>
      </w:pPr>
      <w:r>
        <w:rPr>
          <w:noProof/>
        </w:rPr>
        <mc:AlternateContent>
          <mc:Choice Requires="wpc">
            <w:drawing>
              <wp:inline distT="0" distB="0" distL="0" distR="0" wp14:anchorId="18B7B4E3" wp14:editId="4A63D8FF">
                <wp:extent cx="5486400" cy="1435100"/>
                <wp:effectExtent l="0" t="0" r="0" b="0"/>
                <wp:docPr id="78" name="Canvas 7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9" name="Picture 79" descr="A picture containing drawing, clock, tabl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130299" y="389526"/>
                            <a:ext cx="3225801" cy="652962"/>
                          </a:xfrm>
                          <a:prstGeom prst="rect">
                            <a:avLst/>
                          </a:prstGeom>
                        </pic:spPr>
                      </pic:pic>
                      <wps:wsp>
                        <wps:cNvPr id="81" name="Straight Arrow Connector 81"/>
                        <wps:cNvCnPr/>
                        <wps:spPr>
                          <a:xfrm>
                            <a:off x="1898650" y="495300"/>
                            <a:ext cx="565150" cy="0"/>
                          </a:xfrm>
                          <a:prstGeom prst="straightConnector1">
                            <a:avLst/>
                          </a:prstGeom>
                          <a:ln w="952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2847000" y="484800"/>
                            <a:ext cx="565150" cy="0"/>
                          </a:xfrm>
                          <a:prstGeom prst="straightConnector1">
                            <a:avLst/>
                          </a:prstGeom>
                          <a:ln w="952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7" name="Text Box 87"/>
                        <wps:cNvSpPr txBox="1"/>
                        <wps:spPr>
                          <a:xfrm>
                            <a:off x="1854200" y="154600"/>
                            <a:ext cx="800100" cy="330200"/>
                          </a:xfrm>
                          <a:prstGeom prst="rect">
                            <a:avLst/>
                          </a:prstGeom>
                          <a:noFill/>
                          <a:ln w="6350">
                            <a:noFill/>
                          </a:ln>
                        </wps:spPr>
                        <wps:txbx>
                          <w:txbxContent>
                            <w:p w14:paraId="2E0CEA8F" w14:textId="35AC5E0E" w:rsidR="00B2566E" w:rsidRDefault="00B2566E">
                              <w:r>
                                <w:t>NS-Hello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7"/>
                        <wps:cNvSpPr txBox="1"/>
                        <wps:spPr>
                          <a:xfrm>
                            <a:off x="2789850" y="154600"/>
                            <a:ext cx="800100" cy="330200"/>
                          </a:xfrm>
                          <a:prstGeom prst="rect">
                            <a:avLst/>
                          </a:prstGeom>
                          <a:noFill/>
                          <a:ln w="6350">
                            <a:noFill/>
                          </a:ln>
                        </wps:spPr>
                        <wps:txbx>
                          <w:txbxContent>
                            <w:p w14:paraId="717296C8" w14:textId="77777777" w:rsidR="00B2566E" w:rsidRDefault="00B2566E" w:rsidP="00E54648">
                              <w:pPr>
                                <w:spacing w:line="240" w:lineRule="exact"/>
                                <w:rPr>
                                  <w:sz w:val="24"/>
                                  <w:szCs w:val="24"/>
                                  <w:lang w:val="en-DE"/>
                                </w:rPr>
                              </w:pPr>
                              <w:r>
                                <w:t>NS-Hello</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8B7B4E3" id="Canvas 78" o:spid="_x0000_s1026" editas="canvas" style="width:6in;height:113pt;mso-position-horizontal-relative:char;mso-position-vertical-relative:line" coordsize="54864,143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4351;visibility:visible;mso-wrap-style:square" filled="t">
                  <v:fill o:detectmouseclick="t"/>
                  <v:path o:connecttype="none"/>
                </v:shape>
                <v:shape id="Picture 79" o:spid="_x0000_s1028" type="#_x0000_t75" alt="A picture containing drawing, clock, table&#10;&#10;Description automatically generated" style="position:absolute;left:11302;top:3895;width:32259;height: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">
                  <v:imagedata r:id="rId61" o:title="A picture containing drawing, clock, table&#10;&#10;Description automatically generated"/>
                </v:shape>
                <v:shapetype id="_x0000_t32" coordsize="21600,21600" o:spt="32" o:oned="t" path="m,l21600,21600e" filled="f">
                  <v:path arrowok="t" fillok="f" o:connecttype="none"/>
                  <o:lock v:ext="edit" shapetype="t"/>
                </v:shapetype>
                <v:shape id="Straight Arrow Connector 81" o:spid="_x0000_s1029" type="#_x0000_t32" style="position:absolute;left:18986;top:4953;width:56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" strokecolor="black [3213]">
                  <v:stroke startarrow="block" endarrow="block" joinstyle="miter"/>
                </v:shape>
                <v:shape id="Straight Arrow Connector 86" o:spid="_x0000_s1030" type="#_x0000_t32" style="position:absolute;left:28470;top:4848;width:56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" strokecolor="black [3213]">
                  <v:stroke startarrow="block" endarrow="block" joinstyle="miter"/>
                </v:shape>
                <v:shapetype id="_x0000_t202" coordsize="21600,21600" o:spt="202" path="m,l,21600r21600,l21600,xe">
                  <v:stroke joinstyle="miter"/>
                  <v:path gradientshapeok="t" o:connecttype="rect"/>
                </v:shapetype>
                <v:shape id="Text Box 87" o:spid="_x0000_s1031" type="#_x0000_t202" style="position:absolute;left:18542;top:1546;width:800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2E0CEA8F" w14:textId="35AC5E0E" w:rsidR="00B2566E" w:rsidRDefault="00B2566E">
                        <w:r>
                          <w:t>NS-Hello</w:t>
                        </w:r>
                      </w:p>
                    </w:txbxContent>
                  </v:textbox>
                </v:shape>
                <v:shape id="Text Box 87" o:spid="_x0000_s1032" type="#_x0000_t202" style="position:absolute;left:27898;top:1546;width:800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717296C8" w14:textId="77777777" w:rsidR="00B2566E" w:rsidRDefault="00B2566E" w:rsidP="00E54648">
                        <w:pPr>
                          <w:spacing w:line="240" w:lineRule="exact"/>
                          <w:rPr>
                            <w:sz w:val="24"/>
                            <w:szCs w:val="24"/>
                            <w:lang w:val="en-DE"/>
                          </w:rPr>
                        </w:pPr>
                        <w:r>
                          <w:t>NS-Hello</w:t>
                        </w:r>
                      </w:p>
                    </w:txbxContent>
                  </v:textbox>
                </v:shape>
                <w10:anchorlock/>
              </v:group>
            </w:pict>
          </mc:Fallback>
        </mc:AlternateContent>
      </w:r>
    </w:p>
    <w:p w14:paraId="3BE87370" w14:textId="2E25D06D" w:rsidR="00E54648" w:rsidRPr="00E54648" w:rsidRDefault="004C5CB4" w:rsidP="004C5CB4">
      <w:pPr>
        <w:pStyle w:val="Caption"/>
        <w:jc w:val="both"/>
      </w:pPr>
      <w:r>
        <w:t>Figure 4.</w:t>
      </w:r>
      <w:r w:rsidR="008B1AEF">
        <w:t>8</w:t>
      </w:r>
      <w:r>
        <w:t>: Example Topology for NS-Hello procedure.</w:t>
      </w:r>
    </w:p>
    <w:p w14:paraId="39FD832A" w14:textId="7B80B081" w:rsidR="008B1AEF" w:rsidRDefault="008C5B3E" w:rsidP="007F428F">
      <w:r>
        <w:t xml:space="preserve">Figure.4.9 shows the  </w:t>
      </w:r>
      <w:r w:rsidRPr="00BC0716">
        <w:rPr>
          <w:i/>
          <w:iCs/>
        </w:rPr>
        <w:t>globalTopology</w:t>
      </w:r>
      <w:r>
        <w:rPr>
          <w:i/>
          <w:iCs/>
        </w:rPr>
        <w:t>State</w:t>
      </w:r>
      <w:r w:rsidRPr="00BC0716">
        <w:rPr>
          <w:i/>
          <w:iCs/>
        </w:rPr>
        <w:t xml:space="preserve"> </w:t>
      </w:r>
      <w:r>
        <w:t xml:space="preserve"> field entries for NS-Hello messages sent between A,B and C</w:t>
      </w:r>
      <w:r w:rsidR="00905605">
        <w:t xml:space="preserve">. Assume the interactions are taking place in order as shown, however for any other order of events happening as well the end result would be the same but not all of those permutations can be possibly discussed. In the first NS-Hello message sent by A to B, A is not aware of any neighbors so its neighbor list is denoted as empty in the </w:t>
      </w:r>
      <w:r w:rsidR="00905605" w:rsidRPr="00BC0716">
        <w:rPr>
          <w:i/>
          <w:iCs/>
        </w:rPr>
        <w:t>globalTopology</w:t>
      </w:r>
      <w:r w:rsidR="00905605">
        <w:rPr>
          <w:i/>
          <w:iCs/>
        </w:rPr>
        <w:t>State</w:t>
      </w:r>
      <w:r w:rsidR="00905605" w:rsidRPr="00BC0716">
        <w:rPr>
          <w:i/>
          <w:iCs/>
        </w:rPr>
        <w:t xml:space="preserve"> </w:t>
      </w:r>
      <w:r w:rsidR="00905605">
        <w:t xml:space="preserve">field, it sends the other fields as per individual configurations namely Hello Version, Resource Version and Host ID. In the same manner node C also sends an NS-Hello message to its neighbor namely B. </w:t>
      </w:r>
      <w:r w:rsidR="00231BF2">
        <w:t>So,</w:t>
      </w:r>
      <w:r w:rsidR="00905605">
        <w:t xml:space="preserve"> in the end node B would have computed A and C as its direct neighbors in its topology state vector. The entries for A and C would still be empty since </w:t>
      </w:r>
      <w:r w:rsidR="005C17F9">
        <w:t xml:space="preserve">neither A nor C have received NS-Hello message from node B which is the directly connected neighbor to those nodes. Now node B sends NS-Hello message to A and C with its topology state vector listing A and C as neighbors for node B. Then nodes A and C computes respectively B as direct neighbor to itself but A would not be aware of node B being direct neighbor to node C and vice versa for the case of node C’s interpretation of node A. </w:t>
      </w:r>
      <w:r w:rsidR="00231BF2">
        <w:t>So,</w:t>
      </w:r>
      <w:r w:rsidR="005C17F9">
        <w:t xml:space="preserve"> the resultant topology state vectors </w:t>
      </w:r>
      <w:r w:rsidR="00231BF2">
        <w:t>look</w:t>
      </w:r>
      <w:r w:rsidR="005C17F9">
        <w:t xml:space="preserve"> like Figure.4.10.</w:t>
      </w:r>
      <w:r w:rsidR="00905605">
        <w:t xml:space="preserve"> </w:t>
      </w:r>
    </w:p>
    <w:p w14:paraId="04DD22BB" w14:textId="5CB229E1" w:rsidR="00D00736" w:rsidRPr="006C25B4" w:rsidRDefault="007F428F" w:rsidP="007F428F">
      <w:r w:rsidRPr="006C25B4">
        <w:rPr>
          <w:noProof/>
        </w:rPr>
        <w:lastRenderedPageBreak/>
        <mc:AlternateContent>
          <mc:Choice Requires="wpc">
            <w:drawing>
              <wp:inline distT="0" distB="0" distL="0" distR="0" wp14:anchorId="0C19862C" wp14:editId="7B1966F8">
                <wp:extent cx="5814880" cy="3865048"/>
                <wp:effectExtent l="0" t="0" r="0" b="254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 name="Picture 14" descr="A screenshot of a cell phone&#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46050" y="0"/>
                            <a:ext cx="5238749" cy="3829050"/>
                          </a:xfrm>
                          <a:prstGeom prst="rect">
                            <a:avLst/>
                          </a:prstGeom>
                        </pic:spPr>
                      </pic:pic>
                    </wpc:wpc>
                  </a:graphicData>
                </a:graphic>
              </wp:inline>
            </w:drawing>
          </mc:Choice>
          <mc:Fallback>
            <w:pict>
              <v:group w14:anchorId="6CF8746B" id="Canvas 19" o:spid="_x0000_s1026" editas="canvas" style="width:457.85pt;height:304.35pt;mso-position-horizontal-relative:char;mso-position-vertical-relative:line" coordsize="58146,386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wQUAAYACAAAACEAIbzXet0AAAAFAQAADwAAAGRy&#10;cy9kb3ducmV2LnhtbEyPQUvEMBCF74L/IYzgzU12Wdtamy4iKKIHdS14zTazbTCZlCa7rf56oxe9&#10;DDze471vqs3sLDviGIwnCcuFAIbUem2ok9C83V0UwEJUpJX1hBI+McCmPj2pVKn9RK943MaOpRIK&#10;pZLQxziUnIe2R6fCwg9Iydv70amY5NhxPaoplTvLV0Jk3ClDaaFXA9722H5sD07CerW3xct99vT1&#10;0DTT4/va5OLZSHl+Nt9cA4s4x78w/OAndKgT084fSAdmJaRH4u9N3tXyMge2k5CJIgdeV/w/ff0N&#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">
                <v:shape id="_x0000_s1027" type="#_x0000_t75" style="position:absolute;width:58146;height:38646;visibility:visible;mso-wrap-style:square" filled="t">
                  <v:fill o:detectmouseclick="t"/>
                  <v:path o:connecttype="none"/>
                </v:shape>
                <v:shape id="Picture 14" o:spid="_x0000_s1028" type="#_x0000_t75" alt="A screenshot of a cell phone&#10;&#10;Description automatically generated" style="position:absolute;left:1460;width:52387;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">
                  <v:imagedata r:id="rId63" o:title="A screenshot of a cell phone&#10;&#10;Description automatically generated"/>
                </v:shape>
                <w10:anchorlock/>
              </v:group>
            </w:pict>
          </mc:Fallback>
        </mc:AlternateContent>
      </w:r>
    </w:p>
    <w:p w14:paraId="328A1EF3" w14:textId="1B801093" w:rsidR="00D00736" w:rsidRPr="006C25B4" w:rsidRDefault="00D00736" w:rsidP="00D00736">
      <w:pPr>
        <w:pStyle w:val="Caption"/>
        <w:jc w:val="both"/>
      </w:pPr>
      <w:r w:rsidRPr="006C25B4">
        <w:t>Figure</w:t>
      </w:r>
      <w:r w:rsidR="00181AD4">
        <w:t xml:space="preserve"> 4.</w:t>
      </w:r>
      <w:r w:rsidR="00401EF8">
        <w:t>9</w:t>
      </w:r>
      <w:r w:rsidRPr="006C25B4">
        <w:t>:NS-Hello Operation</w:t>
      </w:r>
    </w:p>
    <w:p w14:paraId="77D220E6" w14:textId="77777777" w:rsidR="00D00736" w:rsidRDefault="00D00736" w:rsidP="00D00736">
      <w:pPr>
        <w:keepNext/>
      </w:pPr>
      <w:r>
        <w:rPr>
          <w:noProof/>
        </w:rPr>
        <mc:AlternateContent>
          <mc:Choice Requires="wpc">
            <w:drawing>
              <wp:inline distT="0" distB="0" distL="0" distR="0" wp14:anchorId="50BF25E8" wp14:editId="501E28F8">
                <wp:extent cx="5486400" cy="3600450"/>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 name="Picture 22" descr="A screenshot of a cell phone&#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61784" y="0"/>
                            <a:ext cx="4881814" cy="3562350"/>
                          </a:xfrm>
                          <a:prstGeom prst="rect">
                            <a:avLst/>
                          </a:prstGeom>
                        </pic:spPr>
                      </pic:pic>
                    </wpc:wpc>
                  </a:graphicData>
                </a:graphic>
              </wp:inline>
            </w:drawing>
          </mc:Choice>
          <mc:Fallback>
            <w:pict>
              <v:group w14:anchorId="5E04F4DA" id="Canvas 21" o:spid="_x0000_s1026" editas="canvas" style="width:6in;height:283.5pt;mso-position-horizontal-relative:char;mso-position-vertical-relative:line" coordsize="54864,36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">
                <v:shape id="_x0000_s1027" type="#_x0000_t75" style="position:absolute;width:54864;height:36004;visibility:visible;mso-wrap-style:square" filled="t">
                  <v:fill o:detectmouseclick="t"/>
                  <v:path o:connecttype="none"/>
                </v:shape>
                <v:shape id="Picture 22" o:spid="_x0000_s1028" type="#_x0000_t75" alt="A screenshot of a cell phone&#10;&#10;Description automatically generated" style="position:absolute;left:2617;width:48818;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">
                  <v:imagedata r:id="rId65" o:title="A screenshot of a cell phone&#10;&#10;Description automatically generated"/>
                </v:shape>
                <w10:anchorlock/>
              </v:group>
            </w:pict>
          </mc:Fallback>
        </mc:AlternateContent>
      </w:r>
      <w:r>
        <w:t xml:space="preserve"> </w:t>
      </w:r>
    </w:p>
    <w:p w14:paraId="5345027A" w14:textId="16A76865" w:rsidR="00D00736" w:rsidRPr="006C25B4" w:rsidRDefault="00D00736" w:rsidP="00D00736">
      <w:pPr>
        <w:pStyle w:val="Caption"/>
        <w:jc w:val="both"/>
      </w:pPr>
      <w:r>
        <w:t>Figure</w:t>
      </w:r>
      <w:r w:rsidR="00401EF8">
        <w:t xml:space="preserve"> 4.10</w:t>
      </w:r>
      <w:r>
        <w:t>:</w:t>
      </w:r>
      <w:r w:rsidRPr="00932CC6">
        <w:t>NS-Hello Operation</w:t>
      </w:r>
    </w:p>
    <w:p w14:paraId="37433E79" w14:textId="7424FB83" w:rsidR="008617A7" w:rsidRDefault="008617A7" w:rsidP="00D00736">
      <w:pPr>
        <w:keepNext/>
        <w:rPr>
          <w:noProof/>
        </w:rPr>
      </w:pPr>
      <w:r>
        <w:rPr>
          <w:noProof/>
        </w:rPr>
        <w:lastRenderedPageBreak/>
        <w:t>Figure.4.11 shows the final stage in identification of topology across all the nodes. Node B identifies the entire topology and in the resultant NS-Hello enables nodes A and C to identify neighbors of all nodes in the network.</w:t>
      </w:r>
    </w:p>
    <w:p w14:paraId="197CE3F4" w14:textId="0231457B" w:rsidR="00D00736" w:rsidRDefault="00D00736" w:rsidP="00D00736">
      <w:pPr>
        <w:keepNext/>
      </w:pPr>
      <w:r>
        <w:rPr>
          <w:noProof/>
        </w:rPr>
        <mc:AlternateContent>
          <mc:Choice Requires="wpc">
            <w:drawing>
              <wp:inline distT="0" distB="0" distL="0" distR="0" wp14:anchorId="30169D51" wp14:editId="6E9E037D">
                <wp:extent cx="5486400" cy="4451350"/>
                <wp:effectExtent l="0" t="0" r="0" b="635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 name="Picture 24" descr="A close up of a device&#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487504" y="0"/>
                            <a:ext cx="4308751" cy="4451350"/>
                          </a:xfrm>
                          <a:prstGeom prst="rect">
                            <a:avLst/>
                          </a:prstGeom>
                        </pic:spPr>
                      </pic:pic>
                    </wpc:wpc>
                  </a:graphicData>
                </a:graphic>
              </wp:inline>
            </w:drawing>
          </mc:Choice>
          <mc:Fallback>
            <w:pict>
              <v:group w14:anchorId="15A2A7FF" id="Canvas 23" o:spid="_x0000_s1026" editas="canvas" style="width:6in;height:350.5pt;mso-position-horizontal-relative:char;mso-position-vertical-relative:line" coordsize="54864,4451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RldmFuAAAF&#10;kAMAAgAAABQAABCekAQAAgAAABQAABCykpEAAgAAAAMzNgAAkpIAAgAAAAMzNg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yMDowODowMiAxMjowNzo1NgAyMDIwOjA4OjAyIDEyOjA3OjU2AAAA&#10;RABlAHYAYQBuAAAA/+ELGG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jAtMDgtMDJU&#10;MTI6MDc6NTYuMzU1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RldmFu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2EDH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">
                <v:shape id="_x0000_s1027" type="#_x0000_t75" style="position:absolute;width:54864;height:44513;visibility:visible;mso-wrap-style:square" filled="t">
                  <v:fill o:detectmouseclick="t"/>
                  <v:path o:connecttype="none"/>
                </v:shape>
                <v:shape id="Picture 24" o:spid="_x0000_s1028" type="#_x0000_t75" alt="A close up of a device&#10;&#10;Description automatically generated" style="position:absolute;left:4875;width:43087;height:4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">
                  <v:imagedata r:id="rId67" o:title="A close up of a device&#10;&#10;Description automatically generated"/>
                </v:shape>
                <w10:anchorlock/>
              </v:group>
            </w:pict>
          </mc:Fallback>
        </mc:AlternateContent>
      </w:r>
    </w:p>
    <w:p w14:paraId="6741D51D" w14:textId="18E664D8" w:rsidR="00D00736" w:rsidRDefault="00D00736" w:rsidP="00D00736">
      <w:pPr>
        <w:pStyle w:val="Caption"/>
        <w:jc w:val="both"/>
      </w:pPr>
      <w:r>
        <w:t xml:space="preserve">Figure </w:t>
      </w:r>
      <w:r w:rsidR="00181AD4">
        <w:t>4.1</w:t>
      </w:r>
      <w:r w:rsidR="00401EF8">
        <w:t>1</w:t>
      </w:r>
      <w:r>
        <w:t>:</w:t>
      </w:r>
      <w:r w:rsidRPr="00932CC6">
        <w:t>NS-Hello Operation</w:t>
      </w:r>
    </w:p>
    <w:p w14:paraId="6399B2B1" w14:textId="77777777" w:rsidR="00D00736" w:rsidRDefault="00D00736" w:rsidP="00D00736">
      <w:pPr>
        <w:pStyle w:val="Heading3"/>
      </w:pPr>
      <w:bookmarkStart w:id="90" w:name="_Toc48730085"/>
      <w:bookmarkStart w:id="91" w:name="_Toc48820214"/>
      <w:bookmarkStart w:id="92" w:name="_Toc50050543"/>
      <w:bookmarkStart w:id="93" w:name="_Toc50626961"/>
      <w:bookmarkStart w:id="94" w:name="_Toc50997632"/>
      <w:r w:rsidRPr="00BB5FE0">
        <w:t>NS-Synchronize</w:t>
      </w:r>
      <w:bookmarkEnd w:id="90"/>
      <w:bookmarkEnd w:id="91"/>
      <w:bookmarkEnd w:id="92"/>
      <w:bookmarkEnd w:id="93"/>
      <w:bookmarkEnd w:id="94"/>
    </w:p>
    <w:p w14:paraId="1A69257E" w14:textId="19D7A168" w:rsidR="00D00736" w:rsidRPr="005A419A" w:rsidRDefault="00D00736" w:rsidP="00D00736">
      <w:r>
        <w:t>Figure.</w:t>
      </w:r>
      <w:r w:rsidR="008617A7">
        <w:t>4.12</w:t>
      </w:r>
      <w:r>
        <w:t xml:space="preserve"> shows an example scenario explaining the messages exchanged when node D updates its resource information and the application attempts to synchronize the information to rest of the nodes.</w:t>
      </w:r>
      <w:r w:rsidR="008617A7">
        <w:t xml:space="preserve"> </w:t>
      </w:r>
      <w:r w:rsidR="00231BF2">
        <w:t>So,</w:t>
      </w:r>
      <w:r w:rsidR="008617A7">
        <w:t xml:space="preserve"> node D synchronizes its resource information update via flooding</w:t>
      </w:r>
      <w:r w:rsidR="009D72AE">
        <w:t xml:space="preserve">. </w:t>
      </w:r>
      <w:r w:rsidR="00231BF2">
        <w:t>So,</w:t>
      </w:r>
      <w:r w:rsidR="009D72AE">
        <w:t xml:space="preserve"> the black marked NS-Synchronize message is sent to the neighbor of D which is flooded to the rest of the network via the indigo marked NS-Synchronize flooding messages. Each node drops the duplicates which are received and floods only those which are not present in a </w:t>
      </w:r>
      <w:r w:rsidR="00231BF2">
        <w:t>node’s</w:t>
      </w:r>
      <w:r w:rsidR="009D72AE">
        <w:t xml:space="preserve"> global resource information table.</w:t>
      </w:r>
    </w:p>
    <w:p w14:paraId="4ED0098C" w14:textId="77777777" w:rsidR="00D00736" w:rsidRDefault="00D00736" w:rsidP="00D00736">
      <w:pPr>
        <w:keepNext/>
      </w:pPr>
      <w:r w:rsidRPr="006C25B4">
        <w:rPr>
          <w:noProof/>
        </w:rPr>
        <w:lastRenderedPageBreak/>
        <mc:AlternateContent>
          <mc:Choice Requires="wpc">
            <w:drawing>
              <wp:inline distT="0" distB="0" distL="0" distR="0" wp14:anchorId="3EF8D529" wp14:editId="6B165E62">
                <wp:extent cx="5969000" cy="3028950"/>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 name="Picture 28" descr="A picture containing clock, drawing&#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954616" y="0"/>
                            <a:ext cx="3917726" cy="1574588"/>
                          </a:xfrm>
                          <a:prstGeom prst="rect">
                            <a:avLst/>
                          </a:prstGeom>
                        </pic:spPr>
                      </pic:pic>
                      <pic:pic xmlns:pic="http://schemas.openxmlformats.org/drawingml/2006/picture">
                        <pic:nvPicPr>
                          <pic:cNvPr id="29" name="Picture 29" descr="A picture containing clock, drawing&#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859365" y="1168184"/>
                            <a:ext cx="4144435" cy="1860766"/>
                          </a:xfrm>
                          <a:prstGeom prst="rect">
                            <a:avLst/>
                          </a:prstGeom>
                        </pic:spPr>
                      </pic:pic>
                    </wpc:wpc>
                  </a:graphicData>
                </a:graphic>
              </wp:inline>
            </w:drawing>
          </mc:Choice>
          <mc:Fallback>
            <w:pict>
              <v:group w14:anchorId="40BDFFB0" id="Canvas 20" o:spid="_x0000_s1026" editas="canvas" style="width:470pt;height:238.5pt;mso-position-horizontal-relative:char;mso-position-vertical-relative:line" coordsize="59690,30289"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9lQSwMECgAAAAAAAAAhABpd8KGSLgAAki4AABQA&#10;AABkcnMvbWVkaWEvaW1hZ2UyLmpwZ//Y/+AAEEpGSUYAAQEBAJAAkAAA/9sAQwADAgIDAgIDAwMD&#10;BAMDBAUIBQUEBAUKBwcGCAwKDAwLCgsLDQ4SEA0OEQ4LCxAWEBETFBUVFQwPFxgWFBgSFBUU/9sA&#10;QwEDBAQFBAUJBQUJFA0LDRQUFBQUFBQUFBQUFBQUFBQUFBQUFBQUFBQUFBQUFBQUFBQUFBQUFBQU&#10;FBQUFBQUFBQU/8AAEQgBHgJ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">
                <v:shape id="_x0000_s1027" type="#_x0000_t75" style="position:absolute;width:59690;height:30289;visibility:visible;mso-wrap-style:square" filled="t">
                  <v:fill o:detectmouseclick="t"/>
                  <v:path o:connecttype="none"/>
                </v:shape>
                <v:shape id="Picture 28" o:spid="_x0000_s1028" type="#_x0000_t75" alt="A picture containing clock, drawing&#10;&#10;Description automatically generated" style="position:absolute;left:9546;width:39177;height:15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">
                  <v:imagedata r:id="rId70" o:title="A picture containing clock, drawing&#10;&#10;Description automatically generated"/>
                </v:shape>
                <v:shape id="Picture 29" o:spid="_x0000_s1029" type="#_x0000_t75" alt="A picture containing clock, drawing&#10;&#10;Description automatically generated" style="position:absolute;left:8593;top:11681;width:41445;height:18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">
                  <v:imagedata r:id="rId71" o:title="A picture containing clock, drawing&#10;&#10;Description automatically generated"/>
                </v:shape>
                <w10:anchorlock/>
              </v:group>
            </w:pict>
          </mc:Fallback>
        </mc:AlternateContent>
      </w:r>
    </w:p>
    <w:p w14:paraId="1E0B113C" w14:textId="06D1BBED" w:rsidR="00D00736" w:rsidRDefault="00D00736" w:rsidP="00D00736">
      <w:pPr>
        <w:pStyle w:val="Caption"/>
        <w:jc w:val="both"/>
      </w:pPr>
      <w:r w:rsidRPr="004B1EC7">
        <w:t>Figure</w:t>
      </w:r>
      <w:r w:rsidR="00181AD4">
        <w:t xml:space="preserve"> 4.1</w:t>
      </w:r>
      <w:r w:rsidR="00401EF8">
        <w:t>2</w:t>
      </w:r>
      <w:r w:rsidRPr="004B1EC7">
        <w:t>:NS-Synchronize Operation Example topology</w:t>
      </w:r>
    </w:p>
    <w:p w14:paraId="37231950" w14:textId="11FAB271" w:rsidR="009D72AE" w:rsidRPr="009D72AE" w:rsidRDefault="009D72AE" w:rsidP="009D72AE">
      <w:r>
        <w:t xml:space="preserve">Figure.4.13 shows how each of the nodes in the network </w:t>
      </w:r>
      <w:r w:rsidR="00347E3C">
        <w:t>updates its resource information table with the flooded messages. It shows how nodes A and B react to the NS-Synchronize messages representing update of node B’s resource information and Figure.4.13 shows similarly how the resource information is updated across A-B-C sector.</w:t>
      </w:r>
      <w:r w:rsidR="00A1610A">
        <w:t xml:space="preserve"> The indigo marked arrows </w:t>
      </w:r>
      <w:r w:rsidR="00231BF2">
        <w:t>represent</w:t>
      </w:r>
      <w:r w:rsidR="00A1610A">
        <w:t xml:space="preserve"> the flooded message and black marked ones represent the original update message sent by node D to its neighbor (in this case node A)  as represented in 4.12.</w:t>
      </w:r>
    </w:p>
    <w:p w14:paraId="1CFD23C6" w14:textId="3E6E9478" w:rsidR="00D00736" w:rsidRDefault="00D00736" w:rsidP="0018640A">
      <w:r>
        <w:lastRenderedPageBreak/>
        <w:t xml:space="preserve"> </w:t>
      </w:r>
      <w:r>
        <w:rPr>
          <w:noProof/>
        </w:rPr>
        <mc:AlternateContent>
          <mc:Choice Requires="wpc">
            <w:drawing>
              <wp:inline distT="0" distB="0" distL="0" distR="0" wp14:anchorId="542FC34C" wp14:editId="2195159F">
                <wp:extent cx="5867400" cy="8305800"/>
                <wp:effectExtent l="0" t="0" r="0" b="0"/>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 name="Picture 32" descr="A screenshot of a cell phone&#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940300" cy="4550434"/>
                          </a:xfrm>
                          <a:prstGeom prst="rect">
                            <a:avLst/>
                          </a:prstGeom>
                        </pic:spPr>
                      </pic:pic>
                      <pic:pic xmlns:pic="http://schemas.openxmlformats.org/drawingml/2006/picture">
                        <pic:nvPicPr>
                          <pic:cNvPr id="33" name="Picture 33" descr="A screenshot of a cell phone&#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4612712"/>
                            <a:ext cx="4940300" cy="3693088"/>
                          </a:xfrm>
                          <a:prstGeom prst="rect">
                            <a:avLst/>
                          </a:prstGeom>
                        </pic:spPr>
                      </pic:pic>
                    </wpc:wpc>
                  </a:graphicData>
                </a:graphic>
              </wp:inline>
            </w:drawing>
          </mc:Choice>
          <mc:Fallback>
            <w:pict>
              <v:group w14:anchorId="3205A166" id="Canvas 31" o:spid="_x0000_s1026" editas="canvas" style="width:462pt;height:654pt;mso-position-horizontal-relative:char;mso-position-vertical-relative:line" coordsize="58674,8305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RGV2YW4AAAWQAwACAAAAFAAAEJ6Q&#10;BAACAAAAFAAAELKSkQACAAAAAzQzAACSkgACAAAAAzQzAADqHAAHAAAIDAAACJI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C6wM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a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">
                <v:shape id="_x0000_s1027" type="#_x0000_t75" style="position:absolute;width:58674;height:83058;visibility:visible;mso-wrap-style:square" filled="t">
                  <v:fill o:detectmouseclick="t"/>
                  <v:path o:connecttype="none"/>
                </v:shape>
                <v:shape id="Picture 32" o:spid="_x0000_s1028" type="#_x0000_t75" alt="A screenshot of a cell phone&#10;&#10;Description automatically generated" style="position:absolute;width:49403;height:45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">
                  <v:imagedata r:id="rId74" o:title="A screenshot of a cell phone&#10;&#10;Description automatically generated"/>
                </v:shape>
                <v:shape id="Picture 33" o:spid="_x0000_s1029" type="#_x0000_t75" alt="A screenshot of a cell phone&#10;&#10;Description automatically generated" style="position:absolute;top:46127;width:49403;height:36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">
                  <v:imagedata r:id="rId75" o:title="A screenshot of a cell phone&#10;&#10;Description automatically generated"/>
                </v:shape>
                <w10:anchorlock/>
              </v:group>
            </w:pict>
          </mc:Fallback>
        </mc:AlternateContent>
      </w:r>
    </w:p>
    <w:p w14:paraId="36522D2F" w14:textId="3B151F4B" w:rsidR="00D00736" w:rsidRPr="00CA2DB7" w:rsidRDefault="00D00736" w:rsidP="00D00736">
      <w:pPr>
        <w:pStyle w:val="Caption"/>
      </w:pPr>
      <w:r w:rsidRPr="00CA2DB7">
        <w:t>Figure</w:t>
      </w:r>
      <w:r w:rsidR="00181AD4">
        <w:t xml:space="preserve"> 4.1</w:t>
      </w:r>
      <w:r w:rsidR="00401EF8">
        <w:t>3</w:t>
      </w:r>
      <w:r w:rsidRPr="00CA2DB7">
        <w:t>:NS-Synchronize Operation</w:t>
      </w:r>
    </w:p>
    <w:p w14:paraId="099C3E24" w14:textId="77777777" w:rsidR="00D00736" w:rsidRDefault="00D00736" w:rsidP="00D00736">
      <w:pPr>
        <w:keepNext/>
      </w:pPr>
      <w:r>
        <w:rPr>
          <w:noProof/>
        </w:rPr>
        <w:lastRenderedPageBreak/>
        <mc:AlternateContent>
          <mc:Choice Requires="wpc">
            <w:drawing>
              <wp:inline distT="0" distB="0" distL="0" distR="0" wp14:anchorId="64FE569F" wp14:editId="0C4DF68B">
                <wp:extent cx="5308601" cy="4925970"/>
                <wp:effectExtent l="0" t="0" r="6350" b="8255"/>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 name="Picture 15" descr="A screenshot of a cell phone&#10;&#10;Description automatically generated"/>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 y="0"/>
                            <a:ext cx="5215422" cy="4925695"/>
                          </a:xfrm>
                          <a:prstGeom prst="rect">
                            <a:avLst/>
                          </a:prstGeom>
                        </pic:spPr>
                      </pic:pic>
                    </wpc:wpc>
                  </a:graphicData>
                </a:graphic>
              </wp:inline>
            </w:drawing>
          </mc:Choice>
          <mc:Fallback>
            <w:pict>
              <v:group w14:anchorId="0D9DBAFF" id="Canvas 25" o:spid="_x0000_s1026" editas="canvas" style="width:418pt;height:387.85pt;mso-position-horizontal-relative:char;mso-position-vertical-relative:line" coordsize="53086,49256"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RldmFuAAAFkAMA&#10;AgAAABQAABCekAQAAgAAABQAABCykpEAAgAAAAM5NAAAkpIAAgAAAAM5NAAA6hwABwAACAwAAAiS&#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jAyMDowODowMyAxMzoyMjowNQAyMDIwOjA4OjAzIDEzOjIyOjA1AAAARABl&#10;AHYAYQBuAAAA/+ELGG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jAtMDgtMDNUMTM6&#10;MjI6MDUuOTM3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RldmFu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9ID0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">
                <v:shape id="_x0000_s1027" type="#_x0000_t75" style="position:absolute;width:53086;height:49256;visibility:visible;mso-wrap-style:square" filled="t">
                  <v:fill o:detectmouseclick="t"/>
                  <v:path o:connecttype="none"/>
                </v:shape>
                <v:shape id="Picture 15" o:spid="_x0000_s1028" type="#_x0000_t75" alt="A screenshot of a cell phone&#10;&#10;Description automatically generated" style="position:absolute;width:52154;height:49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">
                  <v:imagedata r:id="rId77" o:title="A screenshot of a cell phone&#10;&#10;Description automatically generated"/>
                </v:shape>
                <w10:anchorlock/>
              </v:group>
            </w:pict>
          </mc:Fallback>
        </mc:AlternateContent>
      </w:r>
    </w:p>
    <w:p w14:paraId="4A08AB4B" w14:textId="2AB8692F" w:rsidR="00D00736" w:rsidRDefault="00D00736" w:rsidP="00D00736">
      <w:pPr>
        <w:pStyle w:val="Caption"/>
      </w:pPr>
      <w:r w:rsidRPr="00CA2DB7">
        <w:t>Figure</w:t>
      </w:r>
      <w:r w:rsidR="00181AD4">
        <w:t xml:space="preserve"> 4.1</w:t>
      </w:r>
      <w:r w:rsidR="00401EF8">
        <w:t>4</w:t>
      </w:r>
      <w:r w:rsidRPr="00CA2DB7">
        <w:t>:NS-Synchronize Operation</w:t>
      </w:r>
    </w:p>
    <w:p w14:paraId="49A02946" w14:textId="7587CA87" w:rsidR="00D00736" w:rsidRDefault="00D00736" w:rsidP="00D00736">
      <w:r>
        <w:t>Figure.</w:t>
      </w:r>
      <w:r w:rsidR="00347E3C">
        <w:t>4.14</w:t>
      </w:r>
      <w:r>
        <w:t xml:space="preserve"> shows an alternate path which may be taken by application on a node to update its resource information, if the version update information is propagated via the NS-Hello transactions first and then the resource information happens via NS-Synchronize request type of messages.</w:t>
      </w:r>
    </w:p>
    <w:p w14:paraId="205C31C8" w14:textId="77777777" w:rsidR="00D00736" w:rsidRDefault="00D00736" w:rsidP="00D00736"/>
    <w:p w14:paraId="0BEE86D9" w14:textId="77777777" w:rsidR="00D00736" w:rsidRDefault="00D00736" w:rsidP="00D00736"/>
    <w:p w14:paraId="58B7E75B" w14:textId="77777777" w:rsidR="00D00736" w:rsidRDefault="00D00736" w:rsidP="00D00736"/>
    <w:p w14:paraId="22337490" w14:textId="77777777" w:rsidR="00D00736" w:rsidRDefault="00D00736" w:rsidP="00D00736"/>
    <w:p w14:paraId="2B0B7E5F" w14:textId="77777777" w:rsidR="00D00736" w:rsidRDefault="00D00736" w:rsidP="00D00736"/>
    <w:p w14:paraId="72FBD5FB" w14:textId="77777777" w:rsidR="00D00736" w:rsidRDefault="00D00736" w:rsidP="00D00736"/>
    <w:p w14:paraId="424CE55C" w14:textId="77777777" w:rsidR="00D00736" w:rsidRDefault="00D00736" w:rsidP="00D00736"/>
    <w:p w14:paraId="1B07D8E9" w14:textId="77777777" w:rsidR="00D00736" w:rsidRDefault="00D00736" w:rsidP="00D00736"/>
    <w:p w14:paraId="171917FF" w14:textId="77777777" w:rsidR="00D00736" w:rsidRDefault="00D00736" w:rsidP="00D00736"/>
    <w:p w14:paraId="38BA51B4" w14:textId="77777777" w:rsidR="00D00736" w:rsidRDefault="00D00736" w:rsidP="00D00736"/>
    <w:p w14:paraId="5EDD257B" w14:textId="77777777" w:rsidR="00D00736" w:rsidRPr="00CA34AD" w:rsidRDefault="00D00736" w:rsidP="00D00736"/>
    <w:p w14:paraId="64F3B746" w14:textId="77777777" w:rsidR="00D00736" w:rsidRPr="00FF4168" w:rsidRDefault="00D00736" w:rsidP="00D00736">
      <w:pPr>
        <w:pStyle w:val="Heading2"/>
      </w:pPr>
      <w:bookmarkStart w:id="95" w:name="_Toc47515924"/>
      <w:bookmarkStart w:id="96" w:name="_Toc50997633"/>
      <w:r w:rsidRPr="00FF4168">
        <w:lastRenderedPageBreak/>
        <w:t>Analysis of Use Cases</w:t>
      </w:r>
      <w:bookmarkEnd w:id="95"/>
      <w:bookmarkEnd w:id="96"/>
    </w:p>
    <w:p w14:paraId="74CADF3A" w14:textId="77777777" w:rsidR="00D00736" w:rsidRPr="00CA34AD" w:rsidRDefault="00D00736" w:rsidP="00D00736">
      <w:pPr>
        <w:pStyle w:val="Heading3"/>
        <w:rPr>
          <w:bCs/>
          <w:noProof/>
          <w:szCs w:val="22"/>
        </w:rPr>
      </w:pPr>
      <w:bookmarkStart w:id="97" w:name="_Toc48730087"/>
      <w:bookmarkStart w:id="98" w:name="_Toc48820216"/>
      <w:bookmarkStart w:id="99" w:name="_Toc50050545"/>
      <w:bookmarkStart w:id="100" w:name="_Toc50626963"/>
      <w:bookmarkStart w:id="101" w:name="_Toc50997634"/>
      <w:r w:rsidRPr="007E18D5">
        <w:rPr>
          <w:bCs/>
          <w:noProof/>
          <w:szCs w:val="22"/>
        </w:rPr>
        <w:t>Updating Resource Information of a node at runtime</w:t>
      </w:r>
      <w:bookmarkEnd w:id="97"/>
      <w:bookmarkEnd w:id="98"/>
      <w:bookmarkEnd w:id="99"/>
      <w:bookmarkEnd w:id="100"/>
      <w:bookmarkEnd w:id="101"/>
    </w:p>
    <w:p w14:paraId="7A9FB5AA" w14:textId="15A60B03" w:rsidR="002B2A8F" w:rsidRDefault="0098008C" w:rsidP="00D00736">
      <w:pPr>
        <w:keepNext/>
        <w:rPr>
          <w:noProof/>
        </w:rPr>
      </w:pPr>
      <w:r>
        <w:rPr>
          <w:noProof/>
        </w:rPr>
        <w:t>When n3 makes a change to its resource information, it floods it to the rest of the network using NS-Synchronize messages. Node n3 would send an update NS-Synchronize message to its direct neighbors n2 and n1which in turn</w:t>
      </w:r>
      <w:r w:rsidR="00A679CE">
        <w:rPr>
          <w:noProof/>
        </w:rPr>
        <w:t xml:space="preserve"> </w:t>
      </w:r>
      <w:r>
        <w:rPr>
          <w:noProof/>
        </w:rPr>
        <w:t>floods it as per flooding mechnism to rest of the network. Then in the NS-Hello procedure all the resource information version would be updated in the subsequent keep-alive messages.</w:t>
      </w:r>
    </w:p>
    <w:p w14:paraId="72D81075" w14:textId="77777777" w:rsidR="0098008C" w:rsidRDefault="0098008C" w:rsidP="00D00736">
      <w:pPr>
        <w:keepNext/>
        <w:rPr>
          <w:noProof/>
        </w:rPr>
      </w:pPr>
    </w:p>
    <w:p w14:paraId="65937579" w14:textId="77777777" w:rsidR="000F6905" w:rsidRDefault="002B2A8F" w:rsidP="000F6905">
      <w:pPr>
        <w:keepNext/>
      </w:pPr>
      <w:r>
        <w:rPr>
          <w:noProof/>
        </w:rPr>
        <mc:AlternateContent>
          <mc:Choice Requires="wpc">
            <w:drawing>
              <wp:inline distT="0" distB="0" distL="0" distR="0" wp14:anchorId="28D6E108" wp14:editId="06802082">
                <wp:extent cx="5486400" cy="3238500"/>
                <wp:effectExtent l="0" t="0" r="0" b="0"/>
                <wp:docPr id="127" name="Canvas 1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8" name="Picture 128" descr="A close up of a map&#10;&#10;Description automatically generated"/>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8100"/>
                            <a:ext cx="5117634" cy="3200400"/>
                          </a:xfrm>
                          <a:prstGeom prst="rect">
                            <a:avLst/>
                          </a:prstGeom>
                        </pic:spPr>
                      </pic:pic>
                    </wpc:wpc>
                  </a:graphicData>
                </a:graphic>
              </wp:inline>
            </w:drawing>
          </mc:Choice>
          <mc:Fallback>
            <w:pict>
              <v:group w14:anchorId="7B23506A" id="Canvas 127" o:spid="_x0000_s1026" editas="canvas" style="width:6in;height:255pt;mso-position-horizontal-relative:char;mso-position-vertical-relative:line" coordsize="54864,323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JikW9fcAAAABQEAAA8AAABkcnMvZG93&#10;bnJldi54bWxMj09Lw0AQxe+C32GZgje72xJjiNkUERTRg1oDXrfZabJ0/4Tstol+ekcvennweMN7&#10;v6k2s7PshGM0wUtYLQUw9G3QxncSmvf7ywJYTMprZYNHCZ8YYVOfn1Wq1GHyb3japo5RiY+lktCn&#10;NJScx7ZHp+IyDOgp24fRqUR27Lge1UTlzvK1EDl3ynha6NWAdz22h+3RScjWe1u8PuTPX49NMz19&#10;ZOZavBgpLxbz7Q2whHP6O4YffEKHmph24eh1ZFYCPZJ+lbIiz8juJFythABeV/w/ff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">
                <v:shape id="_x0000_s1027" type="#_x0000_t75" style="position:absolute;width:54864;height:32385;visibility:visible;mso-wrap-style:square" filled="t">
                  <v:fill o:detectmouseclick="t"/>
                  <v:path o:connecttype="none"/>
                </v:shape>
                <v:shape id="Picture 128" o:spid="_x0000_s1028" type="#_x0000_t75" alt="A close up of a map&#10;&#10;Description automatically generated" style="position:absolute;top:381;width:5117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">
                  <v:imagedata r:id="rId79" o:title="A close up of a map&#10;&#10;Description automatically generated"/>
                </v:shape>
                <w10:anchorlock/>
              </v:group>
            </w:pict>
          </mc:Fallback>
        </mc:AlternateContent>
      </w:r>
    </w:p>
    <w:p w14:paraId="4353B982" w14:textId="5557810F" w:rsidR="002B2A8F" w:rsidRDefault="000F6905" w:rsidP="000F6905">
      <w:pPr>
        <w:pStyle w:val="Caption"/>
        <w:jc w:val="both"/>
        <w:rPr>
          <w:noProof/>
        </w:rPr>
      </w:pPr>
      <w:r>
        <w:t>Figure</w:t>
      </w:r>
      <w:r w:rsidR="00827429">
        <w:t xml:space="preserve"> 4.15</w:t>
      </w:r>
      <w:r>
        <w:t>:Node n3 (Host01) updates resource information at runtime.</w:t>
      </w:r>
    </w:p>
    <w:p w14:paraId="1157C7E7" w14:textId="6F9C9EB7" w:rsidR="00A679CE" w:rsidRPr="00A679CE" w:rsidRDefault="00A679CE" w:rsidP="00A679CE"/>
    <w:p w14:paraId="6681BC5A" w14:textId="1A23BBDD" w:rsidR="00A679CE" w:rsidRPr="00A679CE" w:rsidRDefault="00A679CE" w:rsidP="00A679CE"/>
    <w:p w14:paraId="67EAC7BA" w14:textId="4139E21E" w:rsidR="00A679CE" w:rsidRDefault="00A679CE" w:rsidP="00A679CE">
      <w:pPr>
        <w:rPr>
          <w:noProof/>
        </w:rPr>
      </w:pPr>
    </w:p>
    <w:p w14:paraId="25E2BC5E" w14:textId="1F66BC55" w:rsidR="00D00736" w:rsidRDefault="00D00736" w:rsidP="00D00736">
      <w:pPr>
        <w:keepNext/>
      </w:pPr>
      <w:r>
        <w:rPr>
          <w:noProof/>
        </w:rPr>
        <w:lastRenderedPageBreak/>
        <mc:AlternateContent>
          <mc:Choice Requires="wpc">
            <w:drawing>
              <wp:inline distT="0" distB="0" distL="0" distR="0" wp14:anchorId="25F7F1BD" wp14:editId="483A0055">
                <wp:extent cx="5888990" cy="4768850"/>
                <wp:effectExtent l="0" t="0" r="0" b="0"/>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8" name="Picture 98" descr="A screenshot of a cell phone&#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117634" cy="4768850"/>
                          </a:xfrm>
                          <a:prstGeom prst="rect">
                            <a:avLst/>
                          </a:prstGeom>
                        </pic:spPr>
                      </pic:pic>
                    </wpc:wpc>
                  </a:graphicData>
                </a:graphic>
              </wp:inline>
            </w:drawing>
          </mc:Choice>
          <mc:Fallback>
            <w:pict>
              <v:group w14:anchorId="11F10AFE" id="Canvas 27" o:spid="_x0000_s1026" editas="canvas" style="width:463.7pt;height:375.5pt;mso-position-horizontal-relative:char;mso-position-vertical-relative:line" coordsize="58889,4768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RldmFuAAAF&#10;kAMAAgAAABQAABCekAQAAgAAABQAABCykpEAAgAAAAMyOAAAkpIAAgAAAAMyOA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yMDowODoyMyAxMTozNjowNQAyMDIwOjA4OjIzIDExOjM2OjA1AAAA&#10;RABlAHYAYQBuAAAA/+ELGG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jAtMDgtMjNU&#10;MTE6MzY6MDUuMjc1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RldmFu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8cD6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c34X/5GLxn/ANhqP/032ddJXN+F/wDkYvGf/Yaj/wDTfZ10lABR&#10;RRQAUUUUAFFFFABRRRQAUUUUAFFFFABRRRQAUUUUAFFFFABXN+A/+Rduv+w1qv8A6cLiukrm/Af/&#10;ACLt1/2GtV/9OFxQB0l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">
                <v:shape id="_x0000_s1027" type="#_x0000_t75" style="position:absolute;width:58889;height:47688;visibility:visible;mso-wrap-style:square" filled="t">
                  <v:fill o:detectmouseclick="t"/>
                  <v:path o:connecttype="none"/>
                </v:shape>
                <v:shape id="Picture 98" o:spid="_x0000_s1028" type="#_x0000_t75" alt="A screenshot of a cell phone&#10;&#10;Description automatically generated" style="position:absolute;width:51176;height:47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">
                  <v:imagedata r:id="rId81" o:title="A screenshot of a cell phone&#10;&#10;Description automatically generated"/>
                </v:shape>
                <w10:anchorlock/>
              </v:group>
            </w:pict>
          </mc:Fallback>
        </mc:AlternateContent>
      </w:r>
    </w:p>
    <w:p w14:paraId="06612537" w14:textId="11AEF701" w:rsidR="00D00736" w:rsidRPr="00005414" w:rsidRDefault="00D00736" w:rsidP="00D00736">
      <w:pPr>
        <w:pStyle w:val="Caption"/>
      </w:pPr>
      <w:r w:rsidRPr="00005414">
        <w:t>Figure</w:t>
      </w:r>
      <w:r w:rsidR="00181AD4">
        <w:t xml:space="preserve"> 4.1</w:t>
      </w:r>
      <w:r w:rsidR="00827429">
        <w:t>6</w:t>
      </w:r>
      <w:r w:rsidRPr="00005414">
        <w:t>:Transactions involved in a resource information update at runtime. (NW denotes rest of the network)</w:t>
      </w:r>
    </w:p>
    <w:p w14:paraId="10F211EE" w14:textId="77777777" w:rsidR="00524C07" w:rsidRDefault="00B2566E" w:rsidP="00524C07">
      <w:pPr>
        <w:keepNext/>
      </w:pPr>
      <w:r>
        <w:rPr>
          <w:noProof/>
        </w:rPr>
        <mc:AlternateContent>
          <mc:Choice Requires="wpc">
            <w:drawing>
              <wp:inline distT="0" distB="0" distL="0" distR="0" wp14:anchorId="710D969B" wp14:editId="608FC5F5">
                <wp:extent cx="5861050" cy="2734749"/>
                <wp:effectExtent l="0" t="0" r="6350" b="8890"/>
                <wp:docPr id="125" name="Canvas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6" name="Picture 126" descr="A screenshot of a social media post&#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61050" cy="2698750"/>
                          </a:xfrm>
                          <a:prstGeom prst="rect">
                            <a:avLst/>
                          </a:prstGeom>
                        </pic:spPr>
                      </pic:pic>
                    </wpc:wpc>
                  </a:graphicData>
                </a:graphic>
              </wp:inline>
            </w:drawing>
          </mc:Choice>
          <mc:Fallback>
            <w:pict>
              <v:group w14:anchorId="20FBCA34" id="Canvas 125" o:spid="_x0000_s1026" editas="canvas" style="width:461.5pt;height:215.35pt;mso-position-horizontal-relative:char;mso-position-vertical-relative:line" coordsize="58610,273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">
                <v:shape id="_x0000_s1027" type="#_x0000_t75" style="position:absolute;width:58610;height:27343;visibility:visible;mso-wrap-style:square" filled="t">
                  <v:fill o:detectmouseclick="t"/>
                  <v:path o:connecttype="none"/>
                </v:shape>
                <v:shape id="Picture 126" o:spid="_x0000_s1028" type="#_x0000_t75" alt="A screenshot of a social media post&#10;&#10;Description automatically generated" style="position:absolute;width:58610;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">
                  <v:imagedata r:id="rId83" o:title="A screenshot of a social media post&#10;&#10;Description automatically generated"/>
                </v:shape>
                <w10:anchorlock/>
              </v:group>
            </w:pict>
          </mc:Fallback>
        </mc:AlternateContent>
      </w:r>
    </w:p>
    <w:p w14:paraId="57DD51E5" w14:textId="7FB5C97E" w:rsidR="00D00736" w:rsidRDefault="00524C07" w:rsidP="00524C07">
      <w:pPr>
        <w:pStyle w:val="Caption"/>
        <w:jc w:val="both"/>
      </w:pPr>
      <w:r>
        <w:t>Figure</w:t>
      </w:r>
      <w:r w:rsidR="00827429">
        <w:t xml:space="preserve"> 4.17</w:t>
      </w:r>
      <w:r>
        <w:t>:Resource Information update NS-Synchronize message sent by n3 to n1 when n3 adds a network resource 'nres1'</w:t>
      </w:r>
      <w:r w:rsidR="00E735B0">
        <w:t xml:space="preserve"> denoted by black arrow in Figure.4.1</w:t>
      </w:r>
      <w:r w:rsidR="00D47448">
        <w:t>6</w:t>
      </w:r>
      <w:r w:rsidR="00E735B0">
        <w:t>.</w:t>
      </w:r>
    </w:p>
    <w:p w14:paraId="32B45ABD" w14:textId="77777777" w:rsidR="00D00736" w:rsidRPr="00C812C9" w:rsidRDefault="00D00736" w:rsidP="00D00736"/>
    <w:p w14:paraId="4C09E578" w14:textId="77777777" w:rsidR="00D00736" w:rsidRDefault="00D00736" w:rsidP="00D00736">
      <w:pPr>
        <w:pStyle w:val="Heading3"/>
        <w:rPr>
          <w:bCs/>
          <w:szCs w:val="22"/>
        </w:rPr>
      </w:pPr>
      <w:bookmarkStart w:id="102" w:name="_Toc48730088"/>
      <w:bookmarkStart w:id="103" w:name="_Toc48820217"/>
      <w:bookmarkStart w:id="104" w:name="_Toc50050546"/>
      <w:bookmarkStart w:id="105" w:name="_Toc50626964"/>
      <w:bookmarkStart w:id="106" w:name="_Toc50997635"/>
      <w:r w:rsidRPr="00C5105D">
        <w:rPr>
          <w:bCs/>
          <w:szCs w:val="22"/>
        </w:rPr>
        <w:lastRenderedPageBreak/>
        <w:t>Node injected into an already synchronized network</w:t>
      </w:r>
      <w:bookmarkEnd w:id="102"/>
      <w:bookmarkEnd w:id="103"/>
      <w:bookmarkEnd w:id="104"/>
      <w:bookmarkEnd w:id="105"/>
      <w:bookmarkEnd w:id="106"/>
    </w:p>
    <w:p w14:paraId="32B4FA25" w14:textId="77777777" w:rsidR="00D00736" w:rsidRPr="00C812C9" w:rsidRDefault="00D00736" w:rsidP="00D00736">
      <w:r>
        <w:t>When a node n29 is injected into an already synchronized network, it floods the network with its resource information using NS-Synchronize messages.</w:t>
      </w:r>
      <w:r w:rsidRPr="00C13654">
        <w:rPr>
          <w:noProof/>
        </w:rPr>
        <w:t xml:space="preserve"> </w:t>
      </w:r>
      <w:r>
        <w:rPr>
          <w:noProof/>
        </w:rPr>
        <w:t>Node n29 gets information of the rest of the network from NS-Synchronize request type message sent to multicast address of its neighbor which was already synchronized with rest of network’s information. In the end the entire network is aware of n29’s resources and its neighborhood relationships with n27 &amp; n28.</w:t>
      </w:r>
    </w:p>
    <w:p w14:paraId="63ED3734" w14:textId="77777777" w:rsidR="00D00736" w:rsidRDefault="00D00736" w:rsidP="00D00736">
      <w:pPr>
        <w:keepNext/>
      </w:pPr>
      <w:r>
        <w:rPr>
          <w:noProof/>
        </w:rPr>
        <mc:AlternateContent>
          <mc:Choice Requires="wpc">
            <w:drawing>
              <wp:inline distT="0" distB="0" distL="0" distR="0" wp14:anchorId="3D36E336" wp14:editId="71E9FF5E">
                <wp:extent cx="5478639" cy="5603424"/>
                <wp:effectExtent l="0" t="0" r="8255" b="0"/>
                <wp:docPr id="34" name="Canvas 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 name="Picture 103" descr="A screenshot of a cell phone&#10;&#10;Description automatically generated"/>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881220" cy="5603240"/>
                          </a:xfrm>
                          <a:prstGeom prst="rect">
                            <a:avLst/>
                          </a:prstGeom>
                        </pic:spPr>
                      </pic:pic>
                    </wpc:wpc>
                  </a:graphicData>
                </a:graphic>
              </wp:inline>
            </w:drawing>
          </mc:Choice>
          <mc:Fallback>
            <w:pict>
              <v:group w14:anchorId="074E5878" id="Canvas 34" o:spid="_x0000_s1026" editas="canvas" style="width:431.4pt;height:441.2pt;mso-position-horizontal-relative:char;mso-position-vertical-relative:line" coordsize="54781,56032"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GV2YW4AAAWQ&#10;AwACAAAAFAAAEJ6QBAACAAAAFAAAELKSkQACAAAAAzkyAACSkgACAAAAAzky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4OjIzIDExOjM3OjMwADIwMjA6MDg6MjMgMTE6Mzc6MzAAAABE&#10;AGUAdgBhAG4AAAD/4QsY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OC0yM1Qx&#10;MTozNzozMC45MTk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GV2YW4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DcgL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">
                <v:shape id="_x0000_s1027" type="#_x0000_t75" style="position:absolute;width:54781;height:56032;visibility:visible;mso-wrap-style:square" filled="t">
                  <v:fill o:detectmouseclick="t"/>
                  <v:path o:connecttype="none"/>
                </v:shape>
                <v:shape id="Picture 103" o:spid="_x0000_s1028" type="#_x0000_t75" alt="A screenshot of a cell phone&#10;&#10;Description automatically generated" style="position:absolute;width:48812;height:5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">
                  <v:imagedata r:id="rId85" o:title="A screenshot of a cell phone&#10;&#10;Description automatically generated"/>
                </v:shape>
                <w10:anchorlock/>
              </v:group>
            </w:pict>
          </mc:Fallback>
        </mc:AlternateContent>
      </w:r>
    </w:p>
    <w:p w14:paraId="1E6BB6F6" w14:textId="2A79F3BA" w:rsidR="00D00736" w:rsidRPr="00005414" w:rsidRDefault="00D00736" w:rsidP="00D00736">
      <w:pPr>
        <w:pStyle w:val="Caption"/>
      </w:pPr>
      <w:r w:rsidRPr="00005414">
        <w:t>Figure</w:t>
      </w:r>
      <w:r w:rsidR="00181AD4">
        <w:t xml:space="preserve"> 4.1</w:t>
      </w:r>
      <w:r w:rsidR="00827429">
        <w:t>8</w:t>
      </w:r>
      <w:r w:rsidRPr="00005414">
        <w:t>:Transactions involved in injecting a new node into an already synchronized network. (NW denotes rest of the network)</w:t>
      </w:r>
    </w:p>
    <w:p w14:paraId="75766C00" w14:textId="77777777" w:rsidR="00302A9D" w:rsidRDefault="00302A9D" w:rsidP="00302A9D">
      <w:pPr>
        <w:keepNext/>
      </w:pPr>
      <w:r>
        <w:rPr>
          <w:noProof/>
        </w:rPr>
        <w:lastRenderedPageBreak/>
        <mc:AlternateContent>
          <mc:Choice Requires="wpc">
            <w:drawing>
              <wp:inline distT="0" distB="0" distL="0" distR="0" wp14:anchorId="0E4E4855" wp14:editId="0FFACF83">
                <wp:extent cx="5638800" cy="3778250"/>
                <wp:effectExtent l="0" t="0" r="0" b="0"/>
                <wp:docPr id="129" name="Canvas 1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0" name="Picture 130" descr="A close up of text on a black background&#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552694" cy="3778250"/>
                          </a:xfrm>
                          <a:prstGeom prst="rect">
                            <a:avLst/>
                          </a:prstGeom>
                        </pic:spPr>
                      </pic:pic>
                    </wpc:wpc>
                  </a:graphicData>
                </a:graphic>
              </wp:inline>
            </w:drawing>
          </mc:Choice>
          <mc:Fallback>
            <w:pict>
              <v:group w14:anchorId="7C4A3086" id="Canvas 129" o:spid="_x0000_s1026" editas="canvas" style="width:444pt;height:297.5pt;mso-position-horizontal-relative:char;mso-position-vertical-relative:line" coordsize="56388,377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">
                <v:shape id="_x0000_s1027" type="#_x0000_t75" style="position:absolute;width:56388;height:37782;visibility:visible;mso-wrap-style:square" filled="t">
                  <v:fill o:detectmouseclick="t"/>
                  <v:path o:connecttype="none"/>
                </v:shape>
                <v:shape id="Picture 130" o:spid="_x0000_s1028" type="#_x0000_t75" alt="A close up of text on a black background&#10;&#10;Description automatically generated" style="position:absolute;width:45526;height:37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">
                  <v:imagedata r:id="rId87" o:title="A close up of text on a black background&#10;&#10;Description automatically generated"/>
                </v:shape>
                <w10:anchorlock/>
              </v:group>
            </w:pict>
          </mc:Fallback>
        </mc:AlternateContent>
      </w:r>
    </w:p>
    <w:p w14:paraId="2556B284" w14:textId="314E6D79" w:rsidR="00D00736" w:rsidRDefault="00302A9D" w:rsidP="00302A9D">
      <w:pPr>
        <w:pStyle w:val="Caption"/>
        <w:jc w:val="both"/>
      </w:pPr>
      <w:r>
        <w:t>Figure</w:t>
      </w:r>
      <w:r w:rsidR="00760C00">
        <w:t xml:space="preserve"> 4.</w:t>
      </w:r>
      <w:r w:rsidR="00827429">
        <w:t>19</w:t>
      </w:r>
      <w:r>
        <w:t>:Global Resource</w:t>
      </w:r>
      <w:r>
        <w:rPr>
          <w:noProof/>
        </w:rPr>
        <w:t xml:space="preserve"> Information Table view at node n3(Host01) before n29 is injected into the network.</w:t>
      </w:r>
    </w:p>
    <w:p w14:paraId="2A988D0F" w14:textId="77777777" w:rsidR="00827429" w:rsidRDefault="00302A9D" w:rsidP="00827429">
      <w:pPr>
        <w:keepNext/>
      </w:pPr>
      <w:r>
        <w:rPr>
          <w:noProof/>
        </w:rPr>
        <mc:AlternateContent>
          <mc:Choice Requires="wpc">
            <w:drawing>
              <wp:inline distT="0" distB="0" distL="0" distR="0" wp14:anchorId="1A6AE1E0" wp14:editId="6DEE368A">
                <wp:extent cx="5486400" cy="2531549"/>
                <wp:effectExtent l="0" t="0" r="0" b="2540"/>
                <wp:docPr id="131" name="Canvas 1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2" name="Picture 132" descr="A screenshot of a social media post&#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486400" cy="2495550"/>
                          </a:xfrm>
                          <a:prstGeom prst="rect">
                            <a:avLst/>
                          </a:prstGeom>
                        </pic:spPr>
                      </pic:pic>
                    </wpc:wpc>
                  </a:graphicData>
                </a:graphic>
              </wp:inline>
            </w:drawing>
          </mc:Choice>
          <mc:Fallback>
            <w:pict>
              <v:group w14:anchorId="5778D55D" id="Canvas 131" o:spid="_x0000_s1026" editas="canvas" style="width:6in;height:199.35pt;mso-position-horizontal-relative:char;mso-position-vertical-relative:line" coordsize="54864,253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m+IvDek+LtFutH13S7LWtJulC3Fh&#10;qNulxBMoIIDxuCrDIB5HUCtKijcCCxsbbTLOC0s7eK0tLdFihggQJHGijCqqjgAAYAFT0UUbhsFF&#10;FFAGPa+DdAsfE154jt9D0238Q3sSwXWrRWka3c8a42o8oG9lGBgE4GK2KKKACiiigAooooAKKKKA&#10;CiiigAooooAKKKKACiiigAooooAKKKKACiiigAqG8s7fUrOe0u4I7q1njaKWCZA6SIwwysp4IIJB&#10;B65qailvox7aor6dp9ppGn21jYWsNlY2sSwwW1vGI44o1ACoigYVQAAAOABViiiqvfVi20QUUUU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">
                <v:shape id="_x0000_s1027" type="#_x0000_t75" style="position:absolute;width:54864;height:25311;visibility:visible;mso-wrap-style:square" filled="t">
                  <v:fill o:detectmouseclick="t"/>
                  <v:path o:connecttype="none"/>
                </v:shape>
                <v:shape id="Picture 132" o:spid="_x0000_s1028" type="#_x0000_t75" alt="A screenshot of a social media post&#10;&#10;Description automatically generated" style="position:absolute;width:54864;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">
                  <v:imagedata r:id="rId89" o:title="A screenshot of a social media post&#10;&#10;Description automatically generated"/>
                </v:shape>
                <w10:anchorlock/>
              </v:group>
            </w:pict>
          </mc:Fallback>
        </mc:AlternateContent>
      </w:r>
    </w:p>
    <w:p w14:paraId="0A0B3FCF" w14:textId="531235A8" w:rsidR="00D00736" w:rsidRDefault="00827429" w:rsidP="00827429">
      <w:pPr>
        <w:pStyle w:val="Caption"/>
        <w:jc w:val="both"/>
      </w:pPr>
      <w:r>
        <w:t>Figure 4.20:</w:t>
      </w:r>
      <w:r w:rsidR="00D74CC8">
        <w:t xml:space="preserve"> NS-Synchronize message  of the NS-Synchronize Procedure shown in indigo solid arrow in Figure.4.18 between n29 and n28.</w:t>
      </w:r>
    </w:p>
    <w:p w14:paraId="4BA7BDD0" w14:textId="26FF30BF" w:rsidR="00302A9D" w:rsidRDefault="00302A9D" w:rsidP="00D00736"/>
    <w:p w14:paraId="3C92916D" w14:textId="77777777" w:rsidR="009D0DEA" w:rsidRDefault="00302A9D" w:rsidP="009D0DEA">
      <w:pPr>
        <w:keepNext/>
      </w:pPr>
      <w:r>
        <w:rPr>
          <w:noProof/>
        </w:rPr>
        <w:lastRenderedPageBreak/>
        <mc:AlternateContent>
          <mc:Choice Requires="wpc">
            <w:drawing>
              <wp:inline distT="0" distB="0" distL="0" distR="0" wp14:anchorId="3BEB5087" wp14:editId="70300B27">
                <wp:extent cx="5486400" cy="4870450"/>
                <wp:effectExtent l="0" t="0" r="0" b="6350"/>
                <wp:docPr id="133" name="Canvas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4" name="Picture 134" descr="A close up of text on a black background&#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486400" cy="4870450"/>
                          </a:xfrm>
                          <a:prstGeom prst="rect">
                            <a:avLst/>
                          </a:prstGeom>
                        </pic:spPr>
                      </pic:pic>
                    </wpc:wpc>
                  </a:graphicData>
                </a:graphic>
              </wp:inline>
            </w:drawing>
          </mc:Choice>
          <mc:Fallback>
            <w:pict>
              <v:group w14:anchorId="50F7ADF8" id="Canvas 133" o:spid="_x0000_s1026" editas="canvas" style="width:6in;height:383.5pt;mso-position-horizontal-relative:char;mso-position-vertical-relative:line" coordsize="54864,487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">
                <v:shape id="_x0000_s1027" type="#_x0000_t75" style="position:absolute;width:54864;height:48704;visibility:visible;mso-wrap-style:square" filled="t">
                  <v:fill o:detectmouseclick="t"/>
                  <v:path o:connecttype="none"/>
                </v:shape>
                <v:shape id="Picture 134" o:spid="_x0000_s1028" type="#_x0000_t75" alt="A close up of text on a black background&#10;&#10;Description automatically generated" style="position:absolute;width:54864;height:48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">
                  <v:imagedata r:id="rId91" o:title="A close up of text on a black background&#10;&#10;Description automatically generated"/>
                </v:shape>
                <w10:anchorlock/>
              </v:group>
            </w:pict>
          </mc:Fallback>
        </mc:AlternateContent>
      </w:r>
    </w:p>
    <w:p w14:paraId="21682143" w14:textId="1AFAADF2" w:rsidR="00D00736" w:rsidRPr="009C49DE" w:rsidRDefault="009D0DEA" w:rsidP="00BA28AD">
      <w:pPr>
        <w:pStyle w:val="Caption"/>
        <w:jc w:val="both"/>
      </w:pPr>
      <w:r>
        <w:t>Figure</w:t>
      </w:r>
      <w:r w:rsidR="00760C00">
        <w:t xml:space="preserve"> 4.</w:t>
      </w:r>
      <w:r w:rsidR="00827429">
        <w:t>21</w:t>
      </w:r>
      <w:r>
        <w:t>:</w:t>
      </w:r>
      <w:r w:rsidRPr="00F30BB9">
        <w:t xml:space="preserve">Global Resource Information Table view at node n3(Host01) </w:t>
      </w:r>
      <w:r>
        <w:t>after</w:t>
      </w:r>
      <w:r w:rsidRPr="00F30BB9">
        <w:t xml:space="preserve"> n29 is injected into the network.</w:t>
      </w:r>
    </w:p>
    <w:p w14:paraId="32D0CCCD" w14:textId="77777777" w:rsidR="00D00736" w:rsidRDefault="00D00736" w:rsidP="00D00736">
      <w:pPr>
        <w:pStyle w:val="Heading3"/>
        <w:rPr>
          <w:bCs/>
          <w:szCs w:val="22"/>
        </w:rPr>
      </w:pPr>
      <w:bookmarkStart w:id="107" w:name="_Toc48730089"/>
      <w:bookmarkStart w:id="108" w:name="_Toc48820218"/>
      <w:bookmarkStart w:id="109" w:name="_Toc50050547"/>
      <w:bookmarkStart w:id="110" w:name="_Toc50626965"/>
      <w:bookmarkStart w:id="111" w:name="_Toc50997636"/>
      <w:r w:rsidRPr="00C5105D">
        <w:rPr>
          <w:bCs/>
          <w:szCs w:val="22"/>
        </w:rPr>
        <w:t>All Interfaces of a node failing without causing Network Partition</w:t>
      </w:r>
      <w:bookmarkEnd w:id="107"/>
      <w:bookmarkEnd w:id="108"/>
      <w:bookmarkEnd w:id="109"/>
      <w:bookmarkEnd w:id="110"/>
      <w:bookmarkEnd w:id="111"/>
    </w:p>
    <w:p w14:paraId="0F4D9690" w14:textId="1305204E" w:rsidR="00D00736" w:rsidRPr="00C812C9" w:rsidRDefault="00D00736" w:rsidP="00D00736">
      <w:r>
        <w:t xml:space="preserve">For the example topology consider when all interfaces of node n25 fail. Then a neighborhood relationship graph as shown </w:t>
      </w:r>
      <w:r w:rsidR="00C42467">
        <w:t>in Figure.23</w:t>
      </w:r>
      <w:r>
        <w:t xml:space="preserve"> for the rest of the network</w:t>
      </w:r>
      <w:r w:rsidR="00C42467">
        <w:t xml:space="preserve"> is achieved</w:t>
      </w:r>
      <w:r>
        <w:t>. By applying the BFS Algorithm</w:t>
      </w:r>
      <w:r w:rsidR="00454337">
        <w:t xml:space="preserve">, </w:t>
      </w:r>
      <w:r>
        <w:t>the connected nodes include all nodes in network except n25. And since n25 could not communicate its own topology change to other nodes, the other nodes may estimate its desynchronization by checking the neighbors of any of the synchronized nodes. In this case the neighbor of n2,n1 and n26 i.e. n25 is desynchronized.</w:t>
      </w:r>
      <w:r w:rsidR="00707393">
        <w:t xml:space="preserve"> In the diagram below shows a connectivity graph which is a diagrammatic equivalent of neighborhood and result queue  tables of Section.4.2.3. It is shown from point-of-view of node n26 (Host282)</w:t>
      </w:r>
      <w:r w:rsidR="00902010">
        <w:t xml:space="preserve"> , the red lines denote the estimation links that were pruned during BFS implementation. The connected nodes are represented along the black lines demonstrating all nodes are connected except node n25 which is the result that is expected.</w:t>
      </w:r>
    </w:p>
    <w:p w14:paraId="2E95CDBB" w14:textId="77777777" w:rsidR="00D00736" w:rsidRDefault="00D00736" w:rsidP="00D00736">
      <w:pPr>
        <w:keepNext/>
      </w:pPr>
      <w:r>
        <w:rPr>
          <w:noProof/>
        </w:rPr>
        <w:lastRenderedPageBreak/>
        <mc:AlternateContent>
          <mc:Choice Requires="wpc">
            <w:drawing>
              <wp:inline distT="0" distB="0" distL="0" distR="0" wp14:anchorId="018252EB" wp14:editId="37E3E63D">
                <wp:extent cx="5878195" cy="6718300"/>
                <wp:effectExtent l="0" t="0" r="8255" b="635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descr="A close up of a map&#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7033" y="2787650"/>
                            <a:ext cx="5871162" cy="3930650"/>
                          </a:xfrm>
                          <a:prstGeom prst="rect">
                            <a:avLst/>
                          </a:prstGeom>
                        </pic:spPr>
                      </pic:pic>
                      <pic:pic xmlns:pic="http://schemas.openxmlformats.org/drawingml/2006/picture">
                        <pic:nvPicPr>
                          <pic:cNvPr id="17" name="Picture 17" descr="A close up of a map&#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857380" cy="2825750"/>
                          </a:xfrm>
                          <a:prstGeom prst="rect">
                            <a:avLst/>
                          </a:prstGeom>
                        </pic:spPr>
                      </pic:pic>
                      <wps:wsp>
                        <wps:cNvPr id="102" name="Multiplication Sign 102"/>
                        <wps:cNvSpPr/>
                        <wps:spPr>
                          <a:xfrm>
                            <a:off x="1701800" y="190500"/>
                            <a:ext cx="374650" cy="412750"/>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Multiplication Sign 104"/>
                        <wps:cNvSpPr/>
                        <wps:spPr>
                          <a:xfrm>
                            <a:off x="2161200" y="561000"/>
                            <a:ext cx="374650" cy="412750"/>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Multiplication Sign 105"/>
                        <wps:cNvSpPr/>
                        <wps:spPr>
                          <a:xfrm>
                            <a:off x="2586650" y="180000"/>
                            <a:ext cx="374650" cy="412750"/>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719A45" id="Canvas 26" o:spid="_x0000_s1026" editas="canvas" style="width:462.85pt;height:529pt;mso-position-horizontal-relative:char;mso-position-vertical-relative:line" coordsize="58781,671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PfGv7P3w9+I&#10;Os/2zrPhe1bXduw6zYPJY35UDAU3MDJKQPQtivQqKAPlj9n79nrwL468F3+peLNNvvGU9t4o1+xi&#10;i8UazfarbiG11e7t7dDBczSRnZFFGuSpJ25JJJNfUFjY22l2cFnZW8VpaQII4reBAkcagYCqo4AA&#10;7CvJf2V/+SZ6z/2Ofir/ANP1/XsN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j37K//ACTPWf8Asc/FX/p+v69hrx79&#10;lf8A5JnrP/Y5+Kv/AE/X9ew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ePfsr/8kz1n/sc/FX/p+v69hrx79lf/AJJn&#10;rP8A2Ofir/0/X9ew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Pfsr/APJM9Z/7HPxV/wCn6/r2GvHv2V/+SZ6z/wBj&#10;n4q/9P1/XsN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j37K/8AyTPWf+xz8Vf+n6/r2GvHv2V/+SZ6z/2Ofir/ANP1&#10;/XsN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Z&#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ZUEsDBAoA&#10;AAAAAAAAIQAHu/DL3cEAAN3BAAAUAAAAZHJzL21lZGlhL2ltYWdlMi5qcGf/2P/gABBKRklGAAEB&#10;AQCQAJAAAP/hIv5FeGlmAABNTQAqAAAACAAGAAsAAgAAACYAAAhiARIAAwAAAAEAAQAAATEAAgAA&#10;ACYAAAiIATIAAgAAABQAAAiuh2kABAAAAAEAAAjC6hwABwAACAwAAABWAAARRh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2lu&#10;ZG93cyBQaG90byBFZGl0b3IgMTAuMC4xMDAxMS4xNjM4NABXaW5kb3dzIFBob3RvIEVkaXRvciAx&#10;MC4wLjEwMDExLjE2Mzg0ADIwMjA6MDk6MDMgMTY6MTg6NTYAAAaQAwACAAAAFAAAERyQBAACAAAA&#10;FAAAETCSkQACAAAAAzc0AACSkgACAAAAAzc0AACgAQADAAAAAQABAADqHAAHAAAIDAAACRA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4&#10;bXA9Imh0dHA6Ly9ucy5hZG9iZS5jb20veGFwLzEuMC8iPjx4bXA6Q3JlYXRvclRvb2w+V2luZG93&#10;cyBQaG90byBFZGl0b3IgMTAuMC4xMDAxMS4xNjM4NDwveG1wOkNyZWF0b3JUb29sPjx4bXA6Q3Jl&#10;YXRlRGF0ZT4yMDIwLTA3LTMxVDIyOjIyOjUxLjczNjwveG1wOkNyZWF0ZURhdGU+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PD94cGFja2V0IGVuZD0ndyc/Pv/bAEMAAwICAwICAwMDAwQDAwQFCAUFBAQFCgcH&#10;BggMCgwMCwoLCw0OEhANDhEOCwsQFhARExQVFRUMDxcYFhQYEhQVFP/bAEMBAwQEBQQFCQUFCRQN&#10;Cw0UFBQUFBQUFBQUFBQUFBQUFBQUFBQUFBQUFBQUFBQUFBQUFBQUFBQUFBQUFBQUFBQUFP/AABEI&#10;AasC3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">
                <v:shape id="_x0000_s1027" type="#_x0000_t75" style="position:absolute;width:58781;height:67183;visibility:visible;mso-wrap-style:square" filled="t">
                  <v:fill o:detectmouseclick="t"/>
                  <v:path o:connecttype="none"/>
                </v:shape>
                <v:shape id="Picture 43" o:spid="_x0000_s1028" type="#_x0000_t75" alt="A close up of a map&#10;&#10;Description automatically generated" style="position:absolute;left:70;top:27876;width:58711;height:39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">
                  <v:imagedata r:id="rId94" o:title="A close up of a map&#10;&#10;Description automatically generated"/>
                </v:shape>
                <v:shape id="Picture 17" o:spid="_x0000_s1029" type="#_x0000_t75" alt="A close up of a map&#10;&#10;Description automatically generated" style="position:absolute;width:48573;height:2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">
                  <v:imagedata r:id="rId95" o:title="A close up of a map&#10;&#10;Description automatically generated"/>
                </v:shape>
                <v:shape id="Multiplication Sign 102" o:spid="_x0000_s1030" style="position:absolute;left:17018;top:1905;width:3746;height:4127;visibility:visible;mso-wrap-style:square;v-text-anchor:middle" coordsize="37465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" path="m57358,128744l122605,69520r64720,71302l252045,69520r65247,59224l246827,206375r70465,77631l252045,343230,187325,271928r-64720,71302l57358,284006r70465,-77631l57358,128744xe" fillcolor="red" stroked="f" strokeweight="1pt">
                  <v:stroke joinstyle="miter"/>
                  <v:path arrowok="t" o:connecttype="custom" o:connectlocs="57358,128744;122605,69520;187325,140822;252045,69520;317292,128744;246827,206375;317292,284006;252045,343230;187325,271928;122605,343230;57358,284006;127823,206375;57358,128744" o:connectangles="0,0,0,0,0,0,0,0,0,0,0,0,0"/>
                </v:shape>
                <v:shape id="Multiplication Sign 104" o:spid="_x0000_s1031" style="position:absolute;left:21612;top:5610;width:3746;height:4127;visibility:visible;mso-wrap-style:square;v-text-anchor:middle" coordsize="37465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" path="m57358,128744l122605,69520r64720,71302l252045,69520r65247,59224l246827,206375r70465,77631l252045,343230,187325,271928r-64720,71302l57358,284006r70465,-77631l57358,128744xe" fillcolor="red" stroked="f" strokeweight="1pt">
                  <v:stroke joinstyle="miter"/>
                  <v:path arrowok="t" o:connecttype="custom" o:connectlocs="57358,128744;122605,69520;187325,140822;252045,69520;317292,128744;246827,206375;317292,284006;252045,343230;187325,271928;122605,343230;57358,284006;127823,206375;57358,128744" o:connectangles="0,0,0,0,0,0,0,0,0,0,0,0,0"/>
                </v:shape>
                <v:shape id="Multiplication Sign 105" o:spid="_x0000_s1032" style="position:absolute;left:25866;top:1800;width:3747;height:4127;visibility:visible;mso-wrap-style:square;v-text-anchor:middle" coordsize="37465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" path="m57358,128744l122605,69520r64720,71302l252045,69520r65247,59224l246827,206375r70465,77631l252045,343230,187325,271928r-64720,71302l57358,284006r70465,-77631l57358,128744xe" fillcolor="red" stroked="f" strokeweight="1pt">
                  <v:stroke joinstyle="miter"/>
                  <v:path arrowok="t" o:connecttype="custom" o:connectlocs="57358,128744;122605,69520;187325,140822;252045,69520;317292,128744;246827,206375;317292,284006;252045,343230;187325,271928;122605,343230;57358,284006;127823,206375;57358,128744" o:connectangles="0,0,0,0,0,0,0,0,0,0,0,0,0"/>
                </v:shape>
                <w10:anchorlock/>
              </v:group>
            </w:pict>
          </mc:Fallback>
        </mc:AlternateContent>
      </w:r>
    </w:p>
    <w:p w14:paraId="7ACED3A5" w14:textId="73239A96" w:rsidR="003B1A44" w:rsidRDefault="00D00736" w:rsidP="00787E12">
      <w:pPr>
        <w:pStyle w:val="Caption"/>
      </w:pPr>
      <w:r w:rsidRPr="00282844">
        <w:t>Figure</w:t>
      </w:r>
      <w:r w:rsidR="00181AD4">
        <w:t xml:space="preserve"> 4.</w:t>
      </w:r>
      <w:r w:rsidR="00827429">
        <w:t>22</w:t>
      </w:r>
      <w:r w:rsidRPr="00282844">
        <w:t>:Network Graph for connectedness estimation.</w:t>
      </w:r>
    </w:p>
    <w:p w14:paraId="481F861D" w14:textId="637240BC" w:rsidR="00687FB5" w:rsidRDefault="00687FB5" w:rsidP="00687FB5"/>
    <w:p w14:paraId="14B69197" w14:textId="77777777" w:rsidR="00827429" w:rsidRDefault="00687FB5" w:rsidP="00827429">
      <w:pPr>
        <w:keepNext/>
      </w:pPr>
      <w:r>
        <w:rPr>
          <w:noProof/>
        </w:rPr>
        <w:lastRenderedPageBreak/>
        <mc:AlternateContent>
          <mc:Choice Requires="wpc">
            <w:drawing>
              <wp:inline distT="0" distB="0" distL="0" distR="0" wp14:anchorId="4BAD2514" wp14:editId="06A76067">
                <wp:extent cx="5486400" cy="3695700"/>
                <wp:effectExtent l="0" t="0" r="0" b="0"/>
                <wp:docPr id="145" name="Canvas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8" name="Picture 148" descr="A screenshot of a social media pos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486400" cy="3695700"/>
                          </a:xfrm>
                          <a:prstGeom prst="rect">
                            <a:avLst/>
                          </a:prstGeom>
                        </pic:spPr>
                      </pic:pic>
                    </wpc:wpc>
                  </a:graphicData>
                </a:graphic>
              </wp:inline>
            </w:drawing>
          </mc:Choice>
          <mc:Fallback>
            <w:pict>
              <v:group w14:anchorId="2FFB0770" id="Canvas 145" o:spid="_x0000_s1026" editas="canvas" style="width:6in;height:291pt;mso-position-horizontal-relative:char;mso-position-vertical-relative:line" coordsize="54864,369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&#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">
                <v:shape id="_x0000_s1027" type="#_x0000_t75" style="position:absolute;width:54864;height:36957;visibility:visible;mso-wrap-style:square" filled="t">
                  <v:fill o:detectmouseclick="t"/>
                  <v:path o:connecttype="none"/>
                </v:shape>
                <v:shape id="Picture 148" o:spid="_x0000_s1028" type="#_x0000_t75" alt="A screenshot of a social media post&#10;&#10;Description automatically generated" style="position:absolute;width:54864;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">
                  <v:imagedata r:id="rId97" o:title="A screenshot of a social media post&#10;&#10;Description automatically generated"/>
                </v:shape>
                <w10:anchorlock/>
              </v:group>
            </w:pict>
          </mc:Fallback>
        </mc:AlternateContent>
      </w:r>
    </w:p>
    <w:p w14:paraId="312A6169" w14:textId="545B407E" w:rsidR="00687FB5" w:rsidRDefault="00827429" w:rsidP="00827429">
      <w:pPr>
        <w:pStyle w:val="Caption"/>
        <w:jc w:val="both"/>
      </w:pPr>
      <w:r>
        <w:t>Figure</w:t>
      </w:r>
      <w:r w:rsidR="009A7568">
        <w:t xml:space="preserve"> 4.23</w:t>
      </w:r>
      <w:r>
        <w:t>:</w:t>
      </w:r>
    </w:p>
    <w:p w14:paraId="4C60E089" w14:textId="77777777" w:rsidR="00687FB5" w:rsidRDefault="00687FB5" w:rsidP="00687FB5"/>
    <w:p w14:paraId="6DF07FBE" w14:textId="77777777" w:rsidR="00827429" w:rsidRDefault="00687FB5" w:rsidP="00827429">
      <w:pPr>
        <w:keepNext/>
      </w:pPr>
      <w:r>
        <w:rPr>
          <w:noProof/>
        </w:rPr>
        <mc:AlternateContent>
          <mc:Choice Requires="wpc">
            <w:drawing>
              <wp:inline distT="0" distB="0" distL="0" distR="0" wp14:anchorId="0A145FE2" wp14:editId="61FF5DAE">
                <wp:extent cx="5182692" cy="4163499"/>
                <wp:effectExtent l="0" t="0" r="0" b="8890"/>
                <wp:docPr id="146" name="Canvas 1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9" name="Picture 149" descr="A screenshot of a social media post&#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146550" cy="4127500"/>
                          </a:xfrm>
                          <a:prstGeom prst="rect">
                            <a:avLst/>
                          </a:prstGeom>
                        </pic:spPr>
                      </pic:pic>
                    </wpc:wpc>
                  </a:graphicData>
                </a:graphic>
              </wp:inline>
            </w:drawing>
          </mc:Choice>
          <mc:Fallback>
            <w:pict>
              <v:group w14:anchorId="40AB3BB2" id="Canvas 146" o:spid="_x0000_s1026" editas="canvas" style="width:408.1pt;height:327.85pt;mso-position-horizontal-relative:char;mso-position-vertical-relative:line" coordsize="51822,416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">
                <v:shape id="_x0000_s1027" type="#_x0000_t75" style="position:absolute;width:51822;height:41630;visibility:visible;mso-wrap-style:square" filled="t">
                  <v:fill o:detectmouseclick="t"/>
                  <v:path o:connecttype="none"/>
                </v:shape>
                <v:shape id="Picture 149" o:spid="_x0000_s1028" type="#_x0000_t75" alt="A screenshot of a social media post&#10;&#10;Description automatically generated" style="position:absolute;width:51465;height:4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">
                  <v:imagedata r:id="rId99" o:title="A screenshot of a social media post&#10;&#10;Description automatically generated"/>
                </v:shape>
                <w10:anchorlock/>
              </v:group>
            </w:pict>
          </mc:Fallback>
        </mc:AlternateContent>
      </w:r>
    </w:p>
    <w:p w14:paraId="665EB7D8" w14:textId="456B87D5" w:rsidR="00687FB5" w:rsidRDefault="00827429" w:rsidP="00827429">
      <w:pPr>
        <w:pStyle w:val="Caption"/>
        <w:jc w:val="both"/>
      </w:pPr>
      <w:r>
        <w:t>Figure 4.24:</w:t>
      </w:r>
    </w:p>
    <w:p w14:paraId="03F23E1D" w14:textId="77777777" w:rsidR="00827429" w:rsidRDefault="00687FB5" w:rsidP="00827429">
      <w:pPr>
        <w:keepNext/>
      </w:pPr>
      <w:r>
        <w:rPr>
          <w:noProof/>
        </w:rPr>
        <w:lastRenderedPageBreak/>
        <mc:AlternateContent>
          <mc:Choice Requires="wpc">
            <w:drawing>
              <wp:inline distT="0" distB="0" distL="0" distR="0" wp14:anchorId="0EBCD917" wp14:editId="03DB2CF0">
                <wp:extent cx="5477997" cy="3200400"/>
                <wp:effectExtent l="0" t="0" r="8890" b="0"/>
                <wp:docPr id="147" name="Canvas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0" name="Picture 150" descr="A screenshot of a cell phone&#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477510" cy="3073400"/>
                          </a:xfrm>
                          <a:prstGeom prst="rect">
                            <a:avLst/>
                          </a:prstGeom>
                        </pic:spPr>
                      </pic:pic>
                    </wpc:wpc>
                  </a:graphicData>
                </a:graphic>
              </wp:inline>
            </w:drawing>
          </mc:Choice>
          <mc:Fallback>
            <w:pict>
              <v:group w14:anchorId="1D5D083E" id="Canvas 147" o:spid="_x0000_s1026" editas="canvas" style="width:431.35pt;height:252pt;mso-position-horizontal-relative:char;mso-position-vertical-relative:line" coordsize="54775,3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">
                <v:shape id="_x0000_s1027" type="#_x0000_t75" style="position:absolute;width:54775;height:32004;visibility:visible;mso-wrap-style:square" filled="t">
                  <v:fill o:detectmouseclick="t"/>
                  <v:path o:connecttype="none"/>
                </v:shape>
                <v:shape id="Picture 150" o:spid="_x0000_s1028" type="#_x0000_t75" alt="A screenshot of a cell phone&#10;&#10;Description automatically generated" style="position:absolute;width:54775;height:30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">
                  <v:imagedata r:id="rId101" o:title="A screenshot of a cell phone&#10;&#10;Description automatically generated"/>
                </v:shape>
                <w10:anchorlock/>
              </v:group>
            </w:pict>
          </mc:Fallback>
        </mc:AlternateContent>
      </w:r>
    </w:p>
    <w:p w14:paraId="5870BD65" w14:textId="53259506" w:rsidR="00687FB5" w:rsidRDefault="00827429" w:rsidP="00827429">
      <w:pPr>
        <w:pStyle w:val="Caption"/>
        <w:jc w:val="both"/>
      </w:pPr>
      <w:r>
        <w:t>Figure 4.25:</w:t>
      </w:r>
    </w:p>
    <w:p w14:paraId="42BEEA54" w14:textId="77777777" w:rsidR="00687FB5" w:rsidRPr="00687FB5" w:rsidRDefault="00687FB5" w:rsidP="00687FB5"/>
    <w:p w14:paraId="548C72DE" w14:textId="77777777" w:rsidR="00D00736" w:rsidRDefault="00D00736" w:rsidP="00D00736">
      <w:pPr>
        <w:pStyle w:val="Heading3"/>
        <w:rPr>
          <w:bCs/>
          <w:szCs w:val="22"/>
        </w:rPr>
      </w:pPr>
      <w:bookmarkStart w:id="112" w:name="_Toc48730090"/>
      <w:bookmarkStart w:id="113" w:name="_Toc48820219"/>
      <w:bookmarkStart w:id="114" w:name="_Toc50050548"/>
      <w:bookmarkStart w:id="115" w:name="_Toc50626966"/>
      <w:bookmarkStart w:id="116" w:name="_Toc50997637"/>
      <w:r w:rsidRPr="00C5105D">
        <w:rPr>
          <w:bCs/>
          <w:szCs w:val="22"/>
        </w:rPr>
        <w:t>Interfaces of multiple nodes failing causing Network Partition</w:t>
      </w:r>
      <w:bookmarkEnd w:id="112"/>
      <w:bookmarkEnd w:id="113"/>
      <w:bookmarkEnd w:id="114"/>
      <w:bookmarkEnd w:id="115"/>
      <w:bookmarkEnd w:id="116"/>
    </w:p>
    <w:p w14:paraId="2B1F7ED3" w14:textId="490C0255" w:rsidR="00D00736" w:rsidRPr="00C812C9" w:rsidRDefault="00D00736" w:rsidP="00D00736">
      <w:r>
        <w:t>The same scenario as mentioned above when coupled with all interfaces of n2 also failing demonstrates a case of network partition as shown below. The graph is calculated at n26, so the resulting connected nodes computation shows the partition which is synchronized with n26. In the same fashion as previous case if the direct neighbors of the nodes of the synchronized sector</w:t>
      </w:r>
      <w:r w:rsidR="00454337">
        <w:t xml:space="preserve"> are computed</w:t>
      </w:r>
      <w:r>
        <w:t xml:space="preserve">, </w:t>
      </w:r>
      <w:r w:rsidR="00454337">
        <w:t>the result should be</w:t>
      </w:r>
      <w:r>
        <w:t xml:space="preserve"> the nodes whose interface failure has caused this network partition. The second connected neighbor to that would be the nodes whose states cannot be determined</w:t>
      </w:r>
      <w:r w:rsidR="00454337">
        <w:t xml:space="preserve"> </w:t>
      </w:r>
      <w:r>
        <w:t>(hence marked unknown) because there is no UDP path to those nodes(In this case node n1 &amp; n3).</w:t>
      </w:r>
      <w:r w:rsidR="00D27B5F">
        <w:t xml:space="preserve"> Looking from the point of view of n26</w:t>
      </w:r>
      <w:r w:rsidR="00D330FD">
        <w:t>, as shown in Figure.4.18</w:t>
      </w:r>
      <w:r w:rsidR="00473217">
        <w:t xml:space="preserve"> </w:t>
      </w:r>
      <w:r w:rsidR="00D27B5F">
        <w:t>the partition to which n26 is synchronized to</w:t>
      </w:r>
      <w:r w:rsidR="00473217">
        <w:t xml:space="preserve"> is the set</w:t>
      </w:r>
      <w:r w:rsidR="00D27B5F">
        <w:t xml:space="preserve"> ( n26, n27, n29, n28). Then the BFS module computes the failed nodes </w:t>
      </w:r>
      <w:r w:rsidR="00D330FD">
        <w:t>by finding the first neighbors to the nodes marked in yellow, hence n25 and n2 are estimated as nodes whose failure caused the network partition and the remaining nodes (n1 and n3) possibly belong to foreign partition.</w:t>
      </w:r>
    </w:p>
    <w:p w14:paraId="725125C3" w14:textId="77777777" w:rsidR="00D00736" w:rsidRDefault="00D00736" w:rsidP="00D00736">
      <w:pPr>
        <w:keepNext/>
      </w:pPr>
      <w:r>
        <w:rPr>
          <w:noProof/>
        </w:rPr>
        <w:lastRenderedPageBreak/>
        <mc:AlternateContent>
          <mc:Choice Requires="wpc">
            <w:drawing>
              <wp:inline distT="0" distB="0" distL="0" distR="0" wp14:anchorId="2DF9A5D0" wp14:editId="76952F32">
                <wp:extent cx="5486400" cy="6432550"/>
                <wp:effectExtent l="0" t="0" r="0" b="6350"/>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Picture 55" descr="A close up of a map&#10;&#10;Description automatically generated"/>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3232150"/>
                            <a:ext cx="5327386" cy="3200400"/>
                          </a:xfrm>
                          <a:prstGeom prst="rect">
                            <a:avLst/>
                          </a:prstGeom>
                        </pic:spPr>
                      </pic:pic>
                      <pic:pic xmlns:pic="http://schemas.openxmlformats.org/drawingml/2006/picture">
                        <pic:nvPicPr>
                          <pic:cNvPr id="51" name="Picture 51" descr="A close up of a map&#10;&#10;Description automatically generated"/>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168900" cy="3504940"/>
                          </a:xfrm>
                          <a:prstGeom prst="rect">
                            <a:avLst/>
                          </a:prstGeom>
                        </pic:spPr>
                      </pic:pic>
                      <wps:wsp>
                        <wps:cNvPr id="152" name="Multiplication Sign 152"/>
                        <wps:cNvSpPr/>
                        <wps:spPr>
                          <a:xfrm>
                            <a:off x="1701800" y="800100"/>
                            <a:ext cx="196850" cy="215900"/>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Multiplication Sign 153"/>
                        <wps:cNvSpPr/>
                        <wps:spPr>
                          <a:xfrm>
                            <a:off x="3240700" y="800100"/>
                            <a:ext cx="196850" cy="215900"/>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Multiplication Sign 154"/>
                        <wps:cNvSpPr/>
                        <wps:spPr>
                          <a:xfrm>
                            <a:off x="2491400" y="1189650"/>
                            <a:ext cx="196850" cy="215900"/>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6CFDD06" id="Canvas 53" o:spid="_x0000_s1026" editas="canvas" style="width:6in;height:506.5pt;mso-position-horizontal-relative:char;mso-position-vertical-relative:line" coordsize="54864,643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hXhD/k9&#10;L4mf9iZ4f/8ASrU691rwrwh/yel8TP8AsTPD/wD6VanQB7r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eFeEP+T0viZ/2Jnh//ANKtTr3WvCvC&#10;H/J6XxM/7Ezw/wD+lWp0Ae6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hXhD/AJPS+Jn/AGJnh/8A9KtTr3WvCvCH/J6XxM/7Ezw//wClWp0A&#10;e6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hXhD/k9L4mf9iZ4f8A/SrU691rwrwh/wAnpfEz/sTPD/8A6VanQB7r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eFeEP+T0viZ/2Jnh//wBK&#10;tTr3WvCvCH/J6XxM/wCxM8P/APpVqdAHut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4V4Q/5PS+Jn/YmeH/8A0q1Ovda8K8If8npfEz/sTPD/&#10;AP6VanQB7r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">
                <v:shape id="_x0000_s1027" type="#_x0000_t75" style="position:absolute;width:54864;height:64325;visibility:visible;mso-wrap-style:square" filled="t">
                  <v:fill o:detectmouseclick="t"/>
                  <v:path o:connecttype="none"/>
                </v:shape>
                <v:shape id="Picture 55" o:spid="_x0000_s1028" type="#_x0000_t75" alt="A close up of a map&#10;&#10;Description automatically generated" style="position:absolute;top:32321;width:5327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">
                  <v:imagedata r:id="rId103" o:title="A close up of a map&#10;&#10;Description automatically generated"/>
                </v:shape>
                <v:shape id="Picture 51" o:spid="_x0000_s1029" type="#_x0000_t75" alt="A close up of a map&#10;&#10;Description automatically generated" style="position:absolute;width:51689;height:3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">
                  <v:imagedata r:id="rId79" o:title="A close up of a map&#10;&#10;Description automatically generated"/>
                </v:shape>
                <v:shape id="Multiplication Sign 152" o:spid="_x0000_s1030" style="position:absolute;left:17018;top:8001;width:1968;height:2159;visibility:visible;mso-wrap-style:square;v-text-anchor:middle" coordsize="19685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" path="m30172,67451l64385,36257,98425,73591,132465,36257r34213,31194l129752,107950r36926,40499l132465,179643,98425,142309,64385,179643,30172,148449,67098,107950,30172,67451xe" fillcolor="red" stroked="f" strokeweight="1pt">
                  <v:stroke joinstyle="miter"/>
                  <v:path arrowok="t" o:connecttype="custom" o:connectlocs="30172,67451;64385,36257;98425,73591;132465,36257;166678,67451;129752,107950;166678,148449;132465,179643;98425,142309;64385,179643;30172,148449;67098,107950;30172,67451" o:connectangles="0,0,0,0,0,0,0,0,0,0,0,0,0"/>
                </v:shape>
                <v:shape id="Multiplication Sign 153" o:spid="_x0000_s1031" style="position:absolute;left:32407;top:8001;width:1968;height:2159;visibility:visible;mso-wrap-style:square;v-text-anchor:middle" coordsize="19685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" path="m30172,67451l64385,36257,98425,73591,132465,36257r34213,31194l129752,107950r36926,40499l132465,179643,98425,142309,64385,179643,30172,148449,67098,107950,30172,67451xe" fillcolor="red" stroked="f" strokeweight="1pt">
                  <v:stroke joinstyle="miter"/>
                  <v:path arrowok="t" o:connecttype="custom" o:connectlocs="30172,67451;64385,36257;98425,73591;132465,36257;166678,67451;129752,107950;166678,148449;132465,179643;98425,142309;64385,179643;30172,148449;67098,107950;30172,67451" o:connectangles="0,0,0,0,0,0,0,0,0,0,0,0,0"/>
                </v:shape>
                <v:shape id="Multiplication Sign 154" o:spid="_x0000_s1032" style="position:absolute;left:24914;top:11896;width:1968;height:2159;visibility:visible;mso-wrap-style:square;v-text-anchor:middle" coordsize="19685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" path="m30172,67451l64385,36257,98425,73591,132465,36257r34213,31194l129752,107950r36926,40499l132465,179643,98425,142309,64385,179643,30172,148449,67098,107950,30172,67451xe" fillcolor="red" stroked="f" strokeweight="1pt">
                  <v:stroke joinstyle="miter"/>
                  <v:path arrowok="t" o:connecttype="custom" o:connectlocs="30172,67451;64385,36257;98425,73591;132465,36257;166678,67451;129752,107950;166678,148449;132465,179643;98425,142309;64385,179643;30172,148449;67098,107950;30172,67451" o:connectangles="0,0,0,0,0,0,0,0,0,0,0,0,0"/>
                </v:shape>
                <w10:anchorlock/>
              </v:group>
            </w:pict>
          </mc:Fallback>
        </mc:AlternateContent>
      </w:r>
    </w:p>
    <w:p w14:paraId="2E22A420" w14:textId="6BE766A2" w:rsidR="00D00736" w:rsidRDefault="00D00736" w:rsidP="00D00736">
      <w:pPr>
        <w:pStyle w:val="Caption"/>
      </w:pPr>
      <w:r>
        <w:t>Figure</w:t>
      </w:r>
      <w:r w:rsidR="00181AD4">
        <w:t xml:space="preserve"> 4.</w:t>
      </w:r>
      <w:r w:rsidR="00760C00">
        <w:t>26</w:t>
      </w:r>
      <w:r>
        <w:t>:</w:t>
      </w:r>
      <w:r w:rsidRPr="00D1692C">
        <w:t>Network Graph for connectedness estimatio</w:t>
      </w:r>
      <w:r>
        <w:t>n in case of network partition identifying desynchronized nodes and unknown nodes of distant partition.</w:t>
      </w:r>
    </w:p>
    <w:p w14:paraId="01FF23E4" w14:textId="6C40DE16" w:rsidR="00D00736" w:rsidRDefault="007324DE" w:rsidP="00D00736">
      <w:r>
        <w:rPr>
          <w:noProof/>
        </w:rPr>
        <w:lastRenderedPageBreak/>
        <mc:AlternateContent>
          <mc:Choice Requires="wps">
            <w:drawing>
              <wp:anchor distT="0" distB="0" distL="114300" distR="114300" simplePos="0" relativeHeight="251674624" behindDoc="0" locked="0" layoutInCell="1" allowOverlap="1" wp14:anchorId="7A1F3655" wp14:editId="70CED5E0">
                <wp:simplePos x="0" y="0"/>
                <wp:positionH relativeFrom="column">
                  <wp:posOffset>-165100</wp:posOffset>
                </wp:positionH>
                <wp:positionV relativeFrom="paragraph">
                  <wp:posOffset>3488690</wp:posOffset>
                </wp:positionV>
                <wp:extent cx="6369050" cy="635"/>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6369050" cy="635"/>
                        </a:xfrm>
                        <a:prstGeom prst="rect">
                          <a:avLst/>
                        </a:prstGeom>
                        <a:solidFill>
                          <a:prstClr val="white"/>
                        </a:solidFill>
                        <a:ln>
                          <a:noFill/>
                        </a:ln>
                      </wps:spPr>
                      <wps:txbx>
                        <w:txbxContent>
                          <w:p w14:paraId="5F502DEF" w14:textId="205BDBEF" w:rsidR="00B2566E" w:rsidRPr="00640D3C" w:rsidRDefault="00B2566E" w:rsidP="0044546B">
                            <w:pPr>
                              <w:pStyle w:val="Caption"/>
                              <w:rPr>
                                <w:noProof/>
                                <w:sz w:val="20"/>
                              </w:rPr>
                            </w:pPr>
                            <w:r>
                              <w:t>Figure 4.</w:t>
                            </w:r>
                            <w:r w:rsidR="00760C00">
                              <w:t>27</w:t>
                            </w:r>
                            <w:r>
                              <w:t>:</w:t>
                            </w:r>
                            <w:r w:rsidRPr="00CA0FA1">
                              <w:t>Demonstration of a network partition scenario identification</w:t>
                            </w:r>
                            <w:r>
                              <w:t xml:space="preserve"> on nodes n3 and n29 (on the left) when node n25(Host262) and n2(Host12) fails.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F3655" id="Text Box 122" o:spid="_x0000_s1033" type="#_x0000_t202" style="position:absolute;left:0;text-align:left;margin-left:-13pt;margin-top:274.7pt;width:50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" stroked="f">
                <v:textbox style="mso-fit-shape-to-text:t" inset="0,0,0,0">
                  <w:txbxContent>
                    <w:p w14:paraId="5F502DEF" w14:textId="205BDBEF" w:rsidR="00B2566E" w:rsidRPr="00640D3C" w:rsidRDefault="00B2566E" w:rsidP="0044546B">
                      <w:pPr>
                        <w:pStyle w:val="Caption"/>
                        <w:rPr>
                          <w:noProof/>
                          <w:sz w:val="20"/>
                        </w:rPr>
                      </w:pPr>
                      <w:r>
                        <w:t>Figure 4.</w:t>
                      </w:r>
                      <w:r w:rsidR="00760C00">
                        <w:t>27</w:t>
                      </w:r>
                      <w:r>
                        <w:t>:</w:t>
                      </w:r>
                      <w:r w:rsidRPr="00CA0FA1">
                        <w:t>Demonstration of a network partition scenario identification</w:t>
                      </w:r>
                      <w:r>
                        <w:t xml:space="preserve"> on nodes n3 and n29 (on the left) when node n25(Host262) and n2(Host12) fails.</w:t>
                      </w:r>
                    </w:p>
                  </w:txbxContent>
                </v:textbox>
              </v:shape>
            </w:pict>
          </mc:Fallback>
        </mc:AlternateContent>
      </w:r>
      <w:r>
        <w:rPr>
          <w:noProof/>
        </w:rPr>
        <mc:AlternateContent>
          <mc:Choice Requires="wpc">
            <w:drawing>
              <wp:inline distT="0" distB="0" distL="0" distR="0" wp14:anchorId="5680B374" wp14:editId="4280F32C">
                <wp:extent cx="5911850" cy="3448578"/>
                <wp:effectExtent l="0" t="0" r="0" b="0"/>
                <wp:docPr id="123" name="Canvas 1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4" name="Picture 124" descr="A screenshot of a cell phon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11850" cy="3448050"/>
                          </a:xfrm>
                          <a:prstGeom prst="rect">
                            <a:avLst/>
                          </a:prstGeom>
                        </pic:spPr>
                      </pic:pic>
                    </wpc:wpc>
                  </a:graphicData>
                </a:graphic>
              </wp:inline>
            </w:drawing>
          </mc:Choice>
          <mc:Fallback>
            <w:pict>
              <v:group w14:anchorId="5A539FA7" id="Canvas 123" o:spid="_x0000_s1026" editas="canvas" style="width:465.5pt;height:271.55pt;mso-position-horizontal-relative:char;mso-position-vertical-relative:line" coordsize="59118,3448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EZXZhbgAABZADAAIAAAAUAAAQnpAEAAIAAAAUAAAQ&#10;spKRAAIAAAADNDkAAJKSAAIAAAADNDkAAOocAAcAAAgMAAAIk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IwMjA6MDg6&#10;MDQgMjM6MjQ6MzIAMjAyMDowODowNCAyMzoyNDozMgAAAEQAZQB2AGEAbgAAAP/hCxh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IwLTA4LTA0VDIzOjI0OjMyLjQ4OT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EZXZh&#10;bjwvcmRmOmxpPjwvcmRmOlNlcT4NCgkJCTwvZGM6Y3JlYXRvcj48L3JkZjpEZXNjcmlwdGlvbj48&#10;L3JkZjpSREY+PC94OnhtcG1ldGE+DQ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Dw/eHBhY2tldCBlbmQ9J3cnPz7/2wBDAAcFBQYFBAcGBQYIBwcI&#10;ChELCgkJChUPEAwRGBUaGRgVGBcbHichGx0lHRcYIi4iJSgpKywrGiAvMy8qMicqKyr/2wBDAQcI&#10;CAoJChQLCxQqHBgcKioqKioqKioqKioqKioqKioqKioqKioqKioqKioqKioqKioqKioqKioqKioq&#10;KioqKir/wAARCAKYBC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R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">
                <v:shape id="_x0000_s1027" type="#_x0000_t75" style="position:absolute;width:59118;height:34480;visibility:visible;mso-wrap-style:square" filled="t">
                  <v:fill o:detectmouseclick="t"/>
                  <v:path o:connecttype="none"/>
                </v:shape>
                <v:shape id="Picture 124" o:spid="_x0000_s1028" type="#_x0000_t75" alt="A screenshot of a cell phone&#10;&#10;Description automatically generated" style="position:absolute;width:59118;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">
                  <v:imagedata r:id="rId105" o:title="A screenshot of a cell phone&#10;&#10;Description automatically generated"/>
                </v:shape>
                <w10:anchorlock/>
              </v:group>
            </w:pict>
          </mc:Fallback>
        </mc:AlternateContent>
      </w:r>
    </w:p>
    <w:p w14:paraId="34108126" w14:textId="7A6E15A2" w:rsidR="00D00736" w:rsidRDefault="00D00736" w:rsidP="00D00736"/>
    <w:p w14:paraId="277CD871" w14:textId="7CB77071" w:rsidR="003B1A44" w:rsidRPr="0095201C" w:rsidRDefault="003B1A44" w:rsidP="00181EB2">
      <w:pPr>
        <w:tabs>
          <w:tab w:val="left" w:pos="2280"/>
        </w:tabs>
      </w:pPr>
    </w:p>
    <w:p w14:paraId="5F0C1FD3" w14:textId="77777777" w:rsidR="00D00736" w:rsidRDefault="00D00736" w:rsidP="00D00736">
      <w:pPr>
        <w:pStyle w:val="Heading3"/>
        <w:rPr>
          <w:bCs/>
          <w:szCs w:val="22"/>
        </w:rPr>
      </w:pPr>
      <w:bookmarkStart w:id="117" w:name="_Toc48730091"/>
      <w:bookmarkStart w:id="118" w:name="_Toc48820220"/>
      <w:bookmarkStart w:id="119" w:name="_Toc50050549"/>
      <w:bookmarkStart w:id="120" w:name="_Toc50626967"/>
      <w:bookmarkStart w:id="121" w:name="_Toc50997638"/>
      <w:r w:rsidRPr="00C37CDC">
        <w:rPr>
          <w:bCs/>
          <w:szCs w:val="22"/>
        </w:rPr>
        <w:t>Interface of node fails without causing Network Desynchronization</w:t>
      </w:r>
      <w:bookmarkEnd w:id="117"/>
      <w:bookmarkEnd w:id="118"/>
      <w:bookmarkEnd w:id="119"/>
      <w:bookmarkEnd w:id="120"/>
      <w:bookmarkEnd w:id="121"/>
    </w:p>
    <w:p w14:paraId="6F2DBD5D" w14:textId="1671E726" w:rsidR="00D00736" w:rsidRDefault="00D00736" w:rsidP="00D00736">
      <w:r>
        <w:t>Consider the scenario where</w:t>
      </w:r>
      <w:r w:rsidR="00492215">
        <w:t xml:space="preserve"> </w:t>
      </w:r>
      <w:r>
        <w:t>the interface between node n27 and n29 collapses then, the two nodes deregister each other from the neighborhood relationships in NS-Hello’s topology sector. Then at any given node one may find equivalents of the graph below. Since there is another UDP path connecting n27 and n29 to the rest of the network, neither of the nodes get desynchronized from resource synchronization procedure and the connectedness estimation computes a fully connected network as shown below.</w:t>
      </w:r>
      <w:r w:rsidR="003A43A2">
        <w:t xml:space="preserve"> </w:t>
      </w:r>
      <w:r w:rsidR="00231BF2">
        <w:t>Like</w:t>
      </w:r>
      <w:r w:rsidR="003F6C24">
        <w:t xml:space="preserve"> previous scenario the diagrammatic representation of state connectedness shows in black lines the connectivity estimation and the red lines represents the eliminated nodes of algorithm implementation throughout the graph. </w:t>
      </w:r>
      <w:r w:rsidR="00231BF2">
        <w:t>So,</w:t>
      </w:r>
      <w:r w:rsidR="003F6C24">
        <w:t xml:space="preserve"> the diagram shows the entire network is synchronized with resource information.</w:t>
      </w:r>
    </w:p>
    <w:p w14:paraId="43523B2D" w14:textId="77777777" w:rsidR="009A7568" w:rsidRDefault="00EE4B7B" w:rsidP="009A7568">
      <w:pPr>
        <w:keepNext/>
      </w:pPr>
      <w:r>
        <w:rPr>
          <w:noProof/>
        </w:rPr>
        <mc:AlternateContent>
          <mc:Choice Requires="wpc">
            <w:drawing>
              <wp:inline distT="0" distB="0" distL="0" distR="0" wp14:anchorId="396BEC87" wp14:editId="5C3BEE42">
                <wp:extent cx="5168265" cy="2914067"/>
                <wp:effectExtent l="0" t="0" r="0" b="635"/>
                <wp:docPr id="155" name="Canvas 15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6" name="Picture 156" descr="A close up of a map&#10;&#10;Description automatically generated"/>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533900" cy="2878067"/>
                          </a:xfrm>
                          <a:prstGeom prst="rect">
                            <a:avLst/>
                          </a:prstGeom>
                        </pic:spPr>
                      </pic:pic>
                      <wps:wsp>
                        <wps:cNvPr id="157" name="Multiplication Sign 157"/>
                        <wps:cNvSpPr/>
                        <wps:spPr>
                          <a:xfrm>
                            <a:off x="3562350" y="1784353"/>
                            <a:ext cx="241300" cy="184150"/>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8A75F88" id="Canvas 155" o:spid="_x0000_s1026" editas="canvas" style="width:406.95pt;height:229.45pt;mso-position-horizontal-relative:char;mso-position-vertical-relative:line" coordsize="51682,291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">
                <v:shape id="_x0000_s1027" type="#_x0000_t75" style="position:absolute;width:51682;height:29140;visibility:visible;mso-wrap-style:square" filled="t">
                  <v:fill o:detectmouseclick="t"/>
                  <v:path o:connecttype="none"/>
                </v:shape>
                <v:shape id="Picture 156" o:spid="_x0000_s1028" type="#_x0000_t75" alt="A close up of a map&#10;&#10;Description automatically generated" style="position:absolute;width:45339;height:28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">
                  <v:imagedata r:id="rId107" o:title="A close up of a map&#10;&#10;Description automatically generated"/>
                </v:shape>
                <v:shape id="Multiplication Sign 157" o:spid="_x0000_s1029" style="position:absolute;left:35623;top:17843;width:2413;height:1842;visibility:visible;mso-wrap-style:square;v-text-anchor:middle" coordsize="2413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" path="m44816,61444l71092,27013r49558,37820l170208,27013r26276,34431l156346,92075r40138,30631l170208,157137,120650,119317,71092,157137,44816,122706,84954,92075,44816,61444xe" fillcolor="red" stroked="f" strokeweight="1pt">
                  <v:stroke joinstyle="miter"/>
                  <v:path arrowok="t" o:connecttype="custom" o:connectlocs="44816,61444;71092,27013;120650,64833;170208,27013;196484,61444;156346,92075;196484,122706;170208,157137;120650,119317;71092,157137;44816,122706;84954,92075;44816,61444" o:connectangles="0,0,0,0,0,0,0,0,0,0,0,0,0"/>
                </v:shape>
                <w10:anchorlock/>
              </v:group>
            </w:pict>
          </mc:Fallback>
        </mc:AlternateContent>
      </w:r>
    </w:p>
    <w:p w14:paraId="62874D2E" w14:textId="016E6596" w:rsidR="00EE4B7B" w:rsidRPr="00C812C9" w:rsidRDefault="009A7568" w:rsidP="009A7568">
      <w:pPr>
        <w:pStyle w:val="Caption"/>
        <w:jc w:val="both"/>
      </w:pPr>
      <w:r>
        <w:t>Figure 4.28:</w:t>
      </w:r>
    </w:p>
    <w:p w14:paraId="48C67F36" w14:textId="77777777" w:rsidR="00D00736" w:rsidRDefault="00D00736" w:rsidP="00D00736">
      <w:pPr>
        <w:keepNext/>
      </w:pPr>
      <w:r>
        <w:rPr>
          <w:noProof/>
        </w:rPr>
        <w:lastRenderedPageBreak/>
        <mc:AlternateContent>
          <mc:Choice Requires="wpc">
            <w:drawing>
              <wp:inline distT="0" distB="0" distL="0" distR="0" wp14:anchorId="0641185E" wp14:editId="0A509110">
                <wp:extent cx="5856514" cy="3416300"/>
                <wp:effectExtent l="0" t="0" r="0" b="0"/>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 name="Picture 57" descr="A close up of a map&#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711700" cy="3416300"/>
                          </a:xfrm>
                          <a:prstGeom prst="rect">
                            <a:avLst/>
                          </a:prstGeom>
                        </pic:spPr>
                      </pic:pic>
                    </wpc:wpc>
                  </a:graphicData>
                </a:graphic>
              </wp:inline>
            </w:drawing>
          </mc:Choice>
          <mc:Fallback>
            <w:pict>
              <v:group w14:anchorId="20D51BCB" id="Canvas 56" o:spid="_x0000_s1026" editas="canvas" style="width:461.15pt;height:269pt;mso-position-horizontal-relative:char;mso-position-vertical-relative:line" coordsize="58559,341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kJCgknAoAWivCYfE3iv9ou8uh4P1qbwb8M7eV7c+J7JEfUdddW&#10;2v8AYS4ZILcEMv2gqzOQTGFUCRtRf2Q/hDcDfrHgqz8WXbcvfeKpJdYuZG/vGW6aRs/Q4HbFAHsV&#10;FeMXH7MGieHB9q+G2sar8MtVQ7o10i5ebTJD/dm0+VjA69iVVH9HU81s/C34panrWuah4J8bafb6&#10;J4/0uBbmSK0ctZ6pak7Re2Zb5jGW+V42+aJiFbIKO4B6d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x79qj/AJJno3/Y5+Ff/T9YV7DXj37V&#10;H/JM9G/7HPwr/wCn6woA9h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x79qj/kmejf8AY5+Ff/T9&#10;YV7DXj37VH/JM9G/7HPwr/6frCgD2G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Hv2qP+SZ6N/2O&#10;fhX/ANP1hXsNePftUf8AJM9G/wCxz8K/+n6woA9h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x79&#10;qj/kmejf9jn4V/8AT9YV7DXj37VH/JM9G/7HPwr/AOn6woA9h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x79qj/AJJno3/Y5+Ff/T9YV7DXj37VH/JM9G/7HPwr/wCn6woA9h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x79qj/kmejf8AY5+Ff/T9YV7DXj37VH/JM9G/7HPwr/6frCgD2G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GMCfwt4AAAAFAQAADwAAAGRycy9k&#10;b3ducmV2LnhtbEyPwU7DMBBE70j8g7VI3KhNWkoIcSqEBEJwANpIvbrxNrGw11HsNoGvx3CBy0qj&#10;Gc28LVeTs+yIQzCeJFzOBDCkxmtDrYR683CRAwtRkVbWE0r4xACr6vSkVIX2I73jcR1blkooFEpC&#10;F2NfcB6aDp0KM98jJW/vB6dikkPL9aDGVO4sz4RYcqcMpYVO9XjfYfOxPjgJi2xv87fH5cvXU12P&#10;z9uFuRavRsrzs+nuFljEKf6F4Qc/oUOVmHb+QDowKyE9En9v8m6ybA5sJ+FqngvgVcn/01f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">
                <v:shape id="_x0000_s1027" type="#_x0000_t75" style="position:absolute;width:58559;height:34163;visibility:visible;mso-wrap-style:square" filled="t">
                  <v:fill o:detectmouseclick="t"/>
                  <v:path o:connecttype="none"/>
                </v:shape>
                <v:shape id="Picture 57" o:spid="_x0000_s1028" type="#_x0000_t75" alt="A close up of a map&#10;&#10;Description automatically generated" style="position:absolute;width:47117;height:34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">
                  <v:imagedata r:id="rId109" o:title="A close up of a map&#10;&#10;Description automatically generated"/>
                </v:shape>
                <w10:anchorlock/>
              </v:group>
            </w:pict>
          </mc:Fallback>
        </mc:AlternateContent>
      </w:r>
    </w:p>
    <w:p w14:paraId="020B2026" w14:textId="1893CCD0" w:rsidR="00D00736" w:rsidRDefault="00D00736" w:rsidP="00D00736">
      <w:pPr>
        <w:pStyle w:val="Caption"/>
      </w:pPr>
      <w:r>
        <w:t>Figure</w:t>
      </w:r>
      <w:r w:rsidR="00181AD4">
        <w:t xml:space="preserve"> 4.</w:t>
      </w:r>
      <w:r w:rsidR="009A7568">
        <w:t>2</w:t>
      </w:r>
      <w:r w:rsidR="00401EF8">
        <w:t>9</w:t>
      </w:r>
      <w:r>
        <w:t>:</w:t>
      </w:r>
      <w:r w:rsidRPr="00CD5B78">
        <w:t>Network Graph for connectedness estimation.</w:t>
      </w:r>
    </w:p>
    <w:p w14:paraId="52592283" w14:textId="6C6DB4B9" w:rsidR="00D97BC4" w:rsidRDefault="00D97BC4" w:rsidP="00D97BC4"/>
    <w:p w14:paraId="1FC5EDA1" w14:textId="77777777" w:rsidR="009A7568" w:rsidRDefault="00D97BC4" w:rsidP="009A7568">
      <w:pPr>
        <w:keepNext/>
      </w:pPr>
      <w:r>
        <w:rPr>
          <w:noProof/>
        </w:rPr>
        <mc:AlternateContent>
          <mc:Choice Requires="wpc">
            <w:drawing>
              <wp:inline distT="0" distB="0" distL="0" distR="0" wp14:anchorId="2D644A27" wp14:editId="2C697223">
                <wp:extent cx="5581650" cy="4032250"/>
                <wp:effectExtent l="0" t="0" r="0" b="6350"/>
                <wp:docPr id="158" name="Canvas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9" name="Picture 159" descr="A screenshot of a social media post&#10;&#10;Description automatically generated"/>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581650" cy="3638550"/>
                          </a:xfrm>
                          <a:prstGeom prst="rect">
                            <a:avLst/>
                          </a:prstGeom>
                        </pic:spPr>
                      </pic:pic>
                    </wpc:wpc>
                  </a:graphicData>
                </a:graphic>
              </wp:inline>
            </w:drawing>
          </mc:Choice>
          <mc:Fallback>
            <w:pict>
              <v:group w14:anchorId="53933FFD" id="Canvas 158" o:spid="_x0000_s1026" editas="canvas" style="width:439.5pt;height:317.5pt;mso-position-horizontal-relative:char;mso-position-vertical-relative:line" coordsize="55816,403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&#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">
                <v:shape id="_x0000_s1027" type="#_x0000_t75" style="position:absolute;width:55816;height:40322;visibility:visible;mso-wrap-style:square" filled="t">
                  <v:fill o:detectmouseclick="t"/>
                  <v:path o:connecttype="none"/>
                </v:shape>
                <v:shape id="Picture 159" o:spid="_x0000_s1028" type="#_x0000_t75" alt="A screenshot of a social media post&#10;&#10;Description automatically generated" style="position:absolute;width:55816;height:36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">
                  <v:imagedata r:id="rId111" o:title="A screenshot of a social media post&#10;&#10;Description automatically generated"/>
                </v:shape>
                <w10:anchorlock/>
              </v:group>
            </w:pict>
          </mc:Fallback>
        </mc:AlternateContent>
      </w:r>
    </w:p>
    <w:p w14:paraId="47BB0D4D" w14:textId="5B82AA5E" w:rsidR="00D97BC4" w:rsidRDefault="009A7568" w:rsidP="009A7568">
      <w:pPr>
        <w:pStyle w:val="Caption"/>
        <w:jc w:val="both"/>
      </w:pPr>
      <w:r>
        <w:t>Figure 4.30:</w:t>
      </w:r>
    </w:p>
    <w:p w14:paraId="16173FEB" w14:textId="7D10DA6D" w:rsidR="007A1FBE" w:rsidRDefault="007A1FBE" w:rsidP="00D97BC4"/>
    <w:p w14:paraId="0A987CDD" w14:textId="6CAA6007" w:rsidR="007A1FBE" w:rsidRDefault="007A1FBE" w:rsidP="00D97BC4"/>
    <w:p w14:paraId="5F32E613" w14:textId="00E22AF1" w:rsidR="007A1FBE" w:rsidRDefault="007A1FBE" w:rsidP="00D97BC4"/>
    <w:p w14:paraId="65443053" w14:textId="77777777" w:rsidR="009A7568" w:rsidRDefault="007A1FBE" w:rsidP="009A7568">
      <w:pPr>
        <w:keepNext/>
      </w:pPr>
      <w:r>
        <w:rPr>
          <w:noProof/>
        </w:rPr>
        <mc:AlternateContent>
          <mc:Choice Requires="wpc">
            <w:drawing>
              <wp:inline distT="0" distB="0" distL="0" distR="0" wp14:anchorId="4F1FD7E8" wp14:editId="73790D85">
                <wp:extent cx="5486400" cy="2413253"/>
                <wp:effectExtent l="0" t="0" r="0" b="6350"/>
                <wp:docPr id="160" name="Canvas 1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1" name="Picture 161" descr="A screenshot of a cell phone&#10;&#10;Description automatically generated"/>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486400" cy="2377254"/>
                          </a:xfrm>
                          <a:prstGeom prst="rect">
                            <a:avLst/>
                          </a:prstGeom>
                        </pic:spPr>
                      </pic:pic>
                    </wpc:wpc>
                  </a:graphicData>
                </a:graphic>
              </wp:inline>
            </w:drawing>
          </mc:Choice>
          <mc:Fallback>
            <w:pict>
              <v:group w14:anchorId="7330507B" id="Canvas 160" o:spid="_x0000_s1026" editas="canvas" style="width:6in;height:190pt;mso-position-horizontal-relative:char;mso-position-vertical-relative:line" coordsize="54864,241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">
                <v:shape id="_x0000_s1027" type="#_x0000_t75" style="position:absolute;width:54864;height:24130;visibility:visible;mso-wrap-style:square" filled="t">
                  <v:fill o:detectmouseclick="t"/>
                  <v:path o:connecttype="none"/>
                </v:shape>
                <v:shape id="Picture 161" o:spid="_x0000_s1028" type="#_x0000_t75" alt="A screenshot of a cell phone&#10;&#10;Description automatically generated" style="position:absolute;width:54864;height:2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">
                  <v:imagedata r:id="rId113" o:title="A screenshot of a cell phone&#10;&#10;Description automatically generated"/>
                </v:shape>
                <w10:anchorlock/>
              </v:group>
            </w:pict>
          </mc:Fallback>
        </mc:AlternateContent>
      </w:r>
    </w:p>
    <w:p w14:paraId="7F961C3D" w14:textId="223584E7" w:rsidR="007A1FBE" w:rsidRDefault="009A7568" w:rsidP="009A7568">
      <w:pPr>
        <w:pStyle w:val="Caption"/>
        <w:jc w:val="both"/>
      </w:pPr>
      <w:r>
        <w:t>Figure 4.31:</w:t>
      </w:r>
    </w:p>
    <w:p w14:paraId="296F9245" w14:textId="75EDFE62" w:rsidR="007A1FBE" w:rsidRDefault="007A1FBE" w:rsidP="00D97BC4"/>
    <w:p w14:paraId="4644EFF6" w14:textId="4F40D662" w:rsidR="009657B1" w:rsidRDefault="009657B1" w:rsidP="00D97BC4"/>
    <w:p w14:paraId="056D4C77" w14:textId="75158328" w:rsidR="009657B1" w:rsidRDefault="009657B1" w:rsidP="00D97BC4"/>
    <w:p w14:paraId="55557A4F" w14:textId="67D8DFFF" w:rsidR="009657B1" w:rsidRDefault="009657B1" w:rsidP="00D97BC4"/>
    <w:p w14:paraId="06161C79" w14:textId="201B7B30" w:rsidR="009657B1" w:rsidRDefault="009657B1" w:rsidP="00D97BC4"/>
    <w:p w14:paraId="5951ABE4" w14:textId="1CDEACFF" w:rsidR="009657B1" w:rsidRDefault="009657B1" w:rsidP="00D97BC4"/>
    <w:p w14:paraId="259F79E5" w14:textId="42D1ABDA" w:rsidR="009657B1" w:rsidRDefault="009657B1" w:rsidP="00D97BC4"/>
    <w:p w14:paraId="00BAB246" w14:textId="5D95189E" w:rsidR="009657B1" w:rsidRDefault="009657B1" w:rsidP="00D97BC4"/>
    <w:p w14:paraId="3BDE59EA" w14:textId="1DFBA909" w:rsidR="009657B1" w:rsidRDefault="009657B1" w:rsidP="00D97BC4"/>
    <w:p w14:paraId="5A9091D0" w14:textId="56396588" w:rsidR="009657B1" w:rsidRDefault="009657B1" w:rsidP="00D97BC4"/>
    <w:p w14:paraId="72F8E9FF" w14:textId="0A8B1C08" w:rsidR="009657B1" w:rsidRDefault="009657B1" w:rsidP="00D97BC4"/>
    <w:p w14:paraId="15BF14A2" w14:textId="1290E58B" w:rsidR="009657B1" w:rsidRDefault="009657B1" w:rsidP="00D97BC4"/>
    <w:p w14:paraId="5BC2C8B5" w14:textId="2F8754B1" w:rsidR="009657B1" w:rsidRDefault="009657B1" w:rsidP="00D97BC4"/>
    <w:p w14:paraId="75C8CCFC" w14:textId="1499448C" w:rsidR="009657B1" w:rsidRDefault="009657B1" w:rsidP="00D97BC4"/>
    <w:p w14:paraId="56E774FE" w14:textId="0C7B22AF" w:rsidR="009657B1" w:rsidRDefault="009657B1" w:rsidP="00D97BC4"/>
    <w:p w14:paraId="6AEE38A9" w14:textId="7CCF387F" w:rsidR="009657B1" w:rsidRDefault="009657B1" w:rsidP="00D97BC4"/>
    <w:p w14:paraId="34B75194" w14:textId="7B1DDE84" w:rsidR="009657B1" w:rsidRDefault="009657B1" w:rsidP="00D97BC4"/>
    <w:p w14:paraId="43EE6D08" w14:textId="6D859A5D" w:rsidR="009657B1" w:rsidRDefault="009657B1" w:rsidP="00D97BC4"/>
    <w:p w14:paraId="397FD4A7" w14:textId="340DA7FC" w:rsidR="009657B1" w:rsidRDefault="009657B1" w:rsidP="00D97BC4"/>
    <w:p w14:paraId="0AF23A87" w14:textId="6A2DAA87" w:rsidR="009657B1" w:rsidRDefault="009657B1" w:rsidP="00D97BC4"/>
    <w:p w14:paraId="74F3E5CA" w14:textId="6AB45900" w:rsidR="009657B1" w:rsidRDefault="009657B1" w:rsidP="00D97BC4"/>
    <w:p w14:paraId="23C757E7" w14:textId="35500465" w:rsidR="009657B1" w:rsidRDefault="009657B1" w:rsidP="00D97BC4"/>
    <w:p w14:paraId="59C57087" w14:textId="44108AC0" w:rsidR="009657B1" w:rsidRDefault="009657B1" w:rsidP="00D97BC4"/>
    <w:p w14:paraId="49A7BA65" w14:textId="77777777" w:rsidR="009657B1" w:rsidRPr="00D97BC4" w:rsidRDefault="009657B1" w:rsidP="00D97BC4"/>
    <w:p w14:paraId="5C033466" w14:textId="0AE51289" w:rsidR="000D6704" w:rsidRDefault="000D6704" w:rsidP="000D6704">
      <w:pPr>
        <w:pStyle w:val="Heading3"/>
        <w:rPr>
          <w:bCs/>
          <w:szCs w:val="22"/>
        </w:rPr>
      </w:pPr>
      <w:bookmarkStart w:id="122" w:name="_Toc50050550"/>
      <w:bookmarkStart w:id="123" w:name="_Toc50626968"/>
      <w:bookmarkStart w:id="124" w:name="_Toc50997639"/>
      <w:r>
        <w:rPr>
          <w:bCs/>
          <w:szCs w:val="22"/>
        </w:rPr>
        <w:t>Merging of Distinct Network Partitions</w:t>
      </w:r>
      <w:bookmarkEnd w:id="122"/>
      <w:bookmarkEnd w:id="123"/>
      <w:bookmarkEnd w:id="124"/>
    </w:p>
    <w:p w14:paraId="1104CFF7" w14:textId="35997859" w:rsidR="00903A9C" w:rsidRDefault="00C76036" w:rsidP="00903A9C">
      <w:r>
        <w:t xml:space="preserve">Consider the scenario of partition created by failure of nodes n25 and n2 as shown below and then reunification of the partitioned segments </w:t>
      </w:r>
      <w:r w:rsidR="00224C3D">
        <w:t xml:space="preserve">by restarting n25. </w:t>
      </w:r>
      <w:r w:rsidR="00231BF2">
        <w:t>So,</w:t>
      </w:r>
      <w:r w:rsidR="00224C3D">
        <w:t xml:space="preserve"> both the segments will synchronize their resource information </w:t>
      </w:r>
      <w:r w:rsidR="0074537C">
        <w:t>via</w:t>
      </w:r>
      <w:r w:rsidR="00224C3D">
        <w:t xml:space="preserve"> </w:t>
      </w:r>
      <w:r w:rsidR="00A53203">
        <w:t>n25,</w:t>
      </w:r>
      <w:r w:rsidR="00231BF2">
        <w:t xml:space="preserve"> and</w:t>
      </w:r>
      <w:r w:rsidR="00224C3D">
        <w:t xml:space="preserve"> </w:t>
      </w:r>
      <w:r w:rsidR="00E30EB8">
        <w:t xml:space="preserve">the </w:t>
      </w:r>
      <w:r w:rsidR="00224C3D">
        <w:t>keep-alive messages will enable all the nodes to compute the asymmetric connectivity graph. From the point of view of n26, BFS computation will enable connectivity estimation graph as shown in Figure.4.20, which shows pruned segment of n26 denoted in red and the connected graph shown in black which represents all the enabled nodes in the synchronized segment (n1, n3, n25, n26, n27, n28, n29).</w:t>
      </w:r>
    </w:p>
    <w:p w14:paraId="682FF28D" w14:textId="77777777" w:rsidR="00200D3A" w:rsidRDefault="00903A9C" w:rsidP="00200D3A">
      <w:pPr>
        <w:keepNext/>
      </w:pPr>
      <w:r>
        <w:rPr>
          <w:noProof/>
        </w:rPr>
        <mc:AlternateContent>
          <mc:Choice Requires="wpc">
            <w:drawing>
              <wp:inline distT="0" distB="0" distL="0" distR="0" wp14:anchorId="6B905733" wp14:editId="01F33CE2">
                <wp:extent cx="5692775" cy="6800850"/>
                <wp:effectExtent l="0" t="0" r="3175" b="0"/>
                <wp:docPr id="106" name="Canvas 1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7" name="Picture 107" descr="A close up of a map&#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3191266"/>
                            <a:ext cx="3378200" cy="3609584"/>
                          </a:xfrm>
                          <a:prstGeom prst="rect">
                            <a:avLst/>
                          </a:prstGeom>
                        </pic:spPr>
                      </pic:pic>
                      <pic:pic xmlns:pic="http://schemas.openxmlformats.org/drawingml/2006/picture">
                        <pic:nvPicPr>
                          <pic:cNvPr id="109" name="Picture 109" descr="A close up of text on a white backgroun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486400" cy="3048000"/>
                          </a:xfrm>
                          <a:prstGeom prst="rect">
                            <a:avLst/>
                          </a:prstGeom>
                        </pic:spPr>
                      </pic:pic>
                      <wps:wsp>
                        <wps:cNvPr id="110" name="Rectangle 110"/>
                        <wps:cNvSpPr/>
                        <wps:spPr>
                          <a:xfrm>
                            <a:off x="2095500" y="291464"/>
                            <a:ext cx="933450" cy="529921"/>
                          </a:xfrm>
                          <a:prstGeom prst="rect">
                            <a:avLst/>
                          </a:prstGeom>
                          <a:noFill/>
                          <a:ln w="38100">
                            <a:solidFill>
                              <a:schemeClr val="accent5">
                                <a:lumMod val="7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A35145" id="Canvas 106" o:spid="_x0000_s1026" editas="canvas" style="width:448.25pt;height:535.5pt;mso-position-horizontal-relative:char;mso-position-vertical-relative:line" coordsize="56927,680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AoAAAAAAAAAIQDsRhywMY0AADGNAAAUAAAAZHJzL21lZGlhL2ltYWdlMi5q&#10;cGf/2P/gABBKRklGAAEBAQCQAJAAAP/bAEMAAwICAwICAwMDAwQDAwQFCAUFBAQFCgcHBggMCgwM&#10;CwoLCw0OEhANDhEOCwsQFhARExQVFRUMDxcYFhQYEhQVFP/bAEMBAwQEBQQFCQUFCRQNCw0UFBQU&#10;FBQUFBQUFBQUFBQUFBQUFBQUFBQUFBQUFBQUFBQUFBQUFBQUFBQUFBQUFBQUFP/AABEIAhEDW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">
                <v:shape id="_x0000_s1027" type="#_x0000_t75" style="position:absolute;width:56927;height:68008;visibility:visible;mso-wrap-style:square" filled="t">
                  <v:fill o:detectmouseclick="t"/>
                  <v:path o:connecttype="none"/>
                </v:shape>
                <v:shape id="Picture 107" o:spid="_x0000_s1028" type="#_x0000_t75" alt="A close up of a map&#10;&#10;Description automatically generated" style="position:absolute;top:31912;width:33782;height:3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">
                  <v:imagedata r:id="rId115" o:title="A close up of a map&#10;&#10;Description automatically generated"/>
                </v:shape>
                <v:shape id="Picture 109" o:spid="_x0000_s1029" type="#_x0000_t75" alt="A close up of text on a white background&#10;&#10;Description automatically generated" style="position:absolute;width:54864;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">
                  <v:imagedata r:id="rId116" o:title="A close up of text on a white background&#10;&#10;Description automatically generated"/>
                </v:shape>
                <v:rect id="Rectangle 110" o:spid="_x0000_s1030" style="position:absolute;left:20955;top:2914;width:9334;height:5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" filled="f" strokecolor="#2f5496 [2408]" strokeweight="3pt">
                  <v:stroke dashstyle="3 1"/>
                </v:rect>
                <w10:anchorlock/>
              </v:group>
            </w:pict>
          </mc:Fallback>
        </mc:AlternateContent>
      </w:r>
    </w:p>
    <w:p w14:paraId="249BAE29" w14:textId="671A3E92" w:rsidR="00903A9C" w:rsidRDefault="00200D3A" w:rsidP="00200D3A">
      <w:pPr>
        <w:pStyle w:val="Caption"/>
        <w:jc w:val="both"/>
      </w:pPr>
      <w:r>
        <w:t>Figure 4.</w:t>
      </w:r>
      <w:r>
        <w:fldChar w:fldCharType="begin"/>
      </w:r>
      <w:r>
        <w:instrText xml:space="preserve"> SEQ Figure \* ARABIC </w:instrText>
      </w:r>
      <w:r>
        <w:fldChar w:fldCharType="separate"/>
      </w:r>
      <w:r w:rsidR="009A7568">
        <w:rPr>
          <w:noProof/>
        </w:rPr>
        <w:t>3</w:t>
      </w:r>
      <w:r>
        <w:fldChar w:fldCharType="end"/>
      </w:r>
      <w:r w:rsidR="009A7568">
        <w:t>2</w:t>
      </w:r>
      <w:r>
        <w:t>:Merging of distinct partitions</w:t>
      </w:r>
    </w:p>
    <w:p w14:paraId="7E9F2B7E" w14:textId="77777777" w:rsidR="00562F6E" w:rsidRPr="00562F6E" w:rsidRDefault="00562F6E" w:rsidP="00562F6E"/>
    <w:p w14:paraId="0AC73D06" w14:textId="77777777" w:rsidR="00465AEA" w:rsidRDefault="00465AEA" w:rsidP="00465AEA">
      <w:pPr>
        <w:keepNext/>
      </w:pPr>
      <w:r>
        <w:rPr>
          <w:noProof/>
        </w:rPr>
        <mc:AlternateContent>
          <mc:Choice Requires="wpc">
            <w:drawing>
              <wp:inline distT="0" distB="0" distL="0" distR="0" wp14:anchorId="2324A82D" wp14:editId="50547879">
                <wp:extent cx="6038850" cy="3519014"/>
                <wp:effectExtent l="0" t="0" r="0" b="5715"/>
                <wp:docPr id="140" name="Canvas 1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5" name="Picture 135" descr="A screenshot of a cell phone&#10;&#10;Description automatically generated"/>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6038850" cy="3518535"/>
                          </a:xfrm>
                          <a:prstGeom prst="rect">
                            <a:avLst/>
                          </a:prstGeom>
                        </pic:spPr>
                      </pic:pic>
                    </wpc:wpc>
                  </a:graphicData>
                </a:graphic>
              </wp:inline>
            </w:drawing>
          </mc:Choice>
          <mc:Fallback>
            <w:pict>
              <v:group w14:anchorId="0CB0E991" id="Canvas 140" o:spid="_x0000_s1026" editas="canvas" style="width:475.5pt;height:277.1pt;mso-position-horizontal-relative:char;mso-position-vertical-relative:line" coordsize="60388,351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">
                <v:shape id="_x0000_s1027" type="#_x0000_t75" style="position:absolute;width:60388;height:35185;visibility:visible;mso-wrap-style:square" filled="t">
                  <v:fill o:detectmouseclick="t"/>
                  <v:path o:connecttype="none"/>
                </v:shape>
                <v:shape id="Picture 135" o:spid="_x0000_s1028" type="#_x0000_t75" alt="A screenshot of a cell phone&#10;&#10;Description automatically generated" style="position:absolute;width:60388;height:35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">
                  <v:imagedata r:id="rId118" o:title="A screenshot of a cell phone&#10;&#10;Description automatically generated"/>
                </v:shape>
                <w10:anchorlock/>
              </v:group>
            </w:pict>
          </mc:Fallback>
        </mc:AlternateContent>
      </w:r>
    </w:p>
    <w:p w14:paraId="187CC1D5" w14:textId="7429B6F0" w:rsidR="00465AEA" w:rsidRDefault="00465AEA" w:rsidP="00465AEA">
      <w:pPr>
        <w:pStyle w:val="Caption"/>
        <w:jc w:val="both"/>
      </w:pPr>
      <w:r>
        <w:t xml:space="preserve">Figure </w:t>
      </w:r>
      <w:r w:rsidR="009A7568">
        <w:t>4.33</w:t>
      </w:r>
      <w:r>
        <w:t>:Merging of distinct Partition : Blocking the interfaces of n25 (Host 262) and n2 (Host 12)</w:t>
      </w:r>
    </w:p>
    <w:p w14:paraId="0524DA21" w14:textId="77777777" w:rsidR="00465AEA" w:rsidRDefault="00465AEA" w:rsidP="00465AEA"/>
    <w:p w14:paraId="71D0DDFB" w14:textId="77777777" w:rsidR="00465AEA" w:rsidRDefault="00465AEA" w:rsidP="00465AEA">
      <w:pPr>
        <w:keepNext/>
      </w:pPr>
      <w:r>
        <w:rPr>
          <w:noProof/>
        </w:rPr>
        <mc:AlternateContent>
          <mc:Choice Requires="wpc">
            <w:drawing>
              <wp:inline distT="0" distB="0" distL="0" distR="0" wp14:anchorId="539EA7A7" wp14:editId="08928883">
                <wp:extent cx="5889170" cy="3435350"/>
                <wp:effectExtent l="0" t="0" r="0" b="0"/>
                <wp:docPr id="141" name="Canvas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6" name="Picture 136" descr="A screenshot of a cell phone&#10;&#10;Description automatically generated"/>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888990" cy="3435350"/>
                          </a:xfrm>
                          <a:prstGeom prst="rect">
                            <a:avLst/>
                          </a:prstGeom>
                        </pic:spPr>
                      </pic:pic>
                    </wpc:wpc>
                  </a:graphicData>
                </a:graphic>
              </wp:inline>
            </w:drawing>
          </mc:Choice>
          <mc:Fallback>
            <w:pict>
              <v:group w14:anchorId="75EEDA56" id="Canvas 141" o:spid="_x0000_s1026" editas="canvas" style="width:463.7pt;height:270.5pt;mso-position-horizontal-relative:char;mso-position-vertical-relative:line" coordsize="58889,343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">
                <v:shape id="_x0000_s1027" type="#_x0000_t75" style="position:absolute;width:58889;height:34353;visibility:visible;mso-wrap-style:square" filled="t">
                  <v:fill o:detectmouseclick="t"/>
                  <v:path o:connecttype="none"/>
                </v:shape>
                <v:shape id="Picture 136" o:spid="_x0000_s1028" type="#_x0000_t75" alt="A screenshot of a cell phone&#10;&#10;Description automatically generated" style="position:absolute;width:58889;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">
                  <v:imagedata r:id="rId120" o:title="A screenshot of a cell phone&#10;&#10;Description automatically generated"/>
                </v:shape>
                <w10:anchorlock/>
              </v:group>
            </w:pict>
          </mc:Fallback>
        </mc:AlternateContent>
      </w:r>
    </w:p>
    <w:p w14:paraId="74E0D6A6" w14:textId="4625E4D9" w:rsidR="00465AEA" w:rsidRDefault="00465AEA" w:rsidP="00465AEA">
      <w:pPr>
        <w:pStyle w:val="Caption"/>
        <w:jc w:val="both"/>
      </w:pPr>
      <w:r>
        <w:t xml:space="preserve">Figure </w:t>
      </w:r>
      <w:r w:rsidR="009A7568">
        <w:t>4.34</w:t>
      </w:r>
      <w:r>
        <w:t>:Merging of Partitions: Identification of Partitions</w:t>
      </w:r>
    </w:p>
    <w:p w14:paraId="709790DE" w14:textId="77777777" w:rsidR="00465AEA" w:rsidRDefault="00465AEA" w:rsidP="00465AEA"/>
    <w:p w14:paraId="019D8A84" w14:textId="77777777" w:rsidR="00465AEA" w:rsidRDefault="00465AEA" w:rsidP="00465AEA">
      <w:pPr>
        <w:keepNext/>
      </w:pPr>
      <w:r>
        <w:rPr>
          <w:noProof/>
        </w:rPr>
        <w:lastRenderedPageBreak/>
        <mc:AlternateContent>
          <mc:Choice Requires="wpc">
            <w:drawing>
              <wp:inline distT="0" distB="0" distL="0" distR="0" wp14:anchorId="788BD111" wp14:editId="26E08452">
                <wp:extent cx="5823856" cy="3397250"/>
                <wp:effectExtent l="0" t="0" r="5715" b="0"/>
                <wp:docPr id="142" name="Canvas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7" name="Picture 137" descr="A screenshot of text&#10;&#10;Description automatically generated"/>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823585" cy="3397250"/>
                          </a:xfrm>
                          <a:prstGeom prst="rect">
                            <a:avLst/>
                          </a:prstGeom>
                        </pic:spPr>
                      </pic:pic>
                    </wpc:wpc>
                  </a:graphicData>
                </a:graphic>
              </wp:inline>
            </w:drawing>
          </mc:Choice>
          <mc:Fallback>
            <w:pict>
              <v:group w14:anchorId="674F1913" id="Canvas 142" o:spid="_x0000_s1026" editas="canvas" style="width:458.55pt;height:267.5pt;mso-position-horizontal-relative:char;mso-position-vertical-relative:line" coordsize="58235,339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">
                <v:shape id="_x0000_s1027" type="#_x0000_t75" style="position:absolute;width:58235;height:33972;visibility:visible;mso-wrap-style:square" filled="t">
                  <v:fill o:detectmouseclick="t"/>
                  <v:path o:connecttype="none"/>
                </v:shape>
                <v:shape id="Picture 137" o:spid="_x0000_s1028" type="#_x0000_t75" alt="A screenshot of text&#10;&#10;Description automatically generated" style="position:absolute;width:58235;height:33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">
                  <v:imagedata r:id="rId122" o:title="A screenshot of text&#10;&#10;Description automatically generated"/>
                </v:shape>
                <w10:anchorlock/>
              </v:group>
            </w:pict>
          </mc:Fallback>
        </mc:AlternateContent>
      </w:r>
    </w:p>
    <w:p w14:paraId="13D792CB" w14:textId="3CCB406F" w:rsidR="00465AEA" w:rsidRDefault="00465AEA" w:rsidP="00465AEA">
      <w:pPr>
        <w:pStyle w:val="Caption"/>
        <w:jc w:val="both"/>
      </w:pPr>
      <w:r>
        <w:t xml:space="preserve">Figure </w:t>
      </w:r>
      <w:r w:rsidR="009A7568">
        <w:t>4.35</w:t>
      </w:r>
      <w:r>
        <w:t>:Merging Partitions : Modifying resource information in n29 (Host 331) and n1 (Host 02)</w:t>
      </w:r>
    </w:p>
    <w:p w14:paraId="502728FF" w14:textId="77777777" w:rsidR="00465AEA" w:rsidRPr="00A81E72" w:rsidRDefault="00465AEA" w:rsidP="00465AEA"/>
    <w:p w14:paraId="095CAD46" w14:textId="77777777" w:rsidR="00465AEA" w:rsidRDefault="00465AEA" w:rsidP="00465AEA">
      <w:pPr>
        <w:keepNext/>
      </w:pPr>
      <w:r>
        <w:rPr>
          <w:noProof/>
        </w:rPr>
        <mc:AlternateContent>
          <mc:Choice Requires="wpc">
            <w:drawing>
              <wp:inline distT="0" distB="0" distL="0" distR="0" wp14:anchorId="0E40FD1B" wp14:editId="6E3ABAF0">
                <wp:extent cx="5900056" cy="3441700"/>
                <wp:effectExtent l="0" t="0" r="5715" b="6350"/>
                <wp:docPr id="143" name="Canvas 1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8" name="Picture 138" descr="A screenshot of a cell phone&#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899785" cy="3441700"/>
                          </a:xfrm>
                          <a:prstGeom prst="rect">
                            <a:avLst/>
                          </a:prstGeom>
                        </pic:spPr>
                      </pic:pic>
                    </wpc:wpc>
                  </a:graphicData>
                </a:graphic>
              </wp:inline>
            </w:drawing>
          </mc:Choice>
          <mc:Fallback>
            <w:pict>
              <v:group w14:anchorId="508BD224" id="Canvas 143" o:spid="_x0000_s1026" editas="canvas" style="width:464.55pt;height:271pt;mso-position-horizontal-relative:char;mso-position-vertical-relative:line" coordsize="58997,344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">
                <v:shape id="_x0000_s1027" type="#_x0000_t75" style="position:absolute;width:58997;height:34417;visibility:visible;mso-wrap-style:square" filled="t">
                  <v:fill o:detectmouseclick="t"/>
                  <v:path o:connecttype="none"/>
                </v:shape>
                <v:shape id="Picture 138" o:spid="_x0000_s1028" type="#_x0000_t75" alt="A screenshot of a cell phone&#10;&#10;Description automatically generated" style="position:absolute;width:58997;height:3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">
                  <v:imagedata r:id="rId124" o:title="A screenshot of a cell phone&#10;&#10;Description automatically generated"/>
                </v:shape>
                <w10:anchorlock/>
              </v:group>
            </w:pict>
          </mc:Fallback>
        </mc:AlternateContent>
      </w:r>
    </w:p>
    <w:p w14:paraId="436FFE24" w14:textId="358055D7" w:rsidR="00465AEA" w:rsidRDefault="00465AEA" w:rsidP="00465AEA">
      <w:pPr>
        <w:pStyle w:val="Caption"/>
        <w:jc w:val="both"/>
      </w:pPr>
      <w:r>
        <w:t xml:space="preserve">Figure </w:t>
      </w:r>
      <w:r w:rsidR="009A7568">
        <w:t>4.36</w:t>
      </w:r>
      <w:r>
        <w:t>:Merging Partitions : Merging Partitions : Merged the separated partitions and resource information modifications. View from node n3.</w:t>
      </w:r>
    </w:p>
    <w:p w14:paraId="3A758F42" w14:textId="77777777" w:rsidR="00465AEA" w:rsidRDefault="00465AEA" w:rsidP="00465AEA"/>
    <w:p w14:paraId="4B05AB32" w14:textId="77777777" w:rsidR="00465AEA" w:rsidRDefault="00465AEA" w:rsidP="00465AEA">
      <w:pPr>
        <w:keepNext/>
      </w:pPr>
      <w:r>
        <w:rPr>
          <w:noProof/>
        </w:rPr>
        <w:lastRenderedPageBreak/>
        <mc:AlternateContent>
          <mc:Choice Requires="wpc">
            <w:drawing>
              <wp:inline distT="0" distB="0" distL="0" distR="0" wp14:anchorId="5E2289FD" wp14:editId="6E14920A">
                <wp:extent cx="5976256" cy="3486150"/>
                <wp:effectExtent l="0" t="0" r="5715" b="0"/>
                <wp:docPr id="144" name="Canvas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9" name="Picture 139" descr="A screenshot of a cell phone&#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975985" cy="3486150"/>
                          </a:xfrm>
                          <a:prstGeom prst="rect">
                            <a:avLst/>
                          </a:prstGeom>
                        </pic:spPr>
                      </pic:pic>
                    </wpc:wpc>
                  </a:graphicData>
                </a:graphic>
              </wp:inline>
            </w:drawing>
          </mc:Choice>
          <mc:Fallback>
            <w:pict>
              <v:group w14:anchorId="428CC4AB" id="Canvas 144" o:spid="_x0000_s1026" editas="canvas" style="width:470.55pt;height:274.5pt;mso-position-horizontal-relative:char;mso-position-vertical-relative:line" coordsize="59759,348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&#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">
                <v:shape id="_x0000_s1027" type="#_x0000_t75" style="position:absolute;width:59759;height:34861;visibility:visible;mso-wrap-style:square" filled="t">
                  <v:fill o:detectmouseclick="t"/>
                  <v:path o:connecttype="none"/>
                </v:shape>
                <v:shape id="Picture 139" o:spid="_x0000_s1028" type="#_x0000_t75" alt="A screenshot of a cell phone&#10;&#10;Description automatically generated" style="position:absolute;width:59759;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">
                  <v:imagedata r:id="rId126" o:title="A screenshot of a cell phone&#10;&#10;Description automatically generated"/>
                </v:shape>
                <w10:anchorlock/>
              </v:group>
            </w:pict>
          </mc:Fallback>
        </mc:AlternateContent>
      </w:r>
    </w:p>
    <w:p w14:paraId="33857D4C" w14:textId="25190366" w:rsidR="00465AEA" w:rsidRDefault="00465AEA" w:rsidP="00465AEA">
      <w:pPr>
        <w:pStyle w:val="Caption"/>
        <w:jc w:val="both"/>
      </w:pPr>
      <w:r>
        <w:t xml:space="preserve">Figure </w:t>
      </w:r>
      <w:r w:rsidR="009A7568">
        <w:t>4.37</w:t>
      </w:r>
      <w:r>
        <w:t>:</w:t>
      </w:r>
      <w:r w:rsidRPr="00AE4160">
        <w:t>Merging Partitions : Merging Partitions : Merged the separated partitions and resource information modifications</w:t>
      </w:r>
      <w:r>
        <w:t>. View from node n27.</w:t>
      </w:r>
    </w:p>
    <w:p w14:paraId="33CDA4D0" w14:textId="77777777" w:rsidR="00465AEA" w:rsidRPr="00465AEA" w:rsidRDefault="00465AEA" w:rsidP="00465AEA"/>
    <w:p w14:paraId="7FDD09FF" w14:textId="77777777" w:rsidR="00D00736" w:rsidRPr="007E18D5" w:rsidRDefault="00D00736" w:rsidP="00D00736"/>
    <w:p w14:paraId="5DD584AE" w14:textId="77777777" w:rsidR="00D00736" w:rsidRPr="007E18D5" w:rsidRDefault="00D00736" w:rsidP="00D00736"/>
    <w:p w14:paraId="63500085" w14:textId="77777777" w:rsidR="00D00736" w:rsidRPr="007E18D5" w:rsidRDefault="00D00736" w:rsidP="00D00736"/>
    <w:p w14:paraId="0F30CB15" w14:textId="77777777" w:rsidR="00D00736" w:rsidRDefault="00D00736" w:rsidP="00D00736"/>
    <w:p w14:paraId="5DEB9328" w14:textId="77777777" w:rsidR="00D00736" w:rsidRDefault="00D00736" w:rsidP="00D00736"/>
    <w:p w14:paraId="31795E04" w14:textId="77777777" w:rsidR="00D00736" w:rsidRDefault="00D00736" w:rsidP="00D00736"/>
    <w:p w14:paraId="18189C4B" w14:textId="77777777" w:rsidR="00D00736" w:rsidRDefault="00D00736" w:rsidP="00D00736"/>
    <w:p w14:paraId="0DDA71EC" w14:textId="77777777" w:rsidR="00824AE6" w:rsidRPr="002F054A" w:rsidRDefault="00824AE6" w:rsidP="00E82AA7">
      <w:pPr>
        <w:rPr>
          <w:noProof/>
          <w:lang w:val="en-GB"/>
        </w:rPr>
        <w:sectPr w:rsidR="00824AE6" w:rsidRPr="002F054A" w:rsidSect="00BB6D74">
          <w:pgSz w:w="11907" w:h="16840" w:code="9"/>
          <w:pgMar w:top="1418" w:right="1134" w:bottom="1418" w:left="1701" w:header="709" w:footer="567" w:gutter="0"/>
          <w:cols w:space="720"/>
          <w:titlePg/>
          <w:docGrid w:linePitch="272"/>
        </w:sectPr>
      </w:pPr>
    </w:p>
    <w:p w14:paraId="105116B8" w14:textId="77777777" w:rsidR="00D12451" w:rsidRPr="00A30154" w:rsidRDefault="002F054A" w:rsidP="00824AE6">
      <w:pPr>
        <w:pStyle w:val="Heading1"/>
        <w:spacing w:before="0"/>
        <w:rPr>
          <w:noProof/>
        </w:rPr>
      </w:pPr>
      <w:bookmarkStart w:id="125" w:name="_Toc50997640"/>
      <w:r>
        <w:rPr>
          <w:noProof/>
        </w:rPr>
        <w:lastRenderedPageBreak/>
        <w:t>Summary and Perspectives</w:t>
      </w:r>
      <w:bookmarkEnd w:id="125"/>
    </w:p>
    <w:p w14:paraId="78BEBEC8" w14:textId="77777777" w:rsidR="00717CDC" w:rsidRPr="00C67FC8" w:rsidRDefault="00717CDC" w:rsidP="00717CDC">
      <w:r>
        <w:t>Potential further improvements to the proposed solution may include but not limited to byte encoded solution to topology identification mechanism. The classification of network resources that may be used in such high resilient systems also needs to be identified and if possible, those communication for resource information should occur through a custom protocol designated to accommodate these resource classifications. A deeper analysis of the operational  mechanism for logical separation of different physical elements should also be conducted and integrated with the results of this study, possibly in a further iteration.</w:t>
      </w:r>
    </w:p>
    <w:p w14:paraId="16F68444" w14:textId="77777777" w:rsidR="00323E0E" w:rsidRPr="00A30154" w:rsidRDefault="00323E0E" w:rsidP="00323E0E">
      <w:pPr>
        <w:rPr>
          <w:noProof/>
        </w:rPr>
      </w:pPr>
    </w:p>
    <w:p w14:paraId="0A3CF52E" w14:textId="77777777" w:rsidR="00824AE6" w:rsidRPr="00A30154" w:rsidRDefault="00824AE6" w:rsidP="00501AEB">
      <w:pPr>
        <w:rPr>
          <w:noProof/>
        </w:rPr>
        <w:sectPr w:rsidR="00824AE6" w:rsidRPr="00A30154" w:rsidSect="00BB6D74">
          <w:pgSz w:w="11907" w:h="16840" w:code="9"/>
          <w:pgMar w:top="1418" w:right="1134" w:bottom="1418" w:left="1701" w:header="709" w:footer="567" w:gutter="0"/>
          <w:cols w:space="720"/>
          <w:titlePg/>
          <w:docGrid w:linePitch="272"/>
        </w:sectPr>
      </w:pPr>
    </w:p>
    <w:p w14:paraId="5F969C55" w14:textId="77777777" w:rsidR="00427359" w:rsidRPr="00A30154" w:rsidRDefault="00323E0E" w:rsidP="00824AE6">
      <w:pPr>
        <w:pStyle w:val="Heading1"/>
        <w:spacing w:before="0"/>
        <w:rPr>
          <w:noProof/>
        </w:rPr>
      </w:pPr>
      <w:bookmarkStart w:id="126" w:name="_Toc50997641"/>
      <w:r>
        <w:rPr>
          <w:noProof/>
        </w:rPr>
        <w:lastRenderedPageBreak/>
        <w:t>Abbreviations</w:t>
      </w:r>
      <w:bookmarkEnd w:id="126"/>
    </w:p>
    <w:p w14:paraId="367B2FA2" w14:textId="77777777" w:rsidR="00055D60" w:rsidRPr="00BA529A" w:rsidRDefault="00055D60" w:rsidP="00055D60">
      <w:pPr>
        <w:rPr>
          <w:b/>
          <w:bCs/>
        </w:rPr>
      </w:pPr>
      <w:r>
        <w:rPr>
          <w:b/>
          <w:bCs/>
        </w:rPr>
        <w:t>BFS</w:t>
      </w:r>
      <w:r w:rsidRPr="00BA529A">
        <w:rPr>
          <w:b/>
          <w:bCs/>
        </w:rPr>
        <w:t>:</w:t>
      </w:r>
    </w:p>
    <w:p w14:paraId="2EDF3BB6" w14:textId="77777777" w:rsidR="00055D60" w:rsidRDefault="00055D60" w:rsidP="00055D60">
      <w:r>
        <w:t>Breadth First Search (Algorithm)</w:t>
      </w:r>
    </w:p>
    <w:p w14:paraId="45027123" w14:textId="77777777" w:rsidR="00055D60" w:rsidRPr="00BA529A" w:rsidRDefault="00055D60" w:rsidP="00055D60">
      <w:pPr>
        <w:rPr>
          <w:b/>
          <w:bCs/>
        </w:rPr>
      </w:pPr>
      <w:r w:rsidRPr="00BA529A">
        <w:rPr>
          <w:b/>
          <w:bCs/>
        </w:rPr>
        <w:t>CoAP:</w:t>
      </w:r>
    </w:p>
    <w:p w14:paraId="09BB1227" w14:textId="77777777" w:rsidR="00055D60" w:rsidRDefault="00055D60" w:rsidP="00055D60">
      <w:r>
        <w:t>Constrained Application Protocol</w:t>
      </w:r>
    </w:p>
    <w:p w14:paraId="68B40BC0" w14:textId="77777777" w:rsidR="00055D60" w:rsidRPr="00BA529A" w:rsidRDefault="00055D60" w:rsidP="00055D60">
      <w:pPr>
        <w:rPr>
          <w:b/>
          <w:bCs/>
        </w:rPr>
      </w:pPr>
      <w:r w:rsidRPr="00BA529A">
        <w:rPr>
          <w:b/>
          <w:bCs/>
        </w:rPr>
        <w:t>CNFVO:</w:t>
      </w:r>
    </w:p>
    <w:p w14:paraId="5E33BDAF" w14:textId="77777777" w:rsidR="00055D60" w:rsidRDefault="00055D60" w:rsidP="00055D60">
      <w:r>
        <w:t>Cluster Network Function Virtualization Orchestrator</w:t>
      </w:r>
    </w:p>
    <w:p w14:paraId="0200C2DC" w14:textId="77777777" w:rsidR="00055D60" w:rsidRPr="00BA529A" w:rsidRDefault="00055D60" w:rsidP="00055D60">
      <w:pPr>
        <w:rPr>
          <w:b/>
          <w:bCs/>
        </w:rPr>
      </w:pPr>
      <w:r w:rsidRPr="00BA529A">
        <w:rPr>
          <w:b/>
          <w:bCs/>
        </w:rPr>
        <w:t>NFV:</w:t>
      </w:r>
    </w:p>
    <w:p w14:paraId="7240350E" w14:textId="77777777" w:rsidR="00055D60" w:rsidRDefault="00055D60" w:rsidP="00055D60">
      <w:r>
        <w:t>Network Function Virtualization</w:t>
      </w:r>
    </w:p>
    <w:p w14:paraId="244050B4" w14:textId="77777777" w:rsidR="00055D60" w:rsidRPr="00BA529A" w:rsidRDefault="00055D60" w:rsidP="00055D60">
      <w:pPr>
        <w:rPr>
          <w:b/>
          <w:bCs/>
        </w:rPr>
      </w:pPr>
      <w:r w:rsidRPr="00BA529A">
        <w:rPr>
          <w:b/>
          <w:bCs/>
        </w:rPr>
        <w:t>NFVI:</w:t>
      </w:r>
    </w:p>
    <w:p w14:paraId="5264C21C" w14:textId="77777777" w:rsidR="00055D60" w:rsidRDefault="00055D60" w:rsidP="00055D60">
      <w:r>
        <w:t>Network Function Virtualization Infrastructure</w:t>
      </w:r>
    </w:p>
    <w:p w14:paraId="7E779944" w14:textId="77777777" w:rsidR="00055D60" w:rsidRPr="00BA529A" w:rsidRDefault="00055D60" w:rsidP="00055D60">
      <w:pPr>
        <w:rPr>
          <w:b/>
          <w:bCs/>
        </w:rPr>
      </w:pPr>
      <w:r w:rsidRPr="00BA529A">
        <w:rPr>
          <w:b/>
          <w:bCs/>
        </w:rPr>
        <w:t>NFVO:</w:t>
      </w:r>
    </w:p>
    <w:p w14:paraId="4D3FB186" w14:textId="470BD722" w:rsidR="00055D60" w:rsidRDefault="00055D60" w:rsidP="00055D60">
      <w:r>
        <w:t>Network Function Virtualization Orchestrator</w:t>
      </w:r>
    </w:p>
    <w:p w14:paraId="35406A62" w14:textId="45A4B96C" w:rsidR="008E0946" w:rsidRPr="00BA529A" w:rsidRDefault="008E0946" w:rsidP="008E0946">
      <w:pPr>
        <w:rPr>
          <w:b/>
          <w:bCs/>
        </w:rPr>
      </w:pPr>
      <w:r>
        <w:rPr>
          <w:b/>
          <w:bCs/>
        </w:rPr>
        <w:t>OSPF</w:t>
      </w:r>
      <w:r w:rsidRPr="00BA529A">
        <w:rPr>
          <w:b/>
          <w:bCs/>
        </w:rPr>
        <w:t>:</w:t>
      </w:r>
    </w:p>
    <w:p w14:paraId="2C491A61" w14:textId="6CA9D9E7" w:rsidR="008E0946" w:rsidRDefault="008E0946" w:rsidP="00055D60">
      <w:r>
        <w:t>Open Shortest Path First (Algorithm)</w:t>
      </w:r>
    </w:p>
    <w:p w14:paraId="1F8A4A35" w14:textId="77777777" w:rsidR="00055D60" w:rsidRPr="00BA529A" w:rsidRDefault="00055D60" w:rsidP="00055D60">
      <w:pPr>
        <w:rPr>
          <w:b/>
          <w:bCs/>
        </w:rPr>
      </w:pPr>
      <w:r w:rsidRPr="00BA529A">
        <w:rPr>
          <w:b/>
          <w:bCs/>
        </w:rPr>
        <w:t>VIM:</w:t>
      </w:r>
    </w:p>
    <w:p w14:paraId="174D95A5" w14:textId="77777777" w:rsidR="00055D60" w:rsidRDefault="00055D60" w:rsidP="00055D60">
      <w:r>
        <w:t>Virtual Infrastructure Management</w:t>
      </w:r>
    </w:p>
    <w:p w14:paraId="3E60F986" w14:textId="77777777" w:rsidR="000F7A52" w:rsidRPr="00323E0E" w:rsidRDefault="000F7A52" w:rsidP="00824AE6">
      <w:pPr>
        <w:rPr>
          <w:noProof/>
          <w:lang w:val="en-GB"/>
        </w:rPr>
        <w:sectPr w:rsidR="000F7A52" w:rsidRPr="00323E0E" w:rsidSect="00BB6D74">
          <w:pgSz w:w="11907" w:h="16840" w:code="9"/>
          <w:pgMar w:top="1418" w:right="1134" w:bottom="1418" w:left="1701" w:header="709" w:footer="567" w:gutter="0"/>
          <w:cols w:space="720"/>
          <w:titlePg/>
          <w:docGrid w:linePitch="272"/>
        </w:sectPr>
      </w:pPr>
    </w:p>
    <w:bookmarkStart w:id="127" w:name="_Toc50997642" w:displacedByCustomXml="next"/>
    <w:sdt>
      <w:sdtPr>
        <w:rPr>
          <w:sz w:val="20"/>
        </w:rPr>
        <w:id w:val="-226149427"/>
        <w:docPartObj>
          <w:docPartGallery w:val="Bibliographies"/>
          <w:docPartUnique/>
        </w:docPartObj>
      </w:sdtPr>
      <w:sdtContent>
        <w:p w14:paraId="5E782333" w14:textId="49A926D2" w:rsidR="002100EA" w:rsidRDefault="002100EA" w:rsidP="00AC4767">
          <w:pPr>
            <w:pStyle w:val="Heading1"/>
            <w:spacing w:before="0"/>
          </w:pPr>
          <w:r>
            <w:t>References</w:t>
          </w:r>
          <w:bookmarkEnd w:id="127"/>
        </w:p>
        <w:sdt>
          <w:sdtPr>
            <w:id w:val="-573587230"/>
            <w:bibliography/>
          </w:sdtPr>
          <w:sdtContent>
            <w:p w14:paraId="3B470FD1" w14:textId="77777777" w:rsidR="00450BA6" w:rsidRDefault="00AC4767" w:rsidP="00450BA6">
              <w:pPr>
                <w:pStyle w:val="Bibliography"/>
                <w:rPr>
                  <w:noProof/>
                  <w:sz w:val="24"/>
                  <w:szCs w:val="24"/>
                </w:rPr>
              </w:pPr>
              <w:r>
                <w:t>1.</w:t>
              </w:r>
              <w:r>
                <w:tab/>
              </w:r>
              <w:r w:rsidR="002100EA">
                <w:fldChar w:fldCharType="begin"/>
              </w:r>
              <w:r w:rsidR="002100EA">
                <w:instrText xml:space="preserve"> BIBLIOGRAPHY </w:instrText>
              </w:r>
              <w:r w:rsidR="002100EA">
                <w:fldChar w:fldCharType="separate"/>
              </w:r>
              <w:r w:rsidR="00450BA6">
                <w:rPr>
                  <w:noProof/>
                </w:rPr>
                <w:t xml:space="preserve">Anon., n.d. </w:t>
              </w:r>
              <w:r w:rsidR="00450BA6">
                <w:rPr>
                  <w:i/>
                  <w:iCs/>
                  <w:noProof/>
                </w:rPr>
                <w:t xml:space="preserve">CORE: Common Open Research Emulator. </w:t>
              </w:r>
              <w:r w:rsidR="00450BA6">
                <w:rPr>
                  <w:noProof/>
                </w:rPr>
                <w:t>s.l.:Boeing Company..</w:t>
              </w:r>
            </w:p>
            <w:p w14:paraId="30369C25" w14:textId="5F0ECA63" w:rsidR="00450BA6" w:rsidRDefault="00450BA6" w:rsidP="00450BA6">
              <w:pPr>
                <w:pStyle w:val="Bibliography"/>
                <w:rPr>
                  <w:noProof/>
                </w:rPr>
              </w:pPr>
              <w:r>
                <w:rPr>
                  <w:noProof/>
                </w:rPr>
                <w:t>2.</w:t>
              </w:r>
              <w:r>
                <w:rPr>
                  <w:noProof/>
                </w:rPr>
                <w:tab/>
                <w:t xml:space="preserve">Frick, G. et al., 2018. Distributed NFV Orchestration in a WMN-based Disaster Network. </w:t>
              </w:r>
              <w:r>
                <w:rPr>
                  <w:i/>
                  <w:iCs/>
                  <w:noProof/>
                </w:rPr>
                <w:t>IEEE.</w:t>
              </w:r>
            </w:p>
            <w:p w14:paraId="3A10FB67" w14:textId="423E9A9C" w:rsidR="00450BA6" w:rsidRDefault="00450BA6" w:rsidP="00450BA6">
              <w:pPr>
                <w:pStyle w:val="Bibliography"/>
                <w:ind w:left="709" w:hanging="709"/>
                <w:rPr>
                  <w:noProof/>
                </w:rPr>
              </w:pPr>
              <w:r>
                <w:rPr>
                  <w:noProof/>
                </w:rPr>
                <w:t>3.</w:t>
              </w:r>
              <w:r>
                <w:rPr>
                  <w:noProof/>
                </w:rPr>
                <w:tab/>
                <w:t xml:space="preserve">Frick, G. et al., 2019. NFV Resource Advertisement and Discovery Protocol for a Distributed NFV Orchestration in a WMN-based Disaster Network. </w:t>
              </w:r>
              <w:r>
                <w:rPr>
                  <w:i/>
                  <w:iCs/>
                  <w:noProof/>
                </w:rPr>
                <w:t>IEEE.</w:t>
              </w:r>
            </w:p>
            <w:p w14:paraId="38896E98" w14:textId="7B49E2B6" w:rsidR="00450BA6" w:rsidRDefault="00450BA6" w:rsidP="00450BA6">
              <w:pPr>
                <w:pStyle w:val="Bibliography"/>
                <w:rPr>
                  <w:noProof/>
                </w:rPr>
              </w:pPr>
              <w:r>
                <w:rPr>
                  <w:noProof/>
                </w:rPr>
                <w:t>4.</w:t>
              </w:r>
              <w:r>
                <w:rPr>
                  <w:noProof/>
                </w:rPr>
                <w:tab/>
                <w:t xml:space="preserve">Matthias Kovatsch, M. L. D. I. O. D. P. K. H. A. K., n.d. </w:t>
              </w:r>
              <w:r>
                <w:rPr>
                  <w:i/>
                  <w:iCs/>
                  <w:noProof/>
                </w:rPr>
                <w:t xml:space="preserve">Eclipse Californium. </w:t>
              </w:r>
              <w:r>
                <w:rPr>
                  <w:noProof/>
                </w:rPr>
                <w:t>s.l.:s.n.</w:t>
              </w:r>
            </w:p>
            <w:p w14:paraId="0B647E56" w14:textId="59972EB3" w:rsidR="00450BA6" w:rsidRDefault="00450BA6" w:rsidP="00450BA6">
              <w:pPr>
                <w:pStyle w:val="Bibliography"/>
                <w:ind w:left="709" w:hanging="709"/>
                <w:rPr>
                  <w:noProof/>
                </w:rPr>
              </w:pPr>
              <w:r>
                <w:rPr>
                  <w:noProof/>
                </w:rPr>
                <w:t>5.</w:t>
              </w:r>
              <w:r>
                <w:rPr>
                  <w:noProof/>
                </w:rPr>
                <w:tab/>
                <w:t xml:space="preserve">Shelby, Z., Hartke, K. &amp; Bormann, C., n.d. </w:t>
              </w:r>
              <w:r>
                <w:rPr>
                  <w:i/>
                  <w:iCs/>
                  <w:noProof/>
                </w:rPr>
                <w:t xml:space="preserve">The Constrained Application Protocol (CoAP) (RFC 7252), </w:t>
              </w:r>
              <w:r>
                <w:rPr>
                  <w:noProof/>
                </w:rPr>
                <w:t>s.l.: s.n.</w:t>
              </w:r>
            </w:p>
            <w:p w14:paraId="41EB469A" w14:textId="675F91D2" w:rsidR="002100EA" w:rsidRDefault="002100EA" w:rsidP="00450BA6">
              <w:r>
                <w:rPr>
                  <w:b/>
                  <w:bCs/>
                  <w:noProof/>
                </w:rPr>
                <w:fldChar w:fldCharType="end"/>
              </w:r>
            </w:p>
          </w:sdtContent>
        </w:sdt>
      </w:sdtContent>
    </w:sdt>
    <w:p w14:paraId="4229D542" w14:textId="535C7897" w:rsidR="002100EA" w:rsidRDefault="002100EA" w:rsidP="002100EA"/>
    <w:p w14:paraId="621D1E9D" w14:textId="77777777" w:rsidR="000F7A52" w:rsidRDefault="000F7A52" w:rsidP="007F1321">
      <w:pPr>
        <w:ind w:left="426" w:hanging="426"/>
        <w:jc w:val="left"/>
        <w:rPr>
          <w:noProof/>
          <w:sz w:val="24"/>
          <w:szCs w:val="24"/>
          <w:lang w:val="en-GB"/>
        </w:rPr>
      </w:pPr>
    </w:p>
    <w:p w14:paraId="4B3FA7AA" w14:textId="77777777" w:rsidR="002B4B76" w:rsidRPr="002B4B76" w:rsidRDefault="002B4B76" w:rsidP="002B4B76">
      <w:pPr>
        <w:rPr>
          <w:sz w:val="24"/>
          <w:szCs w:val="24"/>
          <w:lang w:val="en-GB"/>
        </w:rPr>
      </w:pPr>
    </w:p>
    <w:p w14:paraId="526DDEDC" w14:textId="77777777" w:rsidR="002B4B76" w:rsidRPr="002B4B76" w:rsidRDefault="002B4B76" w:rsidP="002B4B76">
      <w:pPr>
        <w:rPr>
          <w:sz w:val="24"/>
          <w:szCs w:val="24"/>
          <w:lang w:val="en-GB"/>
        </w:rPr>
      </w:pPr>
    </w:p>
    <w:p w14:paraId="4079B471" w14:textId="77777777" w:rsidR="002B4B76" w:rsidRPr="002B4B76" w:rsidRDefault="002B4B76" w:rsidP="002B4B76">
      <w:pPr>
        <w:rPr>
          <w:sz w:val="24"/>
          <w:szCs w:val="24"/>
          <w:lang w:val="en-GB"/>
        </w:rPr>
      </w:pPr>
    </w:p>
    <w:p w14:paraId="474CA98E" w14:textId="53F43ED7" w:rsidR="002B4B76" w:rsidRDefault="002B4B76" w:rsidP="002B4B76">
      <w:pPr>
        <w:tabs>
          <w:tab w:val="left" w:pos="6400"/>
        </w:tabs>
        <w:rPr>
          <w:noProof/>
          <w:sz w:val="24"/>
          <w:szCs w:val="24"/>
          <w:lang w:val="en-GB"/>
        </w:rPr>
      </w:pPr>
      <w:r>
        <w:rPr>
          <w:noProof/>
          <w:sz w:val="24"/>
          <w:szCs w:val="24"/>
          <w:lang w:val="en-GB"/>
        </w:rPr>
        <w:tab/>
      </w:r>
    </w:p>
    <w:p w14:paraId="5D828B2B" w14:textId="15118807" w:rsidR="002B4B76" w:rsidRPr="002B4B76" w:rsidRDefault="002B4B76" w:rsidP="002B4B76">
      <w:pPr>
        <w:tabs>
          <w:tab w:val="left" w:pos="6400"/>
        </w:tabs>
        <w:rPr>
          <w:sz w:val="24"/>
          <w:szCs w:val="24"/>
          <w:lang w:val="en-GB"/>
        </w:rPr>
        <w:sectPr w:rsidR="002B4B76" w:rsidRPr="002B4B76" w:rsidSect="00BB6D74">
          <w:pgSz w:w="11907" w:h="16840" w:code="9"/>
          <w:pgMar w:top="1418" w:right="1134" w:bottom="1418" w:left="1701" w:header="709" w:footer="567" w:gutter="0"/>
          <w:cols w:space="720"/>
          <w:titlePg/>
          <w:docGrid w:linePitch="272"/>
        </w:sectPr>
      </w:pPr>
      <w:r>
        <w:rPr>
          <w:sz w:val="24"/>
          <w:szCs w:val="24"/>
          <w:lang w:val="en-GB"/>
        </w:rPr>
        <w:tab/>
      </w:r>
    </w:p>
    <w:p w14:paraId="52F0198B" w14:textId="52C05C37" w:rsidR="00323E0E" w:rsidRPr="004647AE" w:rsidRDefault="00323E0E" w:rsidP="002306E6">
      <w:pPr>
        <w:pStyle w:val="Heading1"/>
        <w:spacing w:before="0" w:after="0"/>
        <w:rPr>
          <w:noProof/>
        </w:rPr>
      </w:pPr>
      <w:bookmarkStart w:id="128" w:name="_Toc50997643"/>
      <w:r>
        <w:rPr>
          <w:noProof/>
        </w:rPr>
        <w:lastRenderedPageBreak/>
        <w:t>Appendix</w:t>
      </w:r>
      <w:bookmarkEnd w:id="128"/>
    </w:p>
    <w:p w14:paraId="74BCFE42" w14:textId="61BF0D1D" w:rsidR="002306E6" w:rsidRDefault="009A2796" w:rsidP="00C60478">
      <w:pPr>
        <w:pStyle w:val="Heading2"/>
      </w:pPr>
      <w:bookmarkStart w:id="129" w:name="_Toc50997644"/>
      <w:r>
        <w:t>CORE Setup</w:t>
      </w:r>
      <w:r w:rsidR="00461D28">
        <w:t>,</w:t>
      </w:r>
      <w:r w:rsidR="004A6D5A">
        <w:t xml:space="preserve"> </w:t>
      </w:r>
      <w:r w:rsidR="00461D28">
        <w:t>usage</w:t>
      </w:r>
      <w:r>
        <w:t xml:space="preserve"> and debugging</w:t>
      </w:r>
      <w:bookmarkEnd w:id="129"/>
    </w:p>
    <w:p w14:paraId="1ADBA021" w14:textId="7342B9A1" w:rsidR="003F07EF" w:rsidRDefault="002759BA" w:rsidP="002759BA">
      <w:r>
        <w:t xml:space="preserve">Directory structure for the simulation to successfully startup , the jar executable has to be placed in the folder : </w:t>
      </w:r>
      <w:r w:rsidRPr="002759BA">
        <w:rPr>
          <w:i/>
          <w:iCs/>
        </w:rPr>
        <w:t>/home/core-</w:t>
      </w:r>
      <w:proofErr w:type="spellStart"/>
      <w:r w:rsidRPr="002759BA">
        <w:rPr>
          <w:i/>
          <w:iCs/>
        </w:rPr>
        <w:t>vm</w:t>
      </w:r>
      <w:proofErr w:type="spellEnd"/>
      <w:r w:rsidRPr="002759BA">
        <w:rPr>
          <w:i/>
          <w:iCs/>
        </w:rPr>
        <w:t>/</w:t>
      </w:r>
      <w:proofErr w:type="spellStart"/>
      <w:r w:rsidRPr="002759BA">
        <w:rPr>
          <w:i/>
          <w:iCs/>
        </w:rPr>
        <w:t>CoRE</w:t>
      </w:r>
      <w:proofErr w:type="spellEnd"/>
      <w:r w:rsidRPr="002759BA">
        <w:rPr>
          <w:i/>
          <w:iCs/>
        </w:rPr>
        <w:t>-Models/</w:t>
      </w:r>
      <w:proofErr w:type="spellStart"/>
      <w:r w:rsidRPr="002759BA">
        <w:rPr>
          <w:i/>
          <w:iCs/>
        </w:rPr>
        <w:t>DistributedOrchestration</w:t>
      </w:r>
      <w:proofErr w:type="spellEnd"/>
      <w:r w:rsidRPr="002759BA">
        <w:rPr>
          <w:i/>
          <w:iCs/>
        </w:rPr>
        <w:t xml:space="preserve">/ex/ </w:t>
      </w:r>
      <w:r>
        <w:t xml:space="preserve"> and the name of the executable is </w:t>
      </w:r>
      <w:r w:rsidRPr="002759BA">
        <w:rPr>
          <w:i/>
          <w:iCs/>
        </w:rPr>
        <w:t>ResourceSynchronization.jar</w:t>
      </w:r>
      <w:r>
        <w:t xml:space="preserve">. </w:t>
      </w:r>
      <w:r w:rsidR="003C591B">
        <w:t xml:space="preserve"> For modification of resource information during runtime a python script is provided which can be used as an extension API to add or remove those details. They have to be placed under the directory structure</w:t>
      </w:r>
      <w:r w:rsidR="003C591B" w:rsidRPr="002759BA">
        <w:rPr>
          <w:i/>
          <w:iCs/>
        </w:rPr>
        <w:t>/home/core-</w:t>
      </w:r>
      <w:proofErr w:type="spellStart"/>
      <w:r w:rsidR="003C591B" w:rsidRPr="002759BA">
        <w:rPr>
          <w:i/>
          <w:iCs/>
        </w:rPr>
        <w:t>vm</w:t>
      </w:r>
      <w:proofErr w:type="spellEnd"/>
      <w:r w:rsidR="003C591B" w:rsidRPr="002759BA">
        <w:rPr>
          <w:i/>
          <w:iCs/>
        </w:rPr>
        <w:t>/</w:t>
      </w:r>
      <w:proofErr w:type="spellStart"/>
      <w:r w:rsidR="003C591B" w:rsidRPr="002759BA">
        <w:rPr>
          <w:i/>
          <w:iCs/>
        </w:rPr>
        <w:t>CoRE</w:t>
      </w:r>
      <w:proofErr w:type="spellEnd"/>
      <w:r w:rsidR="003C591B" w:rsidRPr="002759BA">
        <w:rPr>
          <w:i/>
          <w:iCs/>
        </w:rPr>
        <w:t>-Models/</w:t>
      </w:r>
      <w:proofErr w:type="spellStart"/>
      <w:r w:rsidR="003C591B" w:rsidRPr="002759BA">
        <w:rPr>
          <w:i/>
          <w:iCs/>
        </w:rPr>
        <w:t>DistributedOrchestration</w:t>
      </w:r>
      <w:proofErr w:type="spellEnd"/>
      <w:r w:rsidR="003C591B" w:rsidRPr="002759BA">
        <w:rPr>
          <w:i/>
          <w:iCs/>
        </w:rPr>
        <w:t>/ex</w:t>
      </w:r>
      <w:r w:rsidR="00665A9C">
        <w:rPr>
          <w:i/>
          <w:iCs/>
        </w:rPr>
        <w:t>/</w:t>
      </w:r>
      <w:r w:rsidR="003C591B">
        <w:rPr>
          <w:i/>
          <w:iCs/>
        </w:rPr>
        <w:t xml:space="preserve"> </w:t>
      </w:r>
      <w:r w:rsidR="003C591B">
        <w:t xml:space="preserve">under the name </w:t>
      </w:r>
      <w:r w:rsidR="003C591B" w:rsidRPr="003C591B">
        <w:rPr>
          <w:i/>
          <w:iCs/>
        </w:rPr>
        <w:t>extensions.py</w:t>
      </w:r>
      <w:r w:rsidR="003C591B">
        <w:t>.</w:t>
      </w:r>
      <w:r w:rsidR="003F07EF">
        <w:t xml:space="preserve"> They could be used within a simulation as follows </w:t>
      </w:r>
    </w:p>
    <w:p w14:paraId="1BE6442D" w14:textId="1173DD6A" w:rsidR="003F07EF" w:rsidRPr="003C591B" w:rsidRDefault="001047E3" w:rsidP="001047E3">
      <w:pPr>
        <w:pStyle w:val="ListParagraph"/>
        <w:numPr>
          <w:ilvl w:val="0"/>
          <w:numId w:val="44"/>
        </w:numPr>
      </w:pPr>
      <w:r>
        <w:t xml:space="preserve">Open a terminal of the node whose resource information is to be changed. Execute the following command , </w:t>
      </w:r>
      <w:r w:rsidRPr="001047E3">
        <w:rPr>
          <w:b/>
          <w:bCs/>
          <w:i/>
          <w:iCs/>
        </w:rPr>
        <w:t>python3 extensions.py  --add --network {</w:t>
      </w:r>
      <w:proofErr w:type="spellStart"/>
      <w:r w:rsidRPr="001047E3">
        <w:rPr>
          <w:b/>
          <w:bCs/>
          <w:i/>
          <w:iCs/>
        </w:rPr>
        <w:t>reso</w:t>
      </w:r>
      <w:r>
        <w:rPr>
          <w:b/>
          <w:bCs/>
          <w:i/>
          <w:iCs/>
        </w:rPr>
        <w:t>u</w:t>
      </w:r>
      <w:r w:rsidRPr="001047E3">
        <w:rPr>
          <w:b/>
          <w:bCs/>
          <w:i/>
          <w:iCs/>
        </w:rPr>
        <w:t>rce_name</w:t>
      </w:r>
      <w:proofErr w:type="spellEnd"/>
      <w:r w:rsidRPr="001047E3">
        <w:rPr>
          <w:b/>
          <w:bCs/>
          <w:i/>
          <w:iCs/>
        </w:rPr>
        <w:t>}</w:t>
      </w:r>
      <w:r>
        <w:t xml:space="preserve"> . The </w:t>
      </w:r>
      <w:r w:rsidRPr="001047E3">
        <w:rPr>
          <w:b/>
          <w:bCs/>
          <w:i/>
          <w:iCs/>
        </w:rPr>
        <w:t>--add</w:t>
      </w:r>
      <w:r>
        <w:t xml:space="preserve"> also has a </w:t>
      </w:r>
      <w:r w:rsidRPr="001047E3">
        <w:rPr>
          <w:b/>
          <w:bCs/>
          <w:i/>
          <w:iCs/>
        </w:rPr>
        <w:t>--del</w:t>
      </w:r>
      <w:r>
        <w:t xml:space="preserve"> switch and  </w:t>
      </w:r>
      <w:r w:rsidRPr="001047E3">
        <w:rPr>
          <w:b/>
          <w:bCs/>
          <w:i/>
          <w:iCs/>
        </w:rPr>
        <w:t>--network</w:t>
      </w:r>
      <w:r>
        <w:t xml:space="preserve"> also has a </w:t>
      </w:r>
      <w:r w:rsidRPr="001047E3">
        <w:rPr>
          <w:b/>
          <w:bCs/>
          <w:i/>
          <w:iCs/>
        </w:rPr>
        <w:t>--service</w:t>
      </w:r>
      <w:r>
        <w:t xml:space="preserve"> switch.    </w:t>
      </w:r>
    </w:p>
    <w:p w14:paraId="1BA7CECB" w14:textId="77777777" w:rsidR="004457F5" w:rsidRDefault="004457F5" w:rsidP="004457F5">
      <w:pPr>
        <w:rPr>
          <w:noProof/>
        </w:rPr>
      </w:pPr>
      <w:r>
        <w:t xml:space="preserve">In case of external validation of proper functioning of the Synchronization application , the validation script could be used. The validator script </w:t>
      </w:r>
      <w:r w:rsidRPr="004457F5">
        <w:rPr>
          <w:i/>
          <w:iCs/>
        </w:rPr>
        <w:t>validator.py</w:t>
      </w:r>
      <w:r>
        <w:t xml:space="preserve"> </w:t>
      </w:r>
      <w:r>
        <w:rPr>
          <w:noProof/>
        </w:rPr>
        <w:t xml:space="preserve"> needs the container files for all the nodes in the simulation. The following steps may be employed to successfully validate the resource information externally for verification.</w:t>
      </w:r>
    </w:p>
    <w:p w14:paraId="594F59FE" w14:textId="5E58DF2B" w:rsidR="004457F5" w:rsidRPr="003C591B" w:rsidRDefault="003C591B" w:rsidP="003F07EF">
      <w:pPr>
        <w:pStyle w:val="ListParagraph"/>
        <w:numPr>
          <w:ilvl w:val="0"/>
          <w:numId w:val="43"/>
        </w:numPr>
        <w:rPr>
          <w:noProof/>
        </w:rPr>
      </w:pPr>
      <w:r>
        <w:rPr>
          <w:noProof/>
        </w:rPr>
        <w:t xml:space="preserve">In the current directory where the validation script is located , open a shell terminal and copy the CORE-Emulator temporary container folder (typically located at /tmp/pycore.xxx, where xxx denotes a number sequence used by emulator’s daemon which changes with each simulation execution) to a folder named pwd using command </w:t>
      </w:r>
      <w:r w:rsidRPr="003C591B">
        <w:rPr>
          <w:b/>
          <w:bCs/>
          <w:i/>
          <w:iCs/>
          <w:noProof/>
        </w:rPr>
        <w:t>cp -r /tmp/pycore.xxx pwd</w:t>
      </w:r>
    </w:p>
    <w:p w14:paraId="127654D5" w14:textId="3E929BE1" w:rsidR="003C591B" w:rsidRDefault="003C591B" w:rsidP="003F07EF">
      <w:pPr>
        <w:pStyle w:val="ListParagraph"/>
        <w:numPr>
          <w:ilvl w:val="0"/>
          <w:numId w:val="43"/>
        </w:numPr>
        <w:rPr>
          <w:noProof/>
        </w:rPr>
      </w:pPr>
      <w:r>
        <w:rPr>
          <w:noProof/>
        </w:rPr>
        <w:t xml:space="preserve">Then run the validation script as </w:t>
      </w:r>
      <w:r w:rsidR="00520657" w:rsidRPr="0080384D">
        <w:rPr>
          <w:b/>
          <w:bCs/>
          <w:i/>
          <w:iCs/>
          <w:noProof/>
        </w:rPr>
        <w:t>python3 validator.py</w:t>
      </w:r>
      <w:r w:rsidR="00520657">
        <w:rPr>
          <w:noProof/>
        </w:rPr>
        <w:t>.</w:t>
      </w:r>
    </w:p>
    <w:p w14:paraId="351BB53D" w14:textId="77777777" w:rsidR="004457F5" w:rsidRDefault="004457F5" w:rsidP="004457F5">
      <w:pPr>
        <w:rPr>
          <w:noProof/>
        </w:rPr>
      </w:pPr>
    </w:p>
    <w:p w14:paraId="447116DE" w14:textId="65751FBC" w:rsidR="003D200F" w:rsidRDefault="000531E0" w:rsidP="004457F5">
      <w:pPr>
        <w:rPr>
          <w:noProof/>
        </w:rPr>
      </w:pPr>
      <w:r>
        <w:rPr>
          <w:noProof/>
        </w:rPr>
        <mc:AlternateContent>
          <mc:Choice Requires="wpc">
            <w:drawing>
              <wp:inline distT="0" distB="0" distL="0" distR="0" wp14:anchorId="6A124A43" wp14:editId="3EC0667C">
                <wp:extent cx="5909998" cy="3451028"/>
                <wp:effectExtent l="0" t="0" r="0" b="0"/>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1" name="Picture 111" descr="A close up of a map&#10;&#10;Description automatically generated"/>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14132" cy="3450590"/>
                          </a:xfrm>
                          <a:prstGeom prst="rect">
                            <a:avLst/>
                          </a:prstGeom>
                        </pic:spPr>
                      </pic:pic>
                    </wpc:wpc>
                  </a:graphicData>
                </a:graphic>
              </wp:inline>
            </w:drawing>
          </mc:Choice>
          <mc:Fallback>
            <w:pict>
              <v:group w14:anchorId="331EF5A7" id="Canvas 108" o:spid="_x0000_s1026" editas="canvas" style="width:465.35pt;height:271.75pt;mso-position-horizontal-relative:char;mso-position-vertical-relative:line" coordsize="59099,345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">
                <v:shape id="_x0000_s1027" type="#_x0000_t75" style="position:absolute;width:59099;height:34505;visibility:visible;mso-wrap-style:square" filled="t">
                  <v:fill o:detectmouseclick="t"/>
                  <v:path o:connecttype="none"/>
                </v:shape>
                <v:shape id="Picture 111" o:spid="_x0000_s1028" type="#_x0000_t75" alt="A close up of a map&#10;&#10;Description automatically generated" style="position:absolute;width:52141;height:3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">
                  <v:imagedata r:id="rId127" o:title="A close up of a map&#10;&#10;Description automatically generated"/>
                </v:shape>
                <w10:anchorlock/>
              </v:group>
            </w:pict>
          </mc:Fallback>
        </mc:AlternateContent>
      </w:r>
    </w:p>
    <w:p w14:paraId="6955B962" w14:textId="1A2D8C4F" w:rsidR="000531E0" w:rsidRPr="000531E0" w:rsidRDefault="003D200F" w:rsidP="003D200F">
      <w:pPr>
        <w:pStyle w:val="Caption"/>
        <w:jc w:val="both"/>
      </w:pPr>
      <w:r>
        <w:t>Figure 8.1:CORE Emulator topology model</w:t>
      </w:r>
    </w:p>
    <w:p w14:paraId="02BE8367" w14:textId="77777777" w:rsidR="004647AE" w:rsidRDefault="004647AE" w:rsidP="004647AE">
      <w:pPr>
        <w:keepNext/>
      </w:pPr>
      <w:r>
        <w:rPr>
          <w:noProof/>
        </w:rPr>
        <w:lastRenderedPageBreak/>
        <mc:AlternateContent>
          <mc:Choice Requires="wpc">
            <w:drawing>
              <wp:inline distT="0" distB="0" distL="0" distR="0" wp14:anchorId="5029355D" wp14:editId="4FC54BAC">
                <wp:extent cx="5467350" cy="3530600"/>
                <wp:effectExtent l="0" t="0" r="0" b="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2" name="Picture 162" descr="A screenshot of a cell phone&#10;&#10;Description automatically generated"/>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57394" cy="3530600"/>
                          </a:xfrm>
                          <a:prstGeom prst="rect">
                            <a:avLst/>
                          </a:prstGeom>
                        </pic:spPr>
                      </pic:pic>
                    </wpc:wpc>
                  </a:graphicData>
                </a:graphic>
              </wp:inline>
            </w:drawing>
          </mc:Choice>
          <mc:Fallback>
            <w:pict>
              <v:group w14:anchorId="1F648BCA" id="Canvas 66" o:spid="_x0000_s1026" editas="canvas" style="width:430.5pt;height:278pt;mso-position-horizontal-relative:char;mso-position-vertical-relative:line" coordsize="54673,35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">
                <v:shape id="_x0000_s1027" type="#_x0000_t75" style="position:absolute;width:54673;height:35306;visibility:visible;mso-wrap-style:square" filled="t">
                  <v:fill o:detectmouseclick="t"/>
                  <v:path o:connecttype="none"/>
                </v:shape>
                <v:shape id="Picture 162" o:spid="_x0000_s1028" type="#_x0000_t75" alt="A screenshot of a cell phone&#10;&#10;Description automatically generated" style="position:absolute;width:49573;height:3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">
                  <v:imagedata r:id="rId129" o:title="A screenshot of a cell phone&#10;&#10;Description automatically generated"/>
                </v:shape>
                <w10:anchorlock/>
              </v:group>
            </w:pict>
          </mc:Fallback>
        </mc:AlternateContent>
      </w:r>
    </w:p>
    <w:p w14:paraId="61C3B1E0" w14:textId="0C684923" w:rsidR="004647AE" w:rsidRPr="00B149C1" w:rsidRDefault="004647AE" w:rsidP="004647AE">
      <w:pPr>
        <w:pStyle w:val="Caption"/>
      </w:pPr>
      <w:r w:rsidRPr="00B149C1">
        <w:t xml:space="preserve">Figure </w:t>
      </w:r>
      <w:r w:rsidR="000531E0">
        <w:t>8.</w:t>
      </w:r>
      <w:r w:rsidR="003D200F">
        <w:t>2</w:t>
      </w:r>
      <w:r w:rsidRPr="00B149C1">
        <w:t>:</w:t>
      </w:r>
      <w:r w:rsidR="00CB18A3">
        <w:t>Configuration of a router node in CORE Emulator mesh network.</w:t>
      </w:r>
    </w:p>
    <w:p w14:paraId="2B8BC5B4" w14:textId="77777777" w:rsidR="004647AE" w:rsidRPr="00C642A7" w:rsidRDefault="004647AE" w:rsidP="004647AE"/>
    <w:p w14:paraId="2C2C6761" w14:textId="77777777" w:rsidR="004647AE" w:rsidRDefault="004647AE" w:rsidP="004647AE">
      <w:pPr>
        <w:keepNext/>
      </w:pPr>
      <w:r>
        <w:rPr>
          <w:noProof/>
        </w:rPr>
        <w:lastRenderedPageBreak/>
        <mc:AlternateContent>
          <mc:Choice Requires="wpc">
            <w:drawing>
              <wp:inline distT="0" distB="0" distL="0" distR="0" wp14:anchorId="55A7487E" wp14:editId="029ED95D">
                <wp:extent cx="5562600" cy="7867650"/>
                <wp:effectExtent l="0" t="0" r="0" b="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3" name="Picture 163" descr="A screenshot of a social media post&#10;&#10;Description automatically generated"/>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511550" cy="3641294"/>
                          </a:xfrm>
                          <a:prstGeom prst="rect">
                            <a:avLst/>
                          </a:prstGeom>
                        </pic:spPr>
                      </pic:pic>
                      <pic:pic xmlns:pic="http://schemas.openxmlformats.org/drawingml/2006/picture">
                        <pic:nvPicPr>
                          <pic:cNvPr id="164" name="Picture 164" descr="A screenshot of a social media post&#10;&#10;Description automatically generated"/>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4149596"/>
                            <a:ext cx="5467350" cy="3718054"/>
                          </a:xfrm>
                          <a:prstGeom prst="rect">
                            <a:avLst/>
                          </a:prstGeom>
                        </pic:spPr>
                      </pic:pic>
                    </wpc:wpc>
                  </a:graphicData>
                </a:graphic>
              </wp:inline>
            </w:drawing>
          </mc:Choice>
          <mc:Fallback>
            <w:pict>
              <v:group w14:anchorId="3EB35233" id="Canvas 12" o:spid="_x0000_s1026" editas="canvas" style="width:438pt;height:619.5pt;mso-position-horizontal-relative:char;mso-position-vertical-relative:line" coordsize="55626,786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5D+2B&#10;/wAmo/GL/sUdV/8ASSSvXq8h/bA/5NR+MX/Yo6r/AOkklAGH4Q/5Ejwp/wBgPT//AElirzz9pL/k&#10;RrH/ALCMf/oqWvQ/CH/IkeFP+wHp/wD6SxV55+0l/wAiNY/9hGP/ANFS0AejfsJf8me/CT/sAQfy&#10;Ne714R+wl/yZ78JP+wBB/I17v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kP7YH/JqPxi/7FHVf/SSSvXq8h/bA/wCTUfjF&#10;/wBijqv/AKSSUAYfhD/kSPCn/YD0/wD9JYq88/aS/wCRGsf+wjH/AOipa9D8If8AIkeFP+wHp/8A&#10;6SxV55+0l/yI1j/2EY//AEVLQB6N+wl/yZ78JP8AsAQfyNe714R+wl/yZ78JP+wBB/I17v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kP7YH/JqPxi/7FHVf/SSSvXq8h/bA/5NR+MX/Yo6r/6SSUAYfhD/AJEjwp/2A9P/APSW&#10;KvPP2kv+RGsf+wjH/wCipa9D8If8iR4U/wCwHp//AKSxV55+0l/yI1j/ANhGP/0VLQB6N+wl/wAm&#10;e/CT/sAQfyNe714R+wl/yZ78JP8AsAQfyNe7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5D+2B/yaj8Yv8AsUdV/wDSSSvX&#10;q8h/bA/5NR+MX/Yo6r/6SSUAYfhD/kSPCn/YD0//ANJYq88/aS/5Eax/7CMf/oqWvQ/CH/IkeFP+&#10;wHp//pLFXnn7SX/IjWP/AGEY/wD0VLQB6N+wl/yZ78JP+wBB/I17vXhH7CX/ACZ78JP+wBB/I17v&#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kP7YH/ACaj8Yv+xR1X/wBJJK9eryH9sD/k1H4xf9ijqv8A6SSUAYfhD/kSPCn/&#10;AGA9P/8ASWKvPP2kv+RGsf8AsIx/+ipa9D8If8iR4U/7Aen/APpLFXnn7SX/ACI1j/2EY/8A0VLQ&#10;B6N+wl/yZ78JP+wBB/I17vXhH7CX/Jnvwk/7AEH8jXu9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eQ/tgf8mo/GL/sUdV/9&#10;JJK9eryH9sD/AJNR+MX/AGKOq/8ApJJQBh+EP+RI8Kf9gPT/AP0lirzz9pL/AJEax/7CMf8A6Klr&#10;0Pwh/wAiR4U/7Aen/wDpLFXnn7SX/IjWP/YRj/8ARUtAHo37CX/Jnvwk/wCwBB/I17vXhH7CX/Jn&#10;vwk/7AEH8jXu9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eQ/tgf8mo/GL/sUdV/9JJK9eryH9sD/k1H4xf9ijqv/pJJQBh+&#10;EP8AkSPCn/YD0/8A9JYq88/aS/5Eax/7CMf/AKKlr0Pwh/yJHhT/ALAen/8ApLFXnn7SX/IjWP8A&#10;2EY//RUtAHo37CX/ACZ78JP+wBB/I17vXhH7CX/Jnvwk/wCwBB/I17v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kP7YH/J&#10;qPxi/wCxR1X/ANJJK9eryH9sD/k1H4xf9ijqv/pJJQBh+EP+RI8Kf9gPT/8A0lirzz9pL/kRrH/s&#10;Ix/+ipa9D8If8iR4U/7Aen/+ksVeeftJf8iNY/8AYRj/APRUtAHo37CX/Jnvwk/7AEH8jXu9eEfs&#10;Jf8AJnvwk/7AEH8jXu9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eQ/tgf8AJqPxi/7FHVf/AEkkr16vIf2wP+TUfjF/2KOq&#10;/wDpJJQBh+EP+RI8Kf8AYD0//wBJYq88/aS/5Eax/wCwjH/6Klr0Pwh/yJHhT/sB6f8A+ksVeeft&#10;Jf8AIjWP/YRj/wDRUtAHo37CX/Jnvwk/7AEH8jXu9eEfsJf8me/CT/sAQfyNe7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5D+2B/yaj8Yv+xR1X/0kkr16vIf2wP8Ak1H4xf8AYo6r/wCkklAGH4Q/5Ejwp/2A9P8A/SWKvPP2&#10;kv8AkRrH/sIx/wDoqWvQ/CH/ACJHhT/sB6f/AOksVeeftJf8iNY/9hGP/wBFS0AejfsJf8me/CT/&#10;ALAEH8jXu9eEfsJf8me/CT/sAQfyNe70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5D+2B/yaj8Yv+xR1X/0kkr16vIf2wP+&#10;TUfjF/2KOq/+kklAGH4Q/wCRI8Kf9gPT/wD0lirzz9pL/kRrH/sIx/8AoqWvQ/CH/IkeFP8AsB6f&#10;/wCksVeeftJf8iNY/wDYRj/9FS0AejfsJf8AJnvwk/7AEH8jXu9eEfsJf8me/CT/ALAEH8jXu9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eQ/tgf8mo/GL/ALFHVf8A0kkr16vIf2wP+TUfjF/2KOq/+kklAGH4Q/5Ejwp/2A9P&#10;/wDSWKvPP2kv+RGsf+wjH/6Klr0Pwh/yJHhT/sB6f/6SxV55+0l/yI1j/wBhGP8A9FS0AejfsJf8&#10;me/CT/sAQfyNe714R+wl/wAme/CT/sAQfyNe7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5D+2B/wAmo/GL/sUdV/8ASSSv&#10;Xq8h/bA/5NR+MX/Yo6r/AOkklAGH4Q/5Ejwp/wBgPT//AElirzz9pL/kRrH/ALCMf/oqWvQ/CH/I&#10;keFP+wHp/wD6SxV55+0l/wAiNY/9hGP/ANFS0AejfsJf8me/CT/sAQfyNe714R+wl/yZ78JP+wBB&#10;/I17v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kP7YH/JqPxi/7FHVf/SSSvXq8h/bA/wCTUfjF/wBijqv/AKSSUAYfhD/k&#10;SPCn/YD0/wD9JYq88/aS/wCRGsf+wjH/AOipa9D8If8AIkeFP+wHp/8A6SxV55+0l/yI1j/2EY//&#10;AEVLQB6N+wl/yZ78JP8AsAQfyNe714R+wl/yZ78JP+wBB/I17v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kP7YH/JqPxi/&#10;7FHVf/SSSvXq8h/bA/5NR+MX/Yo6r/6SSUAYfhD/AJEjwp/2A9P/APSWKvPP2kv+RGsf+wjH/wCi&#10;pa9D8If8iR4U/wCwHp//AKSxV55+0l/yI1j/ANhGP/0VLQB6N+wl/wAme/CT/sAQfyNe714R+wl/&#10;yZ78JP8AsAQfyNe7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5D+2B/yaj8Yv8AsUdV/wDSSSvXq8h/bA/5NR+MX/Yo6r/6&#10;SSUAYfhD/kSPCn/YD0//ANJYq88/aS/5Eax/7CMf/oqWvQ/CH/IkeFP+wHp//pLFXnn7SX/IjWP/&#10;AGEY/wD0VLQB6N+wl/yZ78JP+wBB/I17vXhH7CX/ACZ78JP+wBB/I17v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kP7YH/&#10;ACaj8Yv+xR1X/wBJJK9eryH9sD/k1H4xf9ijqv8A6SSUAYfhD/kSPCn/AGA9P/8ASWKvPP2kv+RG&#10;sf8AsIx/+ipa9D8If8iR4U/7Aen/APpLFXnn7SX/ACI1j/2EY/8A0VLQB6N+wl/yZ78JP+wBB/I1&#10;7vXhH7CX/Jnvwk/7AEH8jXu9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">
                <v:shape id="_x0000_s1027" type="#_x0000_t75" style="position:absolute;width:55626;height:78676;visibility:visible;mso-wrap-style:square" filled="t">
                  <v:fill o:detectmouseclick="t"/>
                  <v:path o:connecttype="none"/>
                </v:shape>
                <v:shape id="Picture 163" o:spid="_x0000_s1028" type="#_x0000_t75" alt="A screenshot of a social media post&#10;&#10;Description automatically generated" style="position:absolute;width:35115;height:36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">
                  <v:imagedata r:id="rId132" o:title="A screenshot of a social media post&#10;&#10;Description automatically generated"/>
                </v:shape>
                <v:shape id="Picture 164" o:spid="_x0000_s1029" type="#_x0000_t75" alt="A screenshot of a social media post&#10;&#10;Description automatically generated" style="position:absolute;top:41495;width:54673;height:37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">
                  <v:imagedata r:id="rId133" o:title="A screenshot of a social media post&#10;&#10;Description automatically generated"/>
                </v:shape>
                <w10:anchorlock/>
              </v:group>
            </w:pict>
          </mc:Fallback>
        </mc:AlternateContent>
      </w:r>
    </w:p>
    <w:p w14:paraId="3E86B7AD" w14:textId="5B0B6DF7" w:rsidR="004647AE" w:rsidRDefault="004647AE" w:rsidP="004647AE">
      <w:pPr>
        <w:pStyle w:val="Caption"/>
      </w:pPr>
      <w:r w:rsidRPr="009B6B4A">
        <w:t xml:space="preserve">Figure </w:t>
      </w:r>
      <w:r w:rsidR="000531E0">
        <w:t>8.</w:t>
      </w:r>
      <w:r w:rsidR="003D200F">
        <w:t>3</w:t>
      </w:r>
      <w:r w:rsidRPr="009B6B4A">
        <w:t>:</w:t>
      </w:r>
      <w:r w:rsidR="0005232F">
        <w:t>Configuration and setup files for application.</w:t>
      </w:r>
    </w:p>
    <w:p w14:paraId="51412D9B" w14:textId="77777777" w:rsidR="004647AE" w:rsidRDefault="004647AE" w:rsidP="004647AE">
      <w:pPr>
        <w:keepNext/>
      </w:pPr>
      <w:r>
        <w:rPr>
          <w:noProof/>
        </w:rPr>
        <w:lastRenderedPageBreak/>
        <mc:AlternateContent>
          <mc:Choice Requires="wpc">
            <w:drawing>
              <wp:inline distT="0" distB="0" distL="0" distR="0" wp14:anchorId="2748490A" wp14:editId="37EC52F5">
                <wp:extent cx="5486400" cy="3930650"/>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5" name="Picture 165" descr="A screenshot of a social media post&#10;&#10;Description automatically generated"/>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486400" cy="3930650"/>
                          </a:xfrm>
                          <a:prstGeom prst="rect">
                            <a:avLst/>
                          </a:prstGeom>
                        </pic:spPr>
                      </pic:pic>
                    </wpc:wpc>
                  </a:graphicData>
                </a:graphic>
              </wp:inline>
            </w:drawing>
          </mc:Choice>
          <mc:Fallback>
            <w:pict>
              <v:group w14:anchorId="6830819F" id="Canvas 68" o:spid="_x0000_s1026" editas="canvas" style="width:6in;height:309.5pt;mso-position-horizontal-relative:char;mso-position-vertical-relative:line" coordsize="54864,39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nn7QH/JIfE//AF4XH/ol69Drzz9oD/kkPif/&#10;AK8Lj/0S9AGTrX/IZv8A/r4k/wDQjVKrutf8hm//AOviT/0I1SoA9E+HP/JPfC//AGC7X/0StdFX&#10;O/Dn/knvhf8A7Bdr/wCiVroq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88/aA/5JD4n/wCvC4/9EvXodeeftAf8kh8T/wDX&#10;hcf+iXoAyda/5DN//wBfEn/oRqlV3Wv+Qzf/APXxJ/6EapUAeifDn/knvhf/ALBdr/6JWuirnfhz&#10;/wAk98L/APYLtf8A0StdF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nn7QH/JIfE/8A14XH/ol69Drzz9oD/kkPif8A68Lj&#10;/wBEvQBk61/yGb//AK+JP/QjVKrutf8AIZv/APr4k/8AQjVKgD0T4c/8k98L/wDYLtf/AEStdFXO&#10;/Dn/AJJ74X/7Bdr/AOiVroq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8/aA/5JD4n/AOvC4/8ARL16HXnn7QH/ACSHxP8A&#10;9eFx/wCiXoAyda/5DN//ANfEn/oRqlV3Wv8AkM3/AP18Sf8AoRqlQB6J8Of+Se+F/wDsF2v/AKJW&#10;uirnfhz/AMk98L/9gu1/9ErXR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55+0B/wAkh8T/APXhcf8Aol69Drzz9oD/AJJD&#10;4n/68Lj/ANEvQBk61/yGb/8A6+JP/QjVKrutf8hm/wD+viT/ANCNUqAPRPhz/wAk98L/APYLtf8A&#10;0StdFXO/Dn/knvhf/sF2v/ola6K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PP2gP8AkkPif/rwuP8A0S9eh155+0B/ySHx&#10;P/14XH/ol6AMnWv+Qzf/APXxJ/6EapVd1r/kM3//AF8Sf+hGqVAHonw5/wCSe+F/+wXa/wDola6K&#10;ud+HP/JPfC//AGC7X/0StdF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nn7QH/JIfE//Xhcf+iXr0OvPP2gP+SQ+J/+vC4/&#10;9EvQBk61/wAhm/8A+viT/wBCNUqu61/yGb//AK+JP/QjVKgD0T4c/wDJPfC//YLtf/RK10Vc78Of&#10;+Se+F/8AsF2v/ola6K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PP2gP+SQ+J/+vC4/9EvXodeeftAf8kh8T/8AXhcf+iXo&#10;Ayda/wCQzf8A/XxJ/wChGqVXda/5DN//ANfEn/oRqlQB6J8Of+Se+F/+wXa/+iVroq534c/8k98L&#10;/wDYLtf/AEStdF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n7QH/JIfE//AF4XH/ol69Drzz9oD/kkPif/AK8Lj/0S9AGT&#10;rX/IZv8A/r4k/wDQjVKrutf8hm//AOviT/0I1SoA9E+HP/JPfC//AGC7X/0StdFXO/Dn/knvhf8A&#10;7Bdr/wCiVroq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88/aA/5JD4n/wCvC4/9EvXodeeftAf8kh8T/wDXhcf+iXoAyda/&#10;5DN//wBfEn/oRqlV3Wv+Qzf/APXxJ/6EapUAeifDn/knvhf/ALBdr/6JWuirnfhz/wAk98L/APYL&#10;tf8A0StdF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nn7QH/JIfE/8A14XH/ol69Drzz9oD/kkPif8A68Lj/wBEvQBk61/y&#10;Gb//AK+JP/QjVKrutf8AIZv/APr4k/8AQjVKgD0T4c/8k98L/wDYLtf/AEStdFXO/Dn/AJJ74X/7&#10;Bdr/AOiVroq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88/aA/5JD4n/AOvC4/8ARL16HXnn7QH/ACSHxP8A9eFx/wCiXoAy&#10;da/5DN//ANfEn/oRqlV3Wv8AkM3/AP18Sf8AoRqlQB6J8Of+Se+F/wDsF2v/AKJWuirnfhz/AMk9&#10;8L/9gu1/9ErXR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55+0B/wAkh8T/APXhcf8Aol69Drzz9oD/AJJD4n/68Lj/ANEv&#10;QBk61/yGb/8A6+JP/QjVKrutf8hm/wD+viT/ANCNUqAPRPhz/wAk98L/APYLtf8A0StdFXO/Dn/k&#10;nvhf/sF2v/ola6K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PP2gP8AkkPif/rwuP8A0S9eh155+0B/ySHxP/14XH/ol6AM&#10;nWv+Qzf/APXxJ/6EapVd1r/kM3//AF8Sf+hGqVAHonw5/wCSe+F/+wXa/wDola6Kud+HP/JPfC//&#10;AGC7X/0StdF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nn7QH/JIfE//Xhcf+iXr0OvPP2gP+SQ+J/+vC4/9EvQBk61/wAh&#10;m/8A+viT/wBCNUqu61/yGb//AK+JP/QjVKgD0T4c/wDJPfC//YLtf/RK10Vc78Of+Se+F/8AsF2v&#10;/ola6K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PP2gP+SQ+J/+vC4/9EvXodeeftAf8kh8T/8AXhcf+iXoAyda/wCQzf8A&#10;/XxJ/wChGqVXda/5DN//ANfEn/oRqlQB6J8Of+Se+F/+wXa/+iVroq534c/8k98L/wDYLtf/AESt&#10;dF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">
                <v:shape id="_x0000_s1027" type="#_x0000_t75" style="position:absolute;width:54864;height:39306;visibility:visible;mso-wrap-style:square" filled="t">
                  <v:fill o:detectmouseclick="t"/>
                  <v:path o:connecttype="none"/>
                </v:shape>
                <v:shape id="Picture 165" o:spid="_x0000_s1028" type="#_x0000_t75" alt="A screenshot of a social media post&#10;&#10;Description automatically generated" style="position:absolute;width:54864;height:39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">
                  <v:imagedata r:id="rId135" o:title="A screenshot of a social media post&#10;&#10;Description automatically generated"/>
                </v:shape>
                <w10:anchorlock/>
              </v:group>
            </w:pict>
          </mc:Fallback>
        </mc:AlternateContent>
      </w:r>
    </w:p>
    <w:p w14:paraId="189C24F5" w14:textId="580EA894" w:rsidR="00323E0E" w:rsidRDefault="004647AE" w:rsidP="003B1A44">
      <w:pPr>
        <w:pStyle w:val="Caption"/>
      </w:pPr>
      <w:r w:rsidRPr="00B149C1">
        <w:t>Figure</w:t>
      </w:r>
      <w:r w:rsidR="000531E0">
        <w:t xml:space="preserve"> 8.</w:t>
      </w:r>
      <w:r w:rsidR="003D200F">
        <w:t>4</w:t>
      </w:r>
      <w:r w:rsidRPr="00B149C1">
        <w:t xml:space="preserve">:Example of </w:t>
      </w:r>
      <w:r w:rsidR="00477A8F">
        <w:t xml:space="preserve">resource information configuration </w:t>
      </w:r>
      <w:proofErr w:type="spellStart"/>
      <w:r w:rsidR="00477A8F">
        <w:t>yaml</w:t>
      </w:r>
      <w:proofErr w:type="spellEnd"/>
      <w:r w:rsidR="00477A8F">
        <w:t xml:space="preserve"> file</w:t>
      </w:r>
    </w:p>
    <w:p w14:paraId="424C04E5" w14:textId="77777777" w:rsidR="001A01C7" w:rsidRDefault="001A01C7" w:rsidP="001A01C7">
      <w:pPr>
        <w:keepNext/>
      </w:pPr>
      <w:r>
        <w:rPr>
          <w:noProof/>
        </w:rPr>
        <mc:AlternateContent>
          <mc:Choice Requires="wpc">
            <w:drawing>
              <wp:inline distT="0" distB="0" distL="0" distR="0" wp14:anchorId="329322B5" wp14:editId="3EEC2021">
                <wp:extent cx="5486400" cy="4232641"/>
                <wp:effectExtent l="0" t="0" r="0" b="0"/>
                <wp:docPr id="166" name="Canvas 1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7" name="Picture 167" descr="A screenshot of a cell phone&#10;&#10;Description automatically generated"/>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4260850" cy="1896954"/>
                          </a:xfrm>
                          <a:prstGeom prst="rect">
                            <a:avLst/>
                          </a:prstGeom>
                        </pic:spPr>
                      </pic:pic>
                      <pic:pic xmlns:pic="http://schemas.openxmlformats.org/drawingml/2006/picture">
                        <pic:nvPicPr>
                          <pic:cNvPr id="168" name="Picture 168" descr="A screenshot of a cell phone&#10;&#10;Description automatically generated"/>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1958127"/>
                            <a:ext cx="4260850" cy="2238514"/>
                          </a:xfrm>
                          <a:prstGeom prst="rect">
                            <a:avLst/>
                          </a:prstGeom>
                        </pic:spPr>
                      </pic:pic>
                    </wpc:wpc>
                  </a:graphicData>
                </a:graphic>
              </wp:inline>
            </w:drawing>
          </mc:Choice>
          <mc:Fallback>
            <w:pict>
              <v:group w14:anchorId="563019CD" id="Canvas 166" o:spid="_x0000_s1026" editas="canvas" style="width:6in;height:333.3pt;mso-position-horizontal-relative:char;mso-position-vertical-relative:line" coordsize="54864,423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">
                <v:shape id="_x0000_s1027" type="#_x0000_t75" style="position:absolute;width:54864;height:42322;visibility:visible;mso-wrap-style:square" filled="t">
                  <v:fill o:detectmouseclick="t"/>
                  <v:path o:connecttype="none"/>
                </v:shape>
                <v:shape id="Picture 167" o:spid="_x0000_s1028" type="#_x0000_t75" alt="A screenshot of a cell phone&#10;&#10;Description automatically generated" style="position:absolute;width:42608;height:18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">
                  <v:imagedata r:id="rId138" o:title="A screenshot of a cell phone&#10;&#10;Description automatically generated"/>
                </v:shape>
                <v:shape id="Picture 168" o:spid="_x0000_s1029" type="#_x0000_t75" alt="A screenshot of a cell phone&#10;&#10;Description automatically generated" style="position:absolute;top:19581;width:42608;height:2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">
                  <v:imagedata r:id="rId139" o:title="A screenshot of a cell phone&#10;&#10;Description automatically generated"/>
                </v:shape>
                <w10:anchorlock/>
              </v:group>
            </w:pict>
          </mc:Fallback>
        </mc:AlternateContent>
      </w:r>
    </w:p>
    <w:p w14:paraId="3E37FBA5" w14:textId="070D3D06" w:rsidR="00A81E72" w:rsidRDefault="001A01C7" w:rsidP="00227CB2">
      <w:pPr>
        <w:pStyle w:val="Caption"/>
        <w:jc w:val="both"/>
      </w:pPr>
      <w:r>
        <w:t>Figure</w:t>
      </w:r>
      <w:r w:rsidR="00227CB2">
        <w:t xml:space="preserve"> 8.5</w:t>
      </w:r>
      <w:r>
        <w:t>: Usage of external validation scripts</w:t>
      </w:r>
      <w:r w:rsidR="00007579">
        <w:t>.</w:t>
      </w:r>
    </w:p>
    <w:sectPr w:rsidR="00A81E72" w:rsidSect="00BB6D74">
      <w:pgSz w:w="11907" w:h="16840" w:code="9"/>
      <w:pgMar w:top="1418" w:right="1134" w:bottom="1418" w:left="1701" w:header="709"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F3E575" w14:textId="77777777" w:rsidR="00BE5D59" w:rsidRDefault="00BE5D59">
      <w:r>
        <w:separator/>
      </w:r>
    </w:p>
  </w:endnote>
  <w:endnote w:type="continuationSeparator" w:id="0">
    <w:p w14:paraId="73CE48C5" w14:textId="77777777" w:rsidR="00BE5D59" w:rsidRDefault="00BE5D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EF8414" w14:textId="77777777" w:rsidR="00BE5D59" w:rsidRDefault="00BE5D59">
      <w:r>
        <w:separator/>
      </w:r>
    </w:p>
  </w:footnote>
  <w:footnote w:type="continuationSeparator" w:id="0">
    <w:p w14:paraId="6F3777B3" w14:textId="77777777" w:rsidR="00BE5D59" w:rsidRDefault="00BE5D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21083" w14:textId="77777777" w:rsidR="00B2566E" w:rsidRPr="006F1D1D" w:rsidRDefault="00B2566E">
    <w:pPr>
      <w:pStyle w:val="Header"/>
      <w:tabs>
        <w:tab w:val="clear" w:pos="7513"/>
        <w:tab w:val="right" w:pos="7484"/>
      </w:tabs>
    </w:pPr>
    <w:r>
      <w:rPr>
        <w:rStyle w:val="PageNumber"/>
      </w:rPr>
      <w:fldChar w:fldCharType="begin"/>
    </w:r>
    <w:r w:rsidRPr="00AE0C53">
      <w:rPr>
        <w:rStyle w:val="PageNumber"/>
      </w:rPr>
      <w:instrText xml:space="preserve"> PAGE </w:instrText>
    </w:r>
    <w:r>
      <w:rPr>
        <w:rStyle w:val="PageNumber"/>
      </w:rPr>
      <w:fldChar w:fldCharType="separate"/>
    </w:r>
    <w:r w:rsidRPr="00AE0C53">
      <w:rPr>
        <w:rStyle w:val="PageNumber"/>
      </w:rPr>
      <w:t>10</w:t>
    </w:r>
    <w:r>
      <w:rPr>
        <w:rStyle w:val="PageNumber"/>
      </w:rPr>
      <w:fldChar w:fldCharType="end"/>
    </w:r>
    <w:r w:rsidRPr="00AE0C53">
      <w:rPr>
        <w:rStyle w:val="PageNumber"/>
      </w:rPr>
      <w:tab/>
    </w:r>
    <w:r>
      <w:rPr>
        <w:rStyle w:val="PageNumber"/>
      </w:rPr>
      <w:fldChar w:fldCharType="begin"/>
    </w:r>
    <w:r w:rsidRPr="00AE0C53">
      <w:rPr>
        <w:rStyle w:val="PageNumber"/>
      </w:rPr>
      <w:instrText xml:space="preserve"> STYLEREF "Überschrift 1"\n</w:instrText>
    </w:r>
    <w:r>
      <w:rPr>
        <w:rStyle w:val="PageNumber"/>
      </w:rPr>
      <w:fldChar w:fldCharType="separate"/>
    </w:r>
    <w:r>
      <w:rPr>
        <w:rStyle w:val="PageNumber"/>
        <w:b/>
        <w:bCs/>
      </w:rPr>
      <w:t>Error! Use the Home tab to apply Überschrift 1 to the text that you want to appear here.</w:t>
    </w:r>
    <w:r>
      <w:rPr>
        <w:rStyle w:val="PageNumber"/>
      </w:rPr>
      <w:fldChar w:fldCharType="end"/>
    </w:r>
    <w:r w:rsidRPr="00AE0C53">
      <w:rPr>
        <w:rStyle w:val="PageNumber"/>
      </w:rPr>
      <w:t xml:space="preserve"> </w:t>
    </w:r>
    <w:r>
      <w:rPr>
        <w:rStyle w:val="PageNumber"/>
      </w:rPr>
      <w:fldChar w:fldCharType="begin"/>
    </w:r>
    <w:r w:rsidRPr="00AE0C53">
      <w:rPr>
        <w:rStyle w:val="PageNumber"/>
      </w:rPr>
      <w:instrText xml:space="preserve"> STYLEREF "Überschrift 1"</w:instrText>
    </w:r>
    <w:r>
      <w:rPr>
        <w:rStyle w:val="PageNumber"/>
      </w:rPr>
      <w:fldChar w:fldCharType="separate"/>
    </w:r>
    <w:r>
      <w:rPr>
        <w:rStyle w:val="PageNumber"/>
        <w:b/>
        <w:bC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A8CA2" w14:textId="703721ED" w:rsidR="00B2566E" w:rsidRPr="00534A61" w:rsidRDefault="00B2566E" w:rsidP="00370CEB">
    <w:pPr>
      <w:pStyle w:val="Header"/>
      <w:tabs>
        <w:tab w:val="clear" w:pos="7513"/>
        <w:tab w:val="right" w:pos="3719"/>
        <w:tab w:val="left" w:pos="6398"/>
        <w:tab w:val="left" w:pos="6901"/>
        <w:tab w:val="left" w:pos="7091"/>
        <w:tab w:val="left" w:pos="7227"/>
        <w:tab w:val="right" w:pos="9072"/>
      </w:tabs>
      <w:jc w:val="left"/>
    </w:pPr>
    <w:r>
      <w:rPr>
        <w:rStyle w:val="PageNumber"/>
      </w:rPr>
      <w:fldChar w:fldCharType="begin"/>
    </w:r>
    <w:r w:rsidRPr="006F1D1D">
      <w:rPr>
        <w:rStyle w:val="PageNumber"/>
      </w:rPr>
      <w:instrText xml:space="preserve"> STYLEREF  "Überschrift 1" \n </w:instrText>
    </w:r>
    <w:r>
      <w:rPr>
        <w:rStyle w:val="PageNumber"/>
      </w:rPr>
      <w:fldChar w:fldCharType="separate"/>
    </w:r>
    <w:r>
      <w:rPr>
        <w:rStyle w:val="PageNumber"/>
        <w:b/>
        <w:bCs/>
      </w:rPr>
      <w:t>Error! Use the Home tab to apply Überschrift 1 to the text that you want to appear here.</w:t>
    </w:r>
    <w:r>
      <w:rPr>
        <w:rStyle w:val="PageNumber"/>
      </w:rPr>
      <w:fldChar w:fldCharType="end"/>
    </w:r>
    <w:r w:rsidRPr="00AE0C53">
      <w:rPr>
        <w:rStyle w:val="PageNumber"/>
      </w:rPr>
      <w:t xml:space="preserve"> </w:t>
    </w:r>
    <w:r>
      <w:rPr>
        <w:rStyle w:val="PageNumber"/>
      </w:rPr>
      <w:fldChar w:fldCharType="begin"/>
    </w:r>
    <w:r w:rsidRPr="00AE0C53">
      <w:rPr>
        <w:rStyle w:val="PageNumber"/>
      </w:rPr>
      <w:instrText xml:space="preserve"> STYLEREF  "Überschrift 1" </w:instrText>
    </w:r>
    <w:r>
      <w:rPr>
        <w:rStyle w:val="PageNumber"/>
      </w:rPr>
      <w:fldChar w:fldCharType="separate"/>
    </w:r>
    <w:r>
      <w:rPr>
        <w:rStyle w:val="PageNumber"/>
        <w:b/>
        <w:bCs/>
      </w:rPr>
      <w:t>Error! Use the Home tab to apply Überschrift 1 to the text that you want to appear here.</w:t>
    </w:r>
    <w:r>
      <w:rPr>
        <w:rStyle w:val="PageNumber"/>
      </w:rPr>
      <w:fldChar w:fldCharType="end"/>
    </w:r>
    <w:r>
      <w:rPr>
        <w:rStyle w:val="PageNumber"/>
      </w:rPr>
      <w:ptab w:relativeTo="margin" w:alignment="right" w:leader="none"/>
    </w:r>
    <w:r>
      <w:rPr>
        <w:rStyle w:val="PageNumber"/>
      </w:rPr>
      <w:fldChar w:fldCharType="begin"/>
    </w:r>
    <w:r w:rsidRPr="006F1D1D">
      <w:rPr>
        <w:rStyle w:val="PageNumber"/>
      </w:rPr>
      <w:instrText xml:space="preserve"> PAGE   \* MERGEFORMAT </w:instrText>
    </w:r>
    <w:r>
      <w:rPr>
        <w:rStyle w:val="PageNumber"/>
      </w:rPr>
      <w:fldChar w:fldCharType="separate"/>
    </w:r>
    <w:r>
      <w:rPr>
        <w:rStyle w:val="PageNumber"/>
      </w:rPr>
      <w:t>1</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16A4C0" w14:textId="77777777" w:rsidR="00B2566E" w:rsidRDefault="00B2566E">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2"/>
    </w:tblGrid>
    <w:tr w:rsidR="00B2566E" w14:paraId="458D4F6E" w14:textId="77777777" w:rsidTr="00F130D7">
      <w:tc>
        <w:tcPr>
          <w:tcW w:w="8500" w:type="dxa"/>
        </w:tcPr>
        <w:p w14:paraId="349A91D7" w14:textId="77777777" w:rsidR="00B2566E" w:rsidRDefault="00B2566E" w:rsidP="00F130D7">
          <w:pPr>
            <w:pStyle w:val="Header"/>
            <w:pBdr>
              <w:bottom w:val="none" w:sz="0" w:space="0" w:color="auto"/>
            </w:pBdr>
            <w:spacing w:after="0"/>
          </w:pPr>
          <w:r>
            <w:t>Statement</w:t>
          </w:r>
        </w:p>
      </w:tc>
      <w:tc>
        <w:tcPr>
          <w:tcW w:w="562" w:type="dxa"/>
        </w:tcPr>
        <w:p w14:paraId="28D9C5FD" w14:textId="77777777" w:rsidR="00B2566E" w:rsidRDefault="00B2566E" w:rsidP="00F130D7">
          <w:pPr>
            <w:pStyle w:val="Header"/>
            <w:pBdr>
              <w:bottom w:val="none" w:sz="0" w:space="0" w:color="auto"/>
            </w:pBdr>
            <w:spacing w:after="0"/>
            <w:jc w:val="right"/>
          </w:pPr>
          <w:r>
            <w:t>I</w:t>
          </w:r>
        </w:p>
      </w:tc>
    </w:tr>
  </w:tbl>
  <w:p w14:paraId="592D049A" w14:textId="77777777" w:rsidR="00B2566E" w:rsidRDefault="00B2566E" w:rsidP="00F130D7">
    <w:pPr>
      <w:pStyle w:val="Header"/>
      <w:pBdr>
        <w:bottom w:val="none" w:sz="0" w:space="0" w:color="auto"/>
      </w:pBdr>
      <w:spacing w:after="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2"/>
    </w:tblGrid>
    <w:tr w:rsidR="00B2566E" w14:paraId="5193DC66" w14:textId="77777777" w:rsidTr="00F130D7">
      <w:tc>
        <w:tcPr>
          <w:tcW w:w="8500" w:type="dxa"/>
        </w:tcPr>
        <w:p w14:paraId="0C3BA4F5" w14:textId="77777777" w:rsidR="00B2566E" w:rsidRDefault="00B2566E" w:rsidP="00F130D7">
          <w:pPr>
            <w:pStyle w:val="Header"/>
            <w:pBdr>
              <w:bottom w:val="none" w:sz="0" w:space="0" w:color="auto"/>
            </w:pBdr>
            <w:spacing w:after="0"/>
          </w:pPr>
          <w:r>
            <w:t>Content</w:t>
          </w:r>
        </w:p>
      </w:tc>
      <w:tc>
        <w:tcPr>
          <w:tcW w:w="562" w:type="dxa"/>
        </w:tcPr>
        <w:p w14:paraId="6734043F" w14:textId="77777777" w:rsidR="00B2566E" w:rsidRDefault="00B2566E" w:rsidP="00F130D7">
          <w:pPr>
            <w:pStyle w:val="Header"/>
            <w:pBdr>
              <w:bottom w:val="none" w:sz="0" w:space="0" w:color="auto"/>
            </w:pBdr>
            <w:spacing w:after="0"/>
            <w:jc w:val="right"/>
          </w:pPr>
          <w:r>
            <w:t>II</w:t>
          </w:r>
        </w:p>
      </w:tc>
    </w:tr>
  </w:tbl>
  <w:p w14:paraId="307B0408" w14:textId="77777777" w:rsidR="00B2566E" w:rsidRDefault="00B2566E" w:rsidP="00F130D7">
    <w:pPr>
      <w:pStyle w:val="Header"/>
      <w:pBdr>
        <w:bottom w:val="none" w:sz="0" w:space="0" w:color="auto"/>
      </w:pBdr>
      <w:spacing w:after="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2"/>
    </w:tblGrid>
    <w:tr w:rsidR="00B2566E" w14:paraId="3DCF9E27" w14:textId="77777777" w:rsidTr="0021038E">
      <w:trPr>
        <w:tblHeader/>
      </w:trPr>
      <w:tc>
        <w:tcPr>
          <w:tcW w:w="8500" w:type="dxa"/>
        </w:tcPr>
        <w:p w14:paraId="606B5587" w14:textId="3956778B" w:rsidR="00B2566E" w:rsidRDefault="00B2566E" w:rsidP="00F130D7">
          <w:pPr>
            <w:pStyle w:val="Header"/>
            <w:pBdr>
              <w:bottom w:val="none" w:sz="0" w:space="0" w:color="auto"/>
            </w:pBdr>
            <w:spacing w:after="0"/>
          </w:pPr>
          <w:fldSimple w:instr=" STYLEREF  &quot;Heading 1&quot; \n  \* MERGEFORMAT ">
            <w:r w:rsidR="0080384D">
              <w:t>8</w:t>
            </w:r>
          </w:fldSimple>
          <w:r>
            <w:t xml:space="preserve"> </w:t>
          </w:r>
          <w:fldSimple w:instr=" STYLEREF  &quot;Heading 1&quot;  \* MERGEFORMAT ">
            <w:r w:rsidR="0080384D">
              <w:t>Appendix</w:t>
            </w:r>
          </w:fldSimple>
        </w:p>
      </w:tc>
      <w:tc>
        <w:tcPr>
          <w:tcW w:w="562" w:type="dxa"/>
        </w:tcPr>
        <w:p w14:paraId="10BD00AD" w14:textId="77777777" w:rsidR="00B2566E" w:rsidRDefault="00B2566E" w:rsidP="00F130D7">
          <w:pPr>
            <w:pStyle w:val="Header"/>
            <w:pBdr>
              <w:bottom w:val="none" w:sz="0" w:space="0" w:color="auto"/>
            </w:pBdr>
            <w:spacing w:after="0"/>
            <w:jc w:val="right"/>
          </w:pPr>
          <w:r>
            <w:fldChar w:fldCharType="begin"/>
          </w:r>
          <w:r>
            <w:instrText xml:space="preserve"> PAGE    \* MERGEFORMAT </w:instrText>
          </w:r>
          <w:r>
            <w:fldChar w:fldCharType="separate"/>
          </w:r>
          <w:r>
            <w:t>4</w:t>
          </w:r>
          <w:r>
            <w:fldChar w:fldCharType="end"/>
          </w:r>
        </w:p>
      </w:tc>
    </w:tr>
  </w:tbl>
  <w:p w14:paraId="60F30593" w14:textId="77777777" w:rsidR="00B2566E" w:rsidRDefault="00B2566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2"/>
    </w:tblGrid>
    <w:tr w:rsidR="00B2566E" w14:paraId="6824C18E" w14:textId="77777777" w:rsidTr="0021038E">
      <w:trPr>
        <w:tblHeader/>
      </w:trPr>
      <w:tc>
        <w:tcPr>
          <w:tcW w:w="8500" w:type="dxa"/>
        </w:tcPr>
        <w:p w14:paraId="69401F57" w14:textId="554A3B37" w:rsidR="00B2566E" w:rsidRDefault="00B2566E" w:rsidP="00F130D7">
          <w:pPr>
            <w:pStyle w:val="Header"/>
            <w:pBdr>
              <w:bottom w:val="none" w:sz="0" w:space="0" w:color="auto"/>
            </w:pBdr>
            <w:spacing w:after="0"/>
          </w:pPr>
          <w:fldSimple w:instr=" STYLEREF  &quot;Heading 1&quot; \n  \* MERGEFORMAT ">
            <w:r w:rsidR="0080384D">
              <w:t>8</w:t>
            </w:r>
          </w:fldSimple>
          <w:r>
            <w:t xml:space="preserve"> </w:t>
          </w:r>
          <w:fldSimple w:instr=" STYLEREF  &quot;Heading 1&quot;  \* MERGEFORMAT ">
            <w:r w:rsidR="0080384D">
              <w:t>Appendix</w:t>
            </w:r>
          </w:fldSimple>
        </w:p>
      </w:tc>
      <w:tc>
        <w:tcPr>
          <w:tcW w:w="562" w:type="dxa"/>
        </w:tcPr>
        <w:p w14:paraId="5BFF31C2" w14:textId="77777777" w:rsidR="00B2566E" w:rsidRDefault="00B2566E" w:rsidP="00F130D7">
          <w:pPr>
            <w:pStyle w:val="Header"/>
            <w:pBdr>
              <w:bottom w:val="none" w:sz="0" w:space="0" w:color="auto"/>
            </w:pBdr>
            <w:spacing w:after="0"/>
            <w:jc w:val="right"/>
          </w:pPr>
          <w:r>
            <w:fldChar w:fldCharType="begin"/>
          </w:r>
          <w:r>
            <w:instrText xml:space="preserve"> PAGE    \* MERGEFORMAT </w:instrText>
          </w:r>
          <w:r>
            <w:fldChar w:fldCharType="separate"/>
          </w:r>
          <w:r>
            <w:t>4</w:t>
          </w:r>
          <w:r>
            <w:fldChar w:fldCharType="end"/>
          </w:r>
        </w:p>
      </w:tc>
    </w:tr>
  </w:tbl>
  <w:p w14:paraId="65225BDF" w14:textId="77777777" w:rsidR="00B2566E" w:rsidRPr="00534A61" w:rsidRDefault="00B2566E" w:rsidP="0043618D">
    <w:pPr>
      <w:pStyle w:val="Header"/>
      <w:pBdr>
        <w:bottom w:val="none" w:sz="0" w:space="0" w:color="auto"/>
      </w:pBdr>
      <w:tabs>
        <w:tab w:val="clear" w:pos="7513"/>
        <w:tab w:val="right" w:pos="3719"/>
        <w:tab w:val="left" w:pos="6398"/>
        <w:tab w:val="left" w:pos="6901"/>
        <w:tab w:val="left" w:pos="7091"/>
        <w:tab w:val="left" w:pos="7227"/>
        <w:tab w:val="right" w:pos="9072"/>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76343"/>
    <w:multiLevelType w:val="hybridMultilevel"/>
    <w:tmpl w:val="BCCEDB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4667014"/>
    <w:multiLevelType w:val="hybridMultilevel"/>
    <w:tmpl w:val="E57A04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555353A"/>
    <w:multiLevelType w:val="hybridMultilevel"/>
    <w:tmpl w:val="B21A26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67E3F4D"/>
    <w:multiLevelType w:val="hybridMultilevel"/>
    <w:tmpl w:val="7D884BE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C7164B"/>
    <w:multiLevelType w:val="hybridMultilevel"/>
    <w:tmpl w:val="FF1C65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8221FC5"/>
    <w:multiLevelType w:val="hybridMultilevel"/>
    <w:tmpl w:val="1BAE38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ADC573C"/>
    <w:multiLevelType w:val="multilevel"/>
    <w:tmpl w:val="8D0EF848"/>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0B9B7008"/>
    <w:multiLevelType w:val="hybridMultilevel"/>
    <w:tmpl w:val="B41C3A22"/>
    <w:lvl w:ilvl="0" w:tplc="7C82E83A">
      <w:start w:val="2005"/>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FE50754"/>
    <w:multiLevelType w:val="hybridMultilevel"/>
    <w:tmpl w:val="58C4DB86"/>
    <w:lvl w:ilvl="0" w:tplc="CC42ADF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9" w15:restartNumberingAfterBreak="0">
    <w:nsid w:val="11284F41"/>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2364977"/>
    <w:multiLevelType w:val="hybridMultilevel"/>
    <w:tmpl w:val="FB1284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84C5DED"/>
    <w:multiLevelType w:val="multilevel"/>
    <w:tmpl w:val="0458E1DE"/>
    <w:lvl w:ilvl="0">
      <w:start w:val="1"/>
      <w:numFmt w:val="decimal"/>
      <w:lvlText w:val="%1."/>
      <w:lvlJc w:val="left"/>
      <w:pPr>
        <w:tabs>
          <w:tab w:val="num" w:pos="624"/>
        </w:tabs>
        <w:ind w:left="624" w:hanging="624"/>
      </w:pPr>
      <w:rPr>
        <w:rFonts w:hint="default"/>
        <w:color w:val="auto"/>
      </w:rPr>
    </w:lvl>
    <w:lvl w:ilvl="1">
      <w:start w:val="1"/>
      <w:numFmt w:val="decimal"/>
      <w:lvlText w:val="%1.%2"/>
      <w:lvlJc w:val="left"/>
      <w:pPr>
        <w:tabs>
          <w:tab w:val="num" w:pos="708"/>
        </w:tabs>
        <w:ind w:left="708" w:hanging="70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2" w15:restartNumberingAfterBreak="0">
    <w:nsid w:val="23540556"/>
    <w:multiLevelType w:val="hybridMultilevel"/>
    <w:tmpl w:val="BDC0F7CC"/>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3" w15:restartNumberingAfterBreak="0">
    <w:nsid w:val="2A3609D5"/>
    <w:multiLevelType w:val="hybridMultilevel"/>
    <w:tmpl w:val="37B2FE26"/>
    <w:lvl w:ilvl="0" w:tplc="DA383A26">
      <w:numFmt w:val="bullet"/>
      <w:lvlText w:val="•"/>
      <w:lvlJc w:val="left"/>
      <w:pPr>
        <w:ind w:left="720" w:hanging="360"/>
      </w:pPr>
      <w:rPr>
        <w:rFonts w:ascii="Times" w:eastAsia="Times New Roman" w:hAnsi="Times" w:cs="Time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A536EC3"/>
    <w:multiLevelType w:val="hybridMultilevel"/>
    <w:tmpl w:val="B2644B52"/>
    <w:lvl w:ilvl="0" w:tplc="1C683A2A">
      <w:numFmt w:val="bullet"/>
      <w:lvlText w:val="-"/>
      <w:lvlJc w:val="left"/>
      <w:pPr>
        <w:ind w:left="720" w:hanging="360"/>
      </w:pPr>
      <w:rPr>
        <w:rFonts w:ascii="Times" w:eastAsia="Times New Roman" w:hAnsi="Times" w:cs="Times"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D0C5F14"/>
    <w:multiLevelType w:val="hybridMultilevel"/>
    <w:tmpl w:val="B21A26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2373381"/>
    <w:multiLevelType w:val="hybridMultilevel"/>
    <w:tmpl w:val="383E20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9E01290"/>
    <w:multiLevelType w:val="hybridMultilevel"/>
    <w:tmpl w:val="A65230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BD64CB4"/>
    <w:multiLevelType w:val="hybridMultilevel"/>
    <w:tmpl w:val="9736983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0" w15:restartNumberingAfterBreak="0">
    <w:nsid w:val="4D521B25"/>
    <w:multiLevelType w:val="hybridMultilevel"/>
    <w:tmpl w:val="A8F2DFC0"/>
    <w:lvl w:ilvl="0" w:tplc="3A58AF68">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4DDF1B13"/>
    <w:multiLevelType w:val="hybridMultilevel"/>
    <w:tmpl w:val="7A9AEF7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E514546"/>
    <w:multiLevelType w:val="hybridMultilevel"/>
    <w:tmpl w:val="066825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E887389"/>
    <w:multiLevelType w:val="hybridMultilevel"/>
    <w:tmpl w:val="E7BE1B18"/>
    <w:lvl w:ilvl="0" w:tplc="4E20878E">
      <w:start w:val="5"/>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ED4555F"/>
    <w:multiLevelType w:val="hybridMultilevel"/>
    <w:tmpl w:val="8070A8A2"/>
    <w:lvl w:ilvl="0" w:tplc="0D085036">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25" w15:restartNumberingAfterBreak="0">
    <w:nsid w:val="53995F27"/>
    <w:multiLevelType w:val="hybridMultilevel"/>
    <w:tmpl w:val="DE0883FC"/>
    <w:lvl w:ilvl="0" w:tplc="BCC4219C">
      <w:start w:val="3"/>
      <w:numFmt w:val="bullet"/>
      <w:lvlText w:val="-"/>
      <w:lvlJc w:val="left"/>
      <w:pPr>
        <w:ind w:left="720" w:hanging="360"/>
      </w:pPr>
      <w:rPr>
        <w:rFonts w:ascii="Times" w:eastAsia="Times New Roman" w:hAnsi="Times" w:cs="Time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4CC6163"/>
    <w:multiLevelType w:val="hybridMultilevel"/>
    <w:tmpl w:val="9DEE35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6971A3E"/>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82B3C85"/>
    <w:multiLevelType w:val="hybridMultilevel"/>
    <w:tmpl w:val="E9B448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86F6E0D"/>
    <w:multiLevelType w:val="hybridMultilevel"/>
    <w:tmpl w:val="926E0F6E"/>
    <w:lvl w:ilvl="0" w:tplc="40C89E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30" w15:restartNumberingAfterBreak="0">
    <w:nsid w:val="5E9E0BB3"/>
    <w:multiLevelType w:val="hybridMultilevel"/>
    <w:tmpl w:val="10307290"/>
    <w:lvl w:ilvl="0" w:tplc="3AC043E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32" w15:restartNumberingAfterBreak="0">
    <w:nsid w:val="66151176"/>
    <w:multiLevelType w:val="hybridMultilevel"/>
    <w:tmpl w:val="20D026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7C001C8"/>
    <w:multiLevelType w:val="hybridMultilevel"/>
    <w:tmpl w:val="1E76DB1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68654644"/>
    <w:multiLevelType w:val="hybridMultilevel"/>
    <w:tmpl w:val="A15CD0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A7D7D02"/>
    <w:multiLevelType w:val="hybridMultilevel"/>
    <w:tmpl w:val="E7AA00D8"/>
    <w:lvl w:ilvl="0" w:tplc="3AC043E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7" w15:restartNumberingAfterBreak="0">
    <w:nsid w:val="76B13493"/>
    <w:multiLevelType w:val="hybridMultilevel"/>
    <w:tmpl w:val="4E00C6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86C1481"/>
    <w:multiLevelType w:val="hybridMultilevel"/>
    <w:tmpl w:val="746481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B415028"/>
    <w:multiLevelType w:val="hybridMultilevel"/>
    <w:tmpl w:val="F816278A"/>
    <w:lvl w:ilvl="0" w:tplc="2000000F">
      <w:start w:val="1"/>
      <w:numFmt w:val="decimal"/>
      <w:lvlText w:val="%1."/>
      <w:lvlJc w:val="left"/>
      <w:pPr>
        <w:ind w:left="720" w:hanging="360"/>
      </w:pPr>
      <w:rPr>
        <w:rFonts w:hint="default"/>
        <w:sz w:val="2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7C836FA0"/>
    <w:multiLevelType w:val="hybridMultilevel"/>
    <w:tmpl w:val="F8FC79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F617D16"/>
    <w:multiLevelType w:val="hybridMultilevel"/>
    <w:tmpl w:val="521EAA5E"/>
    <w:lvl w:ilvl="0" w:tplc="87AEA9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42" w15:restartNumberingAfterBreak="0">
    <w:nsid w:val="7FA94190"/>
    <w:multiLevelType w:val="hybridMultilevel"/>
    <w:tmpl w:val="E99EFA4E"/>
    <w:lvl w:ilvl="0" w:tplc="9B30F634">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num w:numId="1">
    <w:abstractNumId w:val="36"/>
  </w:num>
  <w:num w:numId="2">
    <w:abstractNumId w:val="6"/>
  </w:num>
  <w:num w:numId="3">
    <w:abstractNumId w:val="19"/>
  </w:num>
  <w:num w:numId="4">
    <w:abstractNumId w:val="31"/>
  </w:num>
  <w:num w:numId="5">
    <w:abstractNumId w:val="25"/>
  </w:num>
  <w:num w:numId="6">
    <w:abstractNumId w:val="14"/>
  </w:num>
  <w:num w:numId="7">
    <w:abstractNumId w:val="11"/>
  </w:num>
  <w:num w:numId="8">
    <w:abstractNumId w:val="9"/>
  </w:num>
  <w:num w:numId="9">
    <w:abstractNumId w:val="27"/>
  </w:num>
  <w:num w:numId="10">
    <w:abstractNumId w:val="7"/>
  </w:num>
  <w:num w:numId="11">
    <w:abstractNumId w:val="40"/>
  </w:num>
  <w:num w:numId="12">
    <w:abstractNumId w:val="8"/>
  </w:num>
  <w:num w:numId="13">
    <w:abstractNumId w:val="41"/>
  </w:num>
  <w:num w:numId="14">
    <w:abstractNumId w:val="29"/>
  </w:num>
  <w:num w:numId="15">
    <w:abstractNumId w:val="24"/>
  </w:num>
  <w:num w:numId="16">
    <w:abstractNumId w:val="42"/>
  </w:num>
  <w:num w:numId="17">
    <w:abstractNumId w:val="18"/>
  </w:num>
  <w:num w:numId="18">
    <w:abstractNumId w:val="23"/>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2"/>
  </w:num>
  <w:num w:numId="21">
    <w:abstractNumId w:val="15"/>
  </w:num>
  <w:num w:numId="22">
    <w:abstractNumId w:val="2"/>
  </w:num>
  <w:num w:numId="23">
    <w:abstractNumId w:val="38"/>
  </w:num>
  <w:num w:numId="24">
    <w:abstractNumId w:val="20"/>
  </w:num>
  <w:num w:numId="25">
    <w:abstractNumId w:val="17"/>
  </w:num>
  <w:num w:numId="26">
    <w:abstractNumId w:val="13"/>
  </w:num>
  <w:num w:numId="27">
    <w:abstractNumId w:val="12"/>
  </w:num>
  <w:num w:numId="28">
    <w:abstractNumId w:val="35"/>
  </w:num>
  <w:num w:numId="29">
    <w:abstractNumId w:val="30"/>
  </w:num>
  <w:num w:numId="30">
    <w:abstractNumId w:val="21"/>
  </w:num>
  <w:num w:numId="31">
    <w:abstractNumId w:val="34"/>
  </w:num>
  <w:num w:numId="32">
    <w:abstractNumId w:val="10"/>
  </w:num>
  <w:num w:numId="33">
    <w:abstractNumId w:val="26"/>
  </w:num>
  <w:num w:numId="34">
    <w:abstractNumId w:val="22"/>
  </w:num>
  <w:num w:numId="35">
    <w:abstractNumId w:val="0"/>
  </w:num>
  <w:num w:numId="36">
    <w:abstractNumId w:val="37"/>
  </w:num>
  <w:num w:numId="37">
    <w:abstractNumId w:val="39"/>
  </w:num>
  <w:num w:numId="38">
    <w:abstractNumId w:val="16"/>
  </w:num>
  <w:num w:numId="39">
    <w:abstractNumId w:val="4"/>
  </w:num>
  <w:num w:numId="40">
    <w:abstractNumId w:val="28"/>
  </w:num>
  <w:num w:numId="41">
    <w:abstractNumId w:val="1"/>
  </w:num>
  <w:num w:numId="42">
    <w:abstractNumId w:val="5"/>
  </w:num>
  <w:num w:numId="43">
    <w:abstractNumId w:val="3"/>
  </w:num>
  <w:num w:numId="44">
    <w:abstractNumId w:val="3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C53"/>
    <w:rsid w:val="00003FAC"/>
    <w:rsid w:val="00004B35"/>
    <w:rsid w:val="00005201"/>
    <w:rsid w:val="00007579"/>
    <w:rsid w:val="00013E08"/>
    <w:rsid w:val="000140F5"/>
    <w:rsid w:val="000144BD"/>
    <w:rsid w:val="000232F4"/>
    <w:rsid w:val="00024259"/>
    <w:rsid w:val="00024498"/>
    <w:rsid w:val="0002691A"/>
    <w:rsid w:val="00027633"/>
    <w:rsid w:val="00034948"/>
    <w:rsid w:val="00036F04"/>
    <w:rsid w:val="0003755B"/>
    <w:rsid w:val="00037A06"/>
    <w:rsid w:val="00046539"/>
    <w:rsid w:val="000509AD"/>
    <w:rsid w:val="0005232F"/>
    <w:rsid w:val="00052D74"/>
    <w:rsid w:val="000531E0"/>
    <w:rsid w:val="00055D60"/>
    <w:rsid w:val="00056436"/>
    <w:rsid w:val="00056FA6"/>
    <w:rsid w:val="00060054"/>
    <w:rsid w:val="00065A95"/>
    <w:rsid w:val="00067444"/>
    <w:rsid w:val="000720E1"/>
    <w:rsid w:val="0007520A"/>
    <w:rsid w:val="000753DE"/>
    <w:rsid w:val="00077115"/>
    <w:rsid w:val="00077219"/>
    <w:rsid w:val="00083832"/>
    <w:rsid w:val="0008472F"/>
    <w:rsid w:val="0008704F"/>
    <w:rsid w:val="000909C6"/>
    <w:rsid w:val="000931AD"/>
    <w:rsid w:val="00097B4D"/>
    <w:rsid w:val="00097DC3"/>
    <w:rsid w:val="000A5706"/>
    <w:rsid w:val="000A6878"/>
    <w:rsid w:val="000A75D0"/>
    <w:rsid w:val="000A7E97"/>
    <w:rsid w:val="000B220B"/>
    <w:rsid w:val="000B232A"/>
    <w:rsid w:val="000B6906"/>
    <w:rsid w:val="000C0968"/>
    <w:rsid w:val="000C1EC8"/>
    <w:rsid w:val="000C5A6F"/>
    <w:rsid w:val="000C68B4"/>
    <w:rsid w:val="000C6D7C"/>
    <w:rsid w:val="000D196F"/>
    <w:rsid w:val="000D22FD"/>
    <w:rsid w:val="000D2A79"/>
    <w:rsid w:val="000D2EA3"/>
    <w:rsid w:val="000D3536"/>
    <w:rsid w:val="000D433E"/>
    <w:rsid w:val="000D49E7"/>
    <w:rsid w:val="000D4E2E"/>
    <w:rsid w:val="000D6704"/>
    <w:rsid w:val="000E0CC8"/>
    <w:rsid w:val="000E216E"/>
    <w:rsid w:val="000E625C"/>
    <w:rsid w:val="000E6D2A"/>
    <w:rsid w:val="000F17A7"/>
    <w:rsid w:val="000F249C"/>
    <w:rsid w:val="000F6774"/>
    <w:rsid w:val="000F6905"/>
    <w:rsid w:val="000F6DBD"/>
    <w:rsid w:val="000F7057"/>
    <w:rsid w:val="000F7A52"/>
    <w:rsid w:val="001047E3"/>
    <w:rsid w:val="00111D66"/>
    <w:rsid w:val="00116AD8"/>
    <w:rsid w:val="00126836"/>
    <w:rsid w:val="001301C9"/>
    <w:rsid w:val="001318E7"/>
    <w:rsid w:val="00131BFE"/>
    <w:rsid w:val="00131C63"/>
    <w:rsid w:val="0013411F"/>
    <w:rsid w:val="001356F9"/>
    <w:rsid w:val="0013765A"/>
    <w:rsid w:val="001424A1"/>
    <w:rsid w:val="001449E4"/>
    <w:rsid w:val="00145135"/>
    <w:rsid w:val="0015026F"/>
    <w:rsid w:val="00151816"/>
    <w:rsid w:val="0015628D"/>
    <w:rsid w:val="0015643F"/>
    <w:rsid w:val="00160852"/>
    <w:rsid w:val="001612F0"/>
    <w:rsid w:val="00165005"/>
    <w:rsid w:val="00166001"/>
    <w:rsid w:val="00166FCA"/>
    <w:rsid w:val="0017468D"/>
    <w:rsid w:val="0017517C"/>
    <w:rsid w:val="00175710"/>
    <w:rsid w:val="00176F97"/>
    <w:rsid w:val="001779A0"/>
    <w:rsid w:val="00181AD4"/>
    <w:rsid w:val="00181EB2"/>
    <w:rsid w:val="00182AB0"/>
    <w:rsid w:val="0018640A"/>
    <w:rsid w:val="00192CCA"/>
    <w:rsid w:val="00192DA0"/>
    <w:rsid w:val="001959E9"/>
    <w:rsid w:val="001A01C7"/>
    <w:rsid w:val="001A0B44"/>
    <w:rsid w:val="001A3A74"/>
    <w:rsid w:val="001A53B5"/>
    <w:rsid w:val="001A63DB"/>
    <w:rsid w:val="001A67C8"/>
    <w:rsid w:val="001B0102"/>
    <w:rsid w:val="001B300E"/>
    <w:rsid w:val="001B3075"/>
    <w:rsid w:val="001B3362"/>
    <w:rsid w:val="001D174D"/>
    <w:rsid w:val="001D2724"/>
    <w:rsid w:val="001D2C5B"/>
    <w:rsid w:val="001D40F5"/>
    <w:rsid w:val="001D5071"/>
    <w:rsid w:val="001D5D28"/>
    <w:rsid w:val="001D6F60"/>
    <w:rsid w:val="001E1DC3"/>
    <w:rsid w:val="001E2A2F"/>
    <w:rsid w:val="001E4775"/>
    <w:rsid w:val="001E48E9"/>
    <w:rsid w:val="001E691F"/>
    <w:rsid w:val="001E78BF"/>
    <w:rsid w:val="001F0480"/>
    <w:rsid w:val="001F22CB"/>
    <w:rsid w:val="001F24E3"/>
    <w:rsid w:val="001F3B62"/>
    <w:rsid w:val="001F6D90"/>
    <w:rsid w:val="001F773C"/>
    <w:rsid w:val="00200971"/>
    <w:rsid w:val="00200A87"/>
    <w:rsid w:val="00200D3A"/>
    <w:rsid w:val="002041BC"/>
    <w:rsid w:val="00206973"/>
    <w:rsid w:val="00206CFF"/>
    <w:rsid w:val="00206F70"/>
    <w:rsid w:val="00207978"/>
    <w:rsid w:val="002100EA"/>
    <w:rsid w:val="0021038E"/>
    <w:rsid w:val="002152B5"/>
    <w:rsid w:val="00216D9A"/>
    <w:rsid w:val="0022089C"/>
    <w:rsid w:val="00220982"/>
    <w:rsid w:val="00220B6A"/>
    <w:rsid w:val="00222F17"/>
    <w:rsid w:val="00224C3D"/>
    <w:rsid w:val="002261C0"/>
    <w:rsid w:val="002277C7"/>
    <w:rsid w:val="00227CB2"/>
    <w:rsid w:val="002306E6"/>
    <w:rsid w:val="00231BF2"/>
    <w:rsid w:val="00241604"/>
    <w:rsid w:val="0024687C"/>
    <w:rsid w:val="002479B8"/>
    <w:rsid w:val="0025050F"/>
    <w:rsid w:val="00254E98"/>
    <w:rsid w:val="00262803"/>
    <w:rsid w:val="002631E1"/>
    <w:rsid w:val="00264B79"/>
    <w:rsid w:val="00270067"/>
    <w:rsid w:val="002740AF"/>
    <w:rsid w:val="002759BA"/>
    <w:rsid w:val="002767E1"/>
    <w:rsid w:val="00276F01"/>
    <w:rsid w:val="00280FC3"/>
    <w:rsid w:val="002838AF"/>
    <w:rsid w:val="0028472E"/>
    <w:rsid w:val="00285EBC"/>
    <w:rsid w:val="00287F0B"/>
    <w:rsid w:val="00290B3B"/>
    <w:rsid w:val="002911CD"/>
    <w:rsid w:val="00291332"/>
    <w:rsid w:val="002921B9"/>
    <w:rsid w:val="002923F7"/>
    <w:rsid w:val="0029282D"/>
    <w:rsid w:val="00293D8A"/>
    <w:rsid w:val="00294400"/>
    <w:rsid w:val="00296F3F"/>
    <w:rsid w:val="002A3519"/>
    <w:rsid w:val="002A4301"/>
    <w:rsid w:val="002A5300"/>
    <w:rsid w:val="002B017B"/>
    <w:rsid w:val="002B1D39"/>
    <w:rsid w:val="002B2A8F"/>
    <w:rsid w:val="002B3268"/>
    <w:rsid w:val="002B4B76"/>
    <w:rsid w:val="002B4C0D"/>
    <w:rsid w:val="002B7E0D"/>
    <w:rsid w:val="002C2AEF"/>
    <w:rsid w:val="002C2BB4"/>
    <w:rsid w:val="002D1DB6"/>
    <w:rsid w:val="002D53E0"/>
    <w:rsid w:val="002E086F"/>
    <w:rsid w:val="002E0A6C"/>
    <w:rsid w:val="002E2BD8"/>
    <w:rsid w:val="002E7B31"/>
    <w:rsid w:val="002E7C10"/>
    <w:rsid w:val="002F054A"/>
    <w:rsid w:val="002F4615"/>
    <w:rsid w:val="003020B6"/>
    <w:rsid w:val="00302A9D"/>
    <w:rsid w:val="00310D69"/>
    <w:rsid w:val="003140D5"/>
    <w:rsid w:val="00314A66"/>
    <w:rsid w:val="0032063B"/>
    <w:rsid w:val="003232AD"/>
    <w:rsid w:val="00323935"/>
    <w:rsid w:val="00323E0E"/>
    <w:rsid w:val="00323F86"/>
    <w:rsid w:val="00324DBA"/>
    <w:rsid w:val="0032586D"/>
    <w:rsid w:val="00325CC9"/>
    <w:rsid w:val="00327EC4"/>
    <w:rsid w:val="0033132C"/>
    <w:rsid w:val="00335AD4"/>
    <w:rsid w:val="00335FFE"/>
    <w:rsid w:val="00340976"/>
    <w:rsid w:val="003422D8"/>
    <w:rsid w:val="00344039"/>
    <w:rsid w:val="00345A78"/>
    <w:rsid w:val="00345EFB"/>
    <w:rsid w:val="003460A2"/>
    <w:rsid w:val="00347C49"/>
    <w:rsid w:val="00347E3C"/>
    <w:rsid w:val="003506C2"/>
    <w:rsid w:val="00350C83"/>
    <w:rsid w:val="00355640"/>
    <w:rsid w:val="00355AAC"/>
    <w:rsid w:val="003605A0"/>
    <w:rsid w:val="00360652"/>
    <w:rsid w:val="00362655"/>
    <w:rsid w:val="0036404D"/>
    <w:rsid w:val="003642B0"/>
    <w:rsid w:val="00365CAC"/>
    <w:rsid w:val="0036629F"/>
    <w:rsid w:val="00366A08"/>
    <w:rsid w:val="00370B87"/>
    <w:rsid w:val="00370CEB"/>
    <w:rsid w:val="003721DA"/>
    <w:rsid w:val="00372250"/>
    <w:rsid w:val="00372531"/>
    <w:rsid w:val="00374AED"/>
    <w:rsid w:val="0038118A"/>
    <w:rsid w:val="003815DB"/>
    <w:rsid w:val="003827CE"/>
    <w:rsid w:val="00383CD1"/>
    <w:rsid w:val="00385D00"/>
    <w:rsid w:val="00385FB3"/>
    <w:rsid w:val="00386C16"/>
    <w:rsid w:val="00390DAA"/>
    <w:rsid w:val="003961E7"/>
    <w:rsid w:val="00397019"/>
    <w:rsid w:val="003A43A2"/>
    <w:rsid w:val="003A603E"/>
    <w:rsid w:val="003B04A6"/>
    <w:rsid w:val="003B1353"/>
    <w:rsid w:val="003B1A44"/>
    <w:rsid w:val="003B3C51"/>
    <w:rsid w:val="003B4A92"/>
    <w:rsid w:val="003B5934"/>
    <w:rsid w:val="003B5DEA"/>
    <w:rsid w:val="003C26E7"/>
    <w:rsid w:val="003C2D80"/>
    <w:rsid w:val="003C55A4"/>
    <w:rsid w:val="003C591B"/>
    <w:rsid w:val="003D0E2F"/>
    <w:rsid w:val="003D0FF4"/>
    <w:rsid w:val="003D200F"/>
    <w:rsid w:val="003D5B45"/>
    <w:rsid w:val="003E151D"/>
    <w:rsid w:val="003E253F"/>
    <w:rsid w:val="003E66D7"/>
    <w:rsid w:val="003E6D0A"/>
    <w:rsid w:val="003E6D2B"/>
    <w:rsid w:val="003F07EF"/>
    <w:rsid w:val="003F24C0"/>
    <w:rsid w:val="003F30C3"/>
    <w:rsid w:val="003F6C24"/>
    <w:rsid w:val="00401EF8"/>
    <w:rsid w:val="00403834"/>
    <w:rsid w:val="00410589"/>
    <w:rsid w:val="00410A42"/>
    <w:rsid w:val="00410C19"/>
    <w:rsid w:val="00412FB3"/>
    <w:rsid w:val="00413C49"/>
    <w:rsid w:val="004148CE"/>
    <w:rsid w:val="00415AE9"/>
    <w:rsid w:val="00420221"/>
    <w:rsid w:val="00423179"/>
    <w:rsid w:val="00427359"/>
    <w:rsid w:val="004316D5"/>
    <w:rsid w:val="004344A2"/>
    <w:rsid w:val="0043618D"/>
    <w:rsid w:val="00436FCB"/>
    <w:rsid w:val="0044012A"/>
    <w:rsid w:val="00440EE9"/>
    <w:rsid w:val="00441098"/>
    <w:rsid w:val="004417CD"/>
    <w:rsid w:val="00443159"/>
    <w:rsid w:val="004439B9"/>
    <w:rsid w:val="004439DD"/>
    <w:rsid w:val="0044489B"/>
    <w:rsid w:val="0044546B"/>
    <w:rsid w:val="004457F5"/>
    <w:rsid w:val="00450AB9"/>
    <w:rsid w:val="00450BA6"/>
    <w:rsid w:val="00453FAA"/>
    <w:rsid w:val="00454337"/>
    <w:rsid w:val="004578A5"/>
    <w:rsid w:val="00460F3D"/>
    <w:rsid w:val="00461D28"/>
    <w:rsid w:val="004647AE"/>
    <w:rsid w:val="00465991"/>
    <w:rsid w:val="00465AEA"/>
    <w:rsid w:val="00466ADF"/>
    <w:rsid w:val="00470F1B"/>
    <w:rsid w:val="00473217"/>
    <w:rsid w:val="0047455F"/>
    <w:rsid w:val="004749C8"/>
    <w:rsid w:val="00477A8F"/>
    <w:rsid w:val="00480F9D"/>
    <w:rsid w:val="00482697"/>
    <w:rsid w:val="0048334A"/>
    <w:rsid w:val="004841FE"/>
    <w:rsid w:val="00484CF7"/>
    <w:rsid w:val="00485DBE"/>
    <w:rsid w:val="00487D73"/>
    <w:rsid w:val="00491A0D"/>
    <w:rsid w:val="00492215"/>
    <w:rsid w:val="00494C8A"/>
    <w:rsid w:val="004974F7"/>
    <w:rsid w:val="004A0A81"/>
    <w:rsid w:val="004A158B"/>
    <w:rsid w:val="004A292C"/>
    <w:rsid w:val="004A4A7A"/>
    <w:rsid w:val="004A5B08"/>
    <w:rsid w:val="004A649E"/>
    <w:rsid w:val="004A6D5A"/>
    <w:rsid w:val="004A7BB3"/>
    <w:rsid w:val="004A7F26"/>
    <w:rsid w:val="004B345A"/>
    <w:rsid w:val="004B45E5"/>
    <w:rsid w:val="004C1650"/>
    <w:rsid w:val="004C4A74"/>
    <w:rsid w:val="004C5CB4"/>
    <w:rsid w:val="004C6321"/>
    <w:rsid w:val="004D0C5D"/>
    <w:rsid w:val="004D0F38"/>
    <w:rsid w:val="004D1378"/>
    <w:rsid w:val="004D195A"/>
    <w:rsid w:val="004D1FB1"/>
    <w:rsid w:val="004D5495"/>
    <w:rsid w:val="004D62B8"/>
    <w:rsid w:val="004D718E"/>
    <w:rsid w:val="004D736B"/>
    <w:rsid w:val="004D75C8"/>
    <w:rsid w:val="004E336C"/>
    <w:rsid w:val="004E5759"/>
    <w:rsid w:val="004E7FD1"/>
    <w:rsid w:val="004F1C60"/>
    <w:rsid w:val="004F438C"/>
    <w:rsid w:val="004F4932"/>
    <w:rsid w:val="004F55D8"/>
    <w:rsid w:val="004F55E3"/>
    <w:rsid w:val="00500091"/>
    <w:rsid w:val="00501AEB"/>
    <w:rsid w:val="00503C90"/>
    <w:rsid w:val="005043C8"/>
    <w:rsid w:val="005053D3"/>
    <w:rsid w:val="00506125"/>
    <w:rsid w:val="0050693E"/>
    <w:rsid w:val="00513C01"/>
    <w:rsid w:val="00515179"/>
    <w:rsid w:val="00515FB0"/>
    <w:rsid w:val="00516134"/>
    <w:rsid w:val="0051709F"/>
    <w:rsid w:val="00520657"/>
    <w:rsid w:val="00521184"/>
    <w:rsid w:val="005217D9"/>
    <w:rsid w:val="0052456A"/>
    <w:rsid w:val="00524C07"/>
    <w:rsid w:val="00527A1B"/>
    <w:rsid w:val="00527B65"/>
    <w:rsid w:val="00533727"/>
    <w:rsid w:val="00533905"/>
    <w:rsid w:val="005342C5"/>
    <w:rsid w:val="00534A61"/>
    <w:rsid w:val="0053756E"/>
    <w:rsid w:val="00542C7F"/>
    <w:rsid w:val="00545A29"/>
    <w:rsid w:val="00545DB6"/>
    <w:rsid w:val="00550BD9"/>
    <w:rsid w:val="00552349"/>
    <w:rsid w:val="00553626"/>
    <w:rsid w:val="0055647C"/>
    <w:rsid w:val="00560D7A"/>
    <w:rsid w:val="00561B93"/>
    <w:rsid w:val="00562F6E"/>
    <w:rsid w:val="00564535"/>
    <w:rsid w:val="005672CF"/>
    <w:rsid w:val="00576001"/>
    <w:rsid w:val="00576F8A"/>
    <w:rsid w:val="00577CB7"/>
    <w:rsid w:val="005808E5"/>
    <w:rsid w:val="00581814"/>
    <w:rsid w:val="00581903"/>
    <w:rsid w:val="00581C41"/>
    <w:rsid w:val="005870E0"/>
    <w:rsid w:val="0059095B"/>
    <w:rsid w:val="00590FC5"/>
    <w:rsid w:val="005946E2"/>
    <w:rsid w:val="005973E4"/>
    <w:rsid w:val="005979C4"/>
    <w:rsid w:val="005A1AA5"/>
    <w:rsid w:val="005A3450"/>
    <w:rsid w:val="005A680E"/>
    <w:rsid w:val="005B0E2D"/>
    <w:rsid w:val="005B1982"/>
    <w:rsid w:val="005B23ED"/>
    <w:rsid w:val="005B245F"/>
    <w:rsid w:val="005B75A4"/>
    <w:rsid w:val="005C0638"/>
    <w:rsid w:val="005C0B35"/>
    <w:rsid w:val="005C17F9"/>
    <w:rsid w:val="005C2CCA"/>
    <w:rsid w:val="005C6299"/>
    <w:rsid w:val="005C645F"/>
    <w:rsid w:val="005C777C"/>
    <w:rsid w:val="005C7796"/>
    <w:rsid w:val="005D1908"/>
    <w:rsid w:val="005D4C22"/>
    <w:rsid w:val="005D5B75"/>
    <w:rsid w:val="005D7318"/>
    <w:rsid w:val="005E2710"/>
    <w:rsid w:val="005E58CA"/>
    <w:rsid w:val="005F1DEF"/>
    <w:rsid w:val="005F4CC4"/>
    <w:rsid w:val="005F51AA"/>
    <w:rsid w:val="005F650A"/>
    <w:rsid w:val="005F67F5"/>
    <w:rsid w:val="0060281A"/>
    <w:rsid w:val="006078FA"/>
    <w:rsid w:val="0060798F"/>
    <w:rsid w:val="00607B3D"/>
    <w:rsid w:val="00610383"/>
    <w:rsid w:val="0061218A"/>
    <w:rsid w:val="00612587"/>
    <w:rsid w:val="00612E7E"/>
    <w:rsid w:val="00612EB8"/>
    <w:rsid w:val="006157A3"/>
    <w:rsid w:val="006215AB"/>
    <w:rsid w:val="0062213E"/>
    <w:rsid w:val="00623ACB"/>
    <w:rsid w:val="0062414A"/>
    <w:rsid w:val="00624D81"/>
    <w:rsid w:val="0062581E"/>
    <w:rsid w:val="00631DD1"/>
    <w:rsid w:val="0063300F"/>
    <w:rsid w:val="0063307B"/>
    <w:rsid w:val="0064049F"/>
    <w:rsid w:val="00641A75"/>
    <w:rsid w:val="006426E6"/>
    <w:rsid w:val="0064541E"/>
    <w:rsid w:val="006505A6"/>
    <w:rsid w:val="00651F59"/>
    <w:rsid w:val="00655011"/>
    <w:rsid w:val="00660C69"/>
    <w:rsid w:val="0066381F"/>
    <w:rsid w:val="00663848"/>
    <w:rsid w:val="00665634"/>
    <w:rsid w:val="00665A9C"/>
    <w:rsid w:val="006661D5"/>
    <w:rsid w:val="0066658D"/>
    <w:rsid w:val="006672F7"/>
    <w:rsid w:val="006709A0"/>
    <w:rsid w:val="00671091"/>
    <w:rsid w:val="00672816"/>
    <w:rsid w:val="00680B00"/>
    <w:rsid w:val="00683824"/>
    <w:rsid w:val="00684464"/>
    <w:rsid w:val="006851F2"/>
    <w:rsid w:val="00685E18"/>
    <w:rsid w:val="00686D7D"/>
    <w:rsid w:val="00687FB5"/>
    <w:rsid w:val="00693D8C"/>
    <w:rsid w:val="006A2E5B"/>
    <w:rsid w:val="006A3473"/>
    <w:rsid w:val="006A5C85"/>
    <w:rsid w:val="006A610F"/>
    <w:rsid w:val="006A6DFC"/>
    <w:rsid w:val="006A782F"/>
    <w:rsid w:val="006B4067"/>
    <w:rsid w:val="006B4BBF"/>
    <w:rsid w:val="006B7FAB"/>
    <w:rsid w:val="006C10E4"/>
    <w:rsid w:val="006C1538"/>
    <w:rsid w:val="006C4C35"/>
    <w:rsid w:val="006D0027"/>
    <w:rsid w:val="006D03D3"/>
    <w:rsid w:val="006D3AFD"/>
    <w:rsid w:val="006D4037"/>
    <w:rsid w:val="006D6960"/>
    <w:rsid w:val="006E0856"/>
    <w:rsid w:val="006E12F2"/>
    <w:rsid w:val="006E2B97"/>
    <w:rsid w:val="006F0BBF"/>
    <w:rsid w:val="006F18F8"/>
    <w:rsid w:val="006F1D1D"/>
    <w:rsid w:val="006F2E1E"/>
    <w:rsid w:val="006F48C6"/>
    <w:rsid w:val="006F4C6C"/>
    <w:rsid w:val="006F6DA6"/>
    <w:rsid w:val="007006F2"/>
    <w:rsid w:val="00703508"/>
    <w:rsid w:val="00703C5B"/>
    <w:rsid w:val="0070561C"/>
    <w:rsid w:val="007060F2"/>
    <w:rsid w:val="00707393"/>
    <w:rsid w:val="00707DAD"/>
    <w:rsid w:val="00710B6F"/>
    <w:rsid w:val="00711219"/>
    <w:rsid w:val="0071180B"/>
    <w:rsid w:val="00711D93"/>
    <w:rsid w:val="007128EA"/>
    <w:rsid w:val="00712B86"/>
    <w:rsid w:val="00717CDC"/>
    <w:rsid w:val="00726529"/>
    <w:rsid w:val="007324DE"/>
    <w:rsid w:val="00733894"/>
    <w:rsid w:val="00734F57"/>
    <w:rsid w:val="00735952"/>
    <w:rsid w:val="00735C85"/>
    <w:rsid w:val="00741060"/>
    <w:rsid w:val="00741F07"/>
    <w:rsid w:val="00742596"/>
    <w:rsid w:val="007441DA"/>
    <w:rsid w:val="007443CE"/>
    <w:rsid w:val="00744E1B"/>
    <w:rsid w:val="00745081"/>
    <w:rsid w:val="0074537C"/>
    <w:rsid w:val="0074662D"/>
    <w:rsid w:val="00750E8E"/>
    <w:rsid w:val="00752C42"/>
    <w:rsid w:val="0075710E"/>
    <w:rsid w:val="007577AA"/>
    <w:rsid w:val="00757AA5"/>
    <w:rsid w:val="00760C00"/>
    <w:rsid w:val="00761E11"/>
    <w:rsid w:val="007640EC"/>
    <w:rsid w:val="00764CC1"/>
    <w:rsid w:val="00772F0B"/>
    <w:rsid w:val="007762EF"/>
    <w:rsid w:val="0077666B"/>
    <w:rsid w:val="007773AF"/>
    <w:rsid w:val="00777E72"/>
    <w:rsid w:val="00782DCD"/>
    <w:rsid w:val="00782E28"/>
    <w:rsid w:val="00787E12"/>
    <w:rsid w:val="007912F9"/>
    <w:rsid w:val="00792B21"/>
    <w:rsid w:val="007953DD"/>
    <w:rsid w:val="00795810"/>
    <w:rsid w:val="007965B8"/>
    <w:rsid w:val="00797283"/>
    <w:rsid w:val="00797AAD"/>
    <w:rsid w:val="007A1FBE"/>
    <w:rsid w:val="007A6D46"/>
    <w:rsid w:val="007A74C6"/>
    <w:rsid w:val="007B2634"/>
    <w:rsid w:val="007B4512"/>
    <w:rsid w:val="007B525A"/>
    <w:rsid w:val="007B739D"/>
    <w:rsid w:val="007B79E4"/>
    <w:rsid w:val="007B7B25"/>
    <w:rsid w:val="007C2A5B"/>
    <w:rsid w:val="007C5B06"/>
    <w:rsid w:val="007C6B3D"/>
    <w:rsid w:val="007D46E2"/>
    <w:rsid w:val="007D621F"/>
    <w:rsid w:val="007D6E2D"/>
    <w:rsid w:val="007D76E2"/>
    <w:rsid w:val="007E0DA0"/>
    <w:rsid w:val="007E3161"/>
    <w:rsid w:val="007E3D60"/>
    <w:rsid w:val="007E420F"/>
    <w:rsid w:val="007E7079"/>
    <w:rsid w:val="007E78C2"/>
    <w:rsid w:val="007F0E49"/>
    <w:rsid w:val="007F1321"/>
    <w:rsid w:val="007F2F68"/>
    <w:rsid w:val="007F3065"/>
    <w:rsid w:val="007F3569"/>
    <w:rsid w:val="007F428F"/>
    <w:rsid w:val="007F53A9"/>
    <w:rsid w:val="007F6469"/>
    <w:rsid w:val="00800B44"/>
    <w:rsid w:val="0080384D"/>
    <w:rsid w:val="00803CB9"/>
    <w:rsid w:val="008058D4"/>
    <w:rsid w:val="00805C54"/>
    <w:rsid w:val="00807F74"/>
    <w:rsid w:val="008118DA"/>
    <w:rsid w:val="00812A67"/>
    <w:rsid w:val="008149E7"/>
    <w:rsid w:val="008157F5"/>
    <w:rsid w:val="008167B4"/>
    <w:rsid w:val="008175EA"/>
    <w:rsid w:val="00820A1F"/>
    <w:rsid w:val="00824AE6"/>
    <w:rsid w:val="008264CD"/>
    <w:rsid w:val="00827343"/>
    <w:rsid w:val="00827429"/>
    <w:rsid w:val="00832B2B"/>
    <w:rsid w:val="00832BFB"/>
    <w:rsid w:val="00836C74"/>
    <w:rsid w:val="00837689"/>
    <w:rsid w:val="008409E0"/>
    <w:rsid w:val="008419BA"/>
    <w:rsid w:val="00843BE4"/>
    <w:rsid w:val="00845574"/>
    <w:rsid w:val="00846649"/>
    <w:rsid w:val="00846E5A"/>
    <w:rsid w:val="00851752"/>
    <w:rsid w:val="008527F7"/>
    <w:rsid w:val="0085298F"/>
    <w:rsid w:val="00852D2C"/>
    <w:rsid w:val="0085370E"/>
    <w:rsid w:val="00855573"/>
    <w:rsid w:val="0085735E"/>
    <w:rsid w:val="008617A7"/>
    <w:rsid w:val="00871426"/>
    <w:rsid w:val="0087151A"/>
    <w:rsid w:val="008726CE"/>
    <w:rsid w:val="0087604E"/>
    <w:rsid w:val="00886F2C"/>
    <w:rsid w:val="008872F8"/>
    <w:rsid w:val="00887BD9"/>
    <w:rsid w:val="008936A0"/>
    <w:rsid w:val="008943CE"/>
    <w:rsid w:val="00897510"/>
    <w:rsid w:val="00897B9F"/>
    <w:rsid w:val="008A2FE1"/>
    <w:rsid w:val="008A6B12"/>
    <w:rsid w:val="008A6BB6"/>
    <w:rsid w:val="008A6D17"/>
    <w:rsid w:val="008A7825"/>
    <w:rsid w:val="008B0120"/>
    <w:rsid w:val="008B07F9"/>
    <w:rsid w:val="008B1AEF"/>
    <w:rsid w:val="008B35D4"/>
    <w:rsid w:val="008B7134"/>
    <w:rsid w:val="008C18C4"/>
    <w:rsid w:val="008C592E"/>
    <w:rsid w:val="008C5B3E"/>
    <w:rsid w:val="008D07EA"/>
    <w:rsid w:val="008D1A53"/>
    <w:rsid w:val="008D313A"/>
    <w:rsid w:val="008D3C88"/>
    <w:rsid w:val="008D5367"/>
    <w:rsid w:val="008D7186"/>
    <w:rsid w:val="008E0946"/>
    <w:rsid w:val="008E1407"/>
    <w:rsid w:val="008E7D23"/>
    <w:rsid w:val="008F1C73"/>
    <w:rsid w:val="008F3AE4"/>
    <w:rsid w:val="008F57DC"/>
    <w:rsid w:val="008F66A8"/>
    <w:rsid w:val="00902010"/>
    <w:rsid w:val="0090276C"/>
    <w:rsid w:val="0090286D"/>
    <w:rsid w:val="00903A9C"/>
    <w:rsid w:val="00905605"/>
    <w:rsid w:val="00905888"/>
    <w:rsid w:val="00905B5A"/>
    <w:rsid w:val="009150D9"/>
    <w:rsid w:val="00915822"/>
    <w:rsid w:val="00922114"/>
    <w:rsid w:val="00924226"/>
    <w:rsid w:val="00924986"/>
    <w:rsid w:val="009265E0"/>
    <w:rsid w:val="00931CC9"/>
    <w:rsid w:val="00932778"/>
    <w:rsid w:val="00934468"/>
    <w:rsid w:val="0093695D"/>
    <w:rsid w:val="00937224"/>
    <w:rsid w:val="00937CBE"/>
    <w:rsid w:val="00940ED8"/>
    <w:rsid w:val="00946983"/>
    <w:rsid w:val="009475DF"/>
    <w:rsid w:val="00950CD3"/>
    <w:rsid w:val="00952A8F"/>
    <w:rsid w:val="00952F1D"/>
    <w:rsid w:val="00954434"/>
    <w:rsid w:val="00954BF2"/>
    <w:rsid w:val="00956244"/>
    <w:rsid w:val="0096036F"/>
    <w:rsid w:val="00963C64"/>
    <w:rsid w:val="00964921"/>
    <w:rsid w:val="009657B1"/>
    <w:rsid w:val="00965F13"/>
    <w:rsid w:val="009663A3"/>
    <w:rsid w:val="00966EAA"/>
    <w:rsid w:val="00972C06"/>
    <w:rsid w:val="0098008C"/>
    <w:rsid w:val="009824C5"/>
    <w:rsid w:val="00986841"/>
    <w:rsid w:val="00986F18"/>
    <w:rsid w:val="00990549"/>
    <w:rsid w:val="009912A9"/>
    <w:rsid w:val="00991762"/>
    <w:rsid w:val="00991940"/>
    <w:rsid w:val="0099507F"/>
    <w:rsid w:val="00996963"/>
    <w:rsid w:val="009A099F"/>
    <w:rsid w:val="009A2796"/>
    <w:rsid w:val="009A32F0"/>
    <w:rsid w:val="009A3F03"/>
    <w:rsid w:val="009A426E"/>
    <w:rsid w:val="009A5098"/>
    <w:rsid w:val="009A6A4A"/>
    <w:rsid w:val="009A6E56"/>
    <w:rsid w:val="009A6E96"/>
    <w:rsid w:val="009A7568"/>
    <w:rsid w:val="009B1D3E"/>
    <w:rsid w:val="009B2A93"/>
    <w:rsid w:val="009B4C04"/>
    <w:rsid w:val="009C101C"/>
    <w:rsid w:val="009C1945"/>
    <w:rsid w:val="009C44A1"/>
    <w:rsid w:val="009C4621"/>
    <w:rsid w:val="009C478D"/>
    <w:rsid w:val="009C4804"/>
    <w:rsid w:val="009C5252"/>
    <w:rsid w:val="009D0DEA"/>
    <w:rsid w:val="009D3D1B"/>
    <w:rsid w:val="009D482B"/>
    <w:rsid w:val="009D52E5"/>
    <w:rsid w:val="009D72AE"/>
    <w:rsid w:val="009D767E"/>
    <w:rsid w:val="009E302A"/>
    <w:rsid w:val="009E3455"/>
    <w:rsid w:val="009E4674"/>
    <w:rsid w:val="009E4E04"/>
    <w:rsid w:val="009E5C54"/>
    <w:rsid w:val="009F1AB1"/>
    <w:rsid w:val="009F4849"/>
    <w:rsid w:val="009F4C62"/>
    <w:rsid w:val="009F582D"/>
    <w:rsid w:val="009F7C49"/>
    <w:rsid w:val="00A00278"/>
    <w:rsid w:val="00A031E2"/>
    <w:rsid w:val="00A0490C"/>
    <w:rsid w:val="00A04B71"/>
    <w:rsid w:val="00A04DB8"/>
    <w:rsid w:val="00A136A1"/>
    <w:rsid w:val="00A142A2"/>
    <w:rsid w:val="00A15586"/>
    <w:rsid w:val="00A1609F"/>
    <w:rsid w:val="00A1610A"/>
    <w:rsid w:val="00A201D1"/>
    <w:rsid w:val="00A221D2"/>
    <w:rsid w:val="00A2573E"/>
    <w:rsid w:val="00A26BE7"/>
    <w:rsid w:val="00A27E17"/>
    <w:rsid w:val="00A30154"/>
    <w:rsid w:val="00A30946"/>
    <w:rsid w:val="00A3303A"/>
    <w:rsid w:val="00A3367E"/>
    <w:rsid w:val="00A33E2F"/>
    <w:rsid w:val="00A35D11"/>
    <w:rsid w:val="00A35D6B"/>
    <w:rsid w:val="00A3702A"/>
    <w:rsid w:val="00A43118"/>
    <w:rsid w:val="00A43522"/>
    <w:rsid w:val="00A44309"/>
    <w:rsid w:val="00A45470"/>
    <w:rsid w:val="00A46B18"/>
    <w:rsid w:val="00A51841"/>
    <w:rsid w:val="00A53203"/>
    <w:rsid w:val="00A5346B"/>
    <w:rsid w:val="00A561FB"/>
    <w:rsid w:val="00A57328"/>
    <w:rsid w:val="00A60556"/>
    <w:rsid w:val="00A610C7"/>
    <w:rsid w:val="00A6164F"/>
    <w:rsid w:val="00A63FE4"/>
    <w:rsid w:val="00A679CE"/>
    <w:rsid w:val="00A71268"/>
    <w:rsid w:val="00A72642"/>
    <w:rsid w:val="00A73A1B"/>
    <w:rsid w:val="00A75C68"/>
    <w:rsid w:val="00A76DD2"/>
    <w:rsid w:val="00A77D53"/>
    <w:rsid w:val="00A80E83"/>
    <w:rsid w:val="00A81E72"/>
    <w:rsid w:val="00A83BA0"/>
    <w:rsid w:val="00A8559B"/>
    <w:rsid w:val="00A86525"/>
    <w:rsid w:val="00A917CD"/>
    <w:rsid w:val="00A91DE7"/>
    <w:rsid w:val="00A92714"/>
    <w:rsid w:val="00A95527"/>
    <w:rsid w:val="00A95B4D"/>
    <w:rsid w:val="00A969EA"/>
    <w:rsid w:val="00A97740"/>
    <w:rsid w:val="00AA167B"/>
    <w:rsid w:val="00AA2BDC"/>
    <w:rsid w:val="00AA3D8F"/>
    <w:rsid w:val="00AA3E58"/>
    <w:rsid w:val="00AA4526"/>
    <w:rsid w:val="00AA5E87"/>
    <w:rsid w:val="00AB18E6"/>
    <w:rsid w:val="00AB22D8"/>
    <w:rsid w:val="00AB553C"/>
    <w:rsid w:val="00AB6544"/>
    <w:rsid w:val="00AC2DF1"/>
    <w:rsid w:val="00AC4767"/>
    <w:rsid w:val="00AD1629"/>
    <w:rsid w:val="00AD22F6"/>
    <w:rsid w:val="00AD2997"/>
    <w:rsid w:val="00AD2C81"/>
    <w:rsid w:val="00AD353C"/>
    <w:rsid w:val="00AD3A11"/>
    <w:rsid w:val="00AD4A49"/>
    <w:rsid w:val="00AD637E"/>
    <w:rsid w:val="00AE0C53"/>
    <w:rsid w:val="00AE0E9A"/>
    <w:rsid w:val="00AE4645"/>
    <w:rsid w:val="00AE4BC8"/>
    <w:rsid w:val="00AF0AAA"/>
    <w:rsid w:val="00AF1FE1"/>
    <w:rsid w:val="00AF3076"/>
    <w:rsid w:val="00AF4538"/>
    <w:rsid w:val="00AF794C"/>
    <w:rsid w:val="00B00C9A"/>
    <w:rsid w:val="00B026F4"/>
    <w:rsid w:val="00B044CA"/>
    <w:rsid w:val="00B053DC"/>
    <w:rsid w:val="00B06C7C"/>
    <w:rsid w:val="00B07EB9"/>
    <w:rsid w:val="00B102CC"/>
    <w:rsid w:val="00B149B4"/>
    <w:rsid w:val="00B177D3"/>
    <w:rsid w:val="00B2039C"/>
    <w:rsid w:val="00B21FEA"/>
    <w:rsid w:val="00B25102"/>
    <w:rsid w:val="00B2549A"/>
    <w:rsid w:val="00B2556A"/>
    <w:rsid w:val="00B2566E"/>
    <w:rsid w:val="00B2581E"/>
    <w:rsid w:val="00B27CE2"/>
    <w:rsid w:val="00B31340"/>
    <w:rsid w:val="00B31445"/>
    <w:rsid w:val="00B32557"/>
    <w:rsid w:val="00B34BAC"/>
    <w:rsid w:val="00B352BE"/>
    <w:rsid w:val="00B36FDB"/>
    <w:rsid w:val="00B42DD9"/>
    <w:rsid w:val="00B4370B"/>
    <w:rsid w:val="00B44DA7"/>
    <w:rsid w:val="00B44E50"/>
    <w:rsid w:val="00B47F8F"/>
    <w:rsid w:val="00B50CE5"/>
    <w:rsid w:val="00B52F78"/>
    <w:rsid w:val="00B5351B"/>
    <w:rsid w:val="00B56A35"/>
    <w:rsid w:val="00B61A25"/>
    <w:rsid w:val="00B61C5E"/>
    <w:rsid w:val="00B65B48"/>
    <w:rsid w:val="00B6651D"/>
    <w:rsid w:val="00B826D3"/>
    <w:rsid w:val="00B8689F"/>
    <w:rsid w:val="00B8760C"/>
    <w:rsid w:val="00B8787C"/>
    <w:rsid w:val="00B92FF9"/>
    <w:rsid w:val="00B94CCB"/>
    <w:rsid w:val="00B96C52"/>
    <w:rsid w:val="00BA2470"/>
    <w:rsid w:val="00BA28AD"/>
    <w:rsid w:val="00BA3E02"/>
    <w:rsid w:val="00BA59F2"/>
    <w:rsid w:val="00BB10BD"/>
    <w:rsid w:val="00BB6D74"/>
    <w:rsid w:val="00BC093B"/>
    <w:rsid w:val="00BC1530"/>
    <w:rsid w:val="00BC1E6B"/>
    <w:rsid w:val="00BC402F"/>
    <w:rsid w:val="00BC6388"/>
    <w:rsid w:val="00BC72E1"/>
    <w:rsid w:val="00BC7508"/>
    <w:rsid w:val="00BC79AB"/>
    <w:rsid w:val="00BC7F0E"/>
    <w:rsid w:val="00BD0759"/>
    <w:rsid w:val="00BD0B3F"/>
    <w:rsid w:val="00BD0FDD"/>
    <w:rsid w:val="00BD3F2D"/>
    <w:rsid w:val="00BD4080"/>
    <w:rsid w:val="00BD7CCD"/>
    <w:rsid w:val="00BE2682"/>
    <w:rsid w:val="00BE2C29"/>
    <w:rsid w:val="00BE5D59"/>
    <w:rsid w:val="00BF074A"/>
    <w:rsid w:val="00BF07EE"/>
    <w:rsid w:val="00BF19C2"/>
    <w:rsid w:val="00BF28A6"/>
    <w:rsid w:val="00BF2A7D"/>
    <w:rsid w:val="00BF382F"/>
    <w:rsid w:val="00BF39ED"/>
    <w:rsid w:val="00BF68D8"/>
    <w:rsid w:val="00C00281"/>
    <w:rsid w:val="00C013CF"/>
    <w:rsid w:val="00C01AA6"/>
    <w:rsid w:val="00C02AF8"/>
    <w:rsid w:val="00C060AB"/>
    <w:rsid w:val="00C14F9B"/>
    <w:rsid w:val="00C17515"/>
    <w:rsid w:val="00C215A3"/>
    <w:rsid w:val="00C26945"/>
    <w:rsid w:val="00C30C5A"/>
    <w:rsid w:val="00C31667"/>
    <w:rsid w:val="00C32899"/>
    <w:rsid w:val="00C341BE"/>
    <w:rsid w:val="00C35A1C"/>
    <w:rsid w:val="00C37932"/>
    <w:rsid w:val="00C40AE0"/>
    <w:rsid w:val="00C40F9F"/>
    <w:rsid w:val="00C412C3"/>
    <w:rsid w:val="00C4188C"/>
    <w:rsid w:val="00C42467"/>
    <w:rsid w:val="00C442AF"/>
    <w:rsid w:val="00C44F6E"/>
    <w:rsid w:val="00C463F9"/>
    <w:rsid w:val="00C5066D"/>
    <w:rsid w:val="00C52D05"/>
    <w:rsid w:val="00C53FC6"/>
    <w:rsid w:val="00C60478"/>
    <w:rsid w:val="00C64C7D"/>
    <w:rsid w:val="00C66137"/>
    <w:rsid w:val="00C66885"/>
    <w:rsid w:val="00C76036"/>
    <w:rsid w:val="00C768A4"/>
    <w:rsid w:val="00C76996"/>
    <w:rsid w:val="00C77CA1"/>
    <w:rsid w:val="00C823F5"/>
    <w:rsid w:val="00C8605E"/>
    <w:rsid w:val="00C905EA"/>
    <w:rsid w:val="00C90EA5"/>
    <w:rsid w:val="00C93815"/>
    <w:rsid w:val="00C95789"/>
    <w:rsid w:val="00C95E1C"/>
    <w:rsid w:val="00CA0FD5"/>
    <w:rsid w:val="00CA25A3"/>
    <w:rsid w:val="00CA3BF9"/>
    <w:rsid w:val="00CA42F2"/>
    <w:rsid w:val="00CB18A3"/>
    <w:rsid w:val="00CB2F61"/>
    <w:rsid w:val="00CB3B08"/>
    <w:rsid w:val="00CB49D9"/>
    <w:rsid w:val="00CB53CE"/>
    <w:rsid w:val="00CB5688"/>
    <w:rsid w:val="00CB74D7"/>
    <w:rsid w:val="00CC4175"/>
    <w:rsid w:val="00CC4C13"/>
    <w:rsid w:val="00CC5B81"/>
    <w:rsid w:val="00CC76B1"/>
    <w:rsid w:val="00CD0FF7"/>
    <w:rsid w:val="00CD617E"/>
    <w:rsid w:val="00CD6C2C"/>
    <w:rsid w:val="00CE4D1A"/>
    <w:rsid w:val="00CE5E4F"/>
    <w:rsid w:val="00CE6790"/>
    <w:rsid w:val="00CE6BEB"/>
    <w:rsid w:val="00CE74B0"/>
    <w:rsid w:val="00CE7F70"/>
    <w:rsid w:val="00CF0329"/>
    <w:rsid w:val="00CF12DF"/>
    <w:rsid w:val="00CF177A"/>
    <w:rsid w:val="00CF2EEB"/>
    <w:rsid w:val="00CF527C"/>
    <w:rsid w:val="00CF6D19"/>
    <w:rsid w:val="00CF79AF"/>
    <w:rsid w:val="00D00736"/>
    <w:rsid w:val="00D00C92"/>
    <w:rsid w:val="00D01D57"/>
    <w:rsid w:val="00D03D74"/>
    <w:rsid w:val="00D03E7E"/>
    <w:rsid w:val="00D04DA0"/>
    <w:rsid w:val="00D0663A"/>
    <w:rsid w:val="00D0666B"/>
    <w:rsid w:val="00D06CEC"/>
    <w:rsid w:val="00D1012D"/>
    <w:rsid w:val="00D12242"/>
    <w:rsid w:val="00D12451"/>
    <w:rsid w:val="00D15B27"/>
    <w:rsid w:val="00D23674"/>
    <w:rsid w:val="00D24127"/>
    <w:rsid w:val="00D24331"/>
    <w:rsid w:val="00D27634"/>
    <w:rsid w:val="00D27957"/>
    <w:rsid w:val="00D27B54"/>
    <w:rsid w:val="00D27B5F"/>
    <w:rsid w:val="00D302FC"/>
    <w:rsid w:val="00D31265"/>
    <w:rsid w:val="00D31C1D"/>
    <w:rsid w:val="00D330FD"/>
    <w:rsid w:val="00D349F7"/>
    <w:rsid w:val="00D34DC7"/>
    <w:rsid w:val="00D357D2"/>
    <w:rsid w:val="00D359E6"/>
    <w:rsid w:val="00D41A5A"/>
    <w:rsid w:val="00D41CE3"/>
    <w:rsid w:val="00D41ECE"/>
    <w:rsid w:val="00D42767"/>
    <w:rsid w:val="00D42B7E"/>
    <w:rsid w:val="00D442A5"/>
    <w:rsid w:val="00D45FEF"/>
    <w:rsid w:val="00D4662C"/>
    <w:rsid w:val="00D47448"/>
    <w:rsid w:val="00D52E14"/>
    <w:rsid w:val="00D52ED6"/>
    <w:rsid w:val="00D54668"/>
    <w:rsid w:val="00D5516D"/>
    <w:rsid w:val="00D57E55"/>
    <w:rsid w:val="00D60CD6"/>
    <w:rsid w:val="00D60D10"/>
    <w:rsid w:val="00D63BEB"/>
    <w:rsid w:val="00D647E1"/>
    <w:rsid w:val="00D65642"/>
    <w:rsid w:val="00D65CDE"/>
    <w:rsid w:val="00D6624B"/>
    <w:rsid w:val="00D66A38"/>
    <w:rsid w:val="00D714E8"/>
    <w:rsid w:val="00D724A2"/>
    <w:rsid w:val="00D74AA5"/>
    <w:rsid w:val="00D74CC8"/>
    <w:rsid w:val="00D778A1"/>
    <w:rsid w:val="00D80932"/>
    <w:rsid w:val="00D810BD"/>
    <w:rsid w:val="00D830AD"/>
    <w:rsid w:val="00D84E3E"/>
    <w:rsid w:val="00D8614A"/>
    <w:rsid w:val="00D9028C"/>
    <w:rsid w:val="00D92F09"/>
    <w:rsid w:val="00D97BC4"/>
    <w:rsid w:val="00DA2EDD"/>
    <w:rsid w:val="00DA614B"/>
    <w:rsid w:val="00DA6991"/>
    <w:rsid w:val="00DA72ED"/>
    <w:rsid w:val="00DA7FBC"/>
    <w:rsid w:val="00DB1609"/>
    <w:rsid w:val="00DB1BC3"/>
    <w:rsid w:val="00DB2FAD"/>
    <w:rsid w:val="00DB3A9E"/>
    <w:rsid w:val="00DB5C07"/>
    <w:rsid w:val="00DB6329"/>
    <w:rsid w:val="00DC2134"/>
    <w:rsid w:val="00DC254D"/>
    <w:rsid w:val="00DC363E"/>
    <w:rsid w:val="00DC411E"/>
    <w:rsid w:val="00DC5F8F"/>
    <w:rsid w:val="00DC61A5"/>
    <w:rsid w:val="00DC71E1"/>
    <w:rsid w:val="00DC776E"/>
    <w:rsid w:val="00DC7BB0"/>
    <w:rsid w:val="00DD1E6F"/>
    <w:rsid w:val="00DD329A"/>
    <w:rsid w:val="00DD32D6"/>
    <w:rsid w:val="00DD4B1E"/>
    <w:rsid w:val="00DD747E"/>
    <w:rsid w:val="00DF0E9D"/>
    <w:rsid w:val="00DF24E6"/>
    <w:rsid w:val="00E0021F"/>
    <w:rsid w:val="00E003D6"/>
    <w:rsid w:val="00E024B4"/>
    <w:rsid w:val="00E058A6"/>
    <w:rsid w:val="00E07021"/>
    <w:rsid w:val="00E10125"/>
    <w:rsid w:val="00E11750"/>
    <w:rsid w:val="00E17189"/>
    <w:rsid w:val="00E20711"/>
    <w:rsid w:val="00E22AAD"/>
    <w:rsid w:val="00E22F3C"/>
    <w:rsid w:val="00E230F7"/>
    <w:rsid w:val="00E24361"/>
    <w:rsid w:val="00E252D4"/>
    <w:rsid w:val="00E25768"/>
    <w:rsid w:val="00E27CF8"/>
    <w:rsid w:val="00E30EB8"/>
    <w:rsid w:val="00E30F1F"/>
    <w:rsid w:val="00E3276C"/>
    <w:rsid w:val="00E328EE"/>
    <w:rsid w:val="00E3480E"/>
    <w:rsid w:val="00E37BEF"/>
    <w:rsid w:val="00E41BF8"/>
    <w:rsid w:val="00E4309D"/>
    <w:rsid w:val="00E54648"/>
    <w:rsid w:val="00E55C70"/>
    <w:rsid w:val="00E56A86"/>
    <w:rsid w:val="00E57012"/>
    <w:rsid w:val="00E57DED"/>
    <w:rsid w:val="00E60B37"/>
    <w:rsid w:val="00E63AE0"/>
    <w:rsid w:val="00E71063"/>
    <w:rsid w:val="00E7213D"/>
    <w:rsid w:val="00E728DA"/>
    <w:rsid w:val="00E735B0"/>
    <w:rsid w:val="00E744AB"/>
    <w:rsid w:val="00E74732"/>
    <w:rsid w:val="00E77C35"/>
    <w:rsid w:val="00E82AA7"/>
    <w:rsid w:val="00E85FA0"/>
    <w:rsid w:val="00E86C13"/>
    <w:rsid w:val="00E926FB"/>
    <w:rsid w:val="00E95A62"/>
    <w:rsid w:val="00E97E95"/>
    <w:rsid w:val="00EA2753"/>
    <w:rsid w:val="00EA395E"/>
    <w:rsid w:val="00EA50A7"/>
    <w:rsid w:val="00EA56EE"/>
    <w:rsid w:val="00EA6B94"/>
    <w:rsid w:val="00EB02B1"/>
    <w:rsid w:val="00EB2BE4"/>
    <w:rsid w:val="00EB3B10"/>
    <w:rsid w:val="00EB4BBB"/>
    <w:rsid w:val="00EB4CC3"/>
    <w:rsid w:val="00EB503C"/>
    <w:rsid w:val="00EC2CD4"/>
    <w:rsid w:val="00EC38F3"/>
    <w:rsid w:val="00EC68DF"/>
    <w:rsid w:val="00EC76C0"/>
    <w:rsid w:val="00EC77C7"/>
    <w:rsid w:val="00ED2C0E"/>
    <w:rsid w:val="00ED7003"/>
    <w:rsid w:val="00EE1EEE"/>
    <w:rsid w:val="00EE2CB4"/>
    <w:rsid w:val="00EE4A35"/>
    <w:rsid w:val="00EE4B7B"/>
    <w:rsid w:val="00EE5E84"/>
    <w:rsid w:val="00EE7521"/>
    <w:rsid w:val="00EF0994"/>
    <w:rsid w:val="00EF3084"/>
    <w:rsid w:val="00EF353D"/>
    <w:rsid w:val="00EF4D32"/>
    <w:rsid w:val="00EF60CB"/>
    <w:rsid w:val="00EF7E6D"/>
    <w:rsid w:val="00EF7F06"/>
    <w:rsid w:val="00F01379"/>
    <w:rsid w:val="00F036C1"/>
    <w:rsid w:val="00F04CAA"/>
    <w:rsid w:val="00F0511B"/>
    <w:rsid w:val="00F0775E"/>
    <w:rsid w:val="00F1011B"/>
    <w:rsid w:val="00F11435"/>
    <w:rsid w:val="00F130D7"/>
    <w:rsid w:val="00F13117"/>
    <w:rsid w:val="00F17B0B"/>
    <w:rsid w:val="00F201E0"/>
    <w:rsid w:val="00F21E92"/>
    <w:rsid w:val="00F221A3"/>
    <w:rsid w:val="00F26D66"/>
    <w:rsid w:val="00F27091"/>
    <w:rsid w:val="00F317AC"/>
    <w:rsid w:val="00F326CE"/>
    <w:rsid w:val="00F339FD"/>
    <w:rsid w:val="00F35096"/>
    <w:rsid w:val="00F3651F"/>
    <w:rsid w:val="00F367A4"/>
    <w:rsid w:val="00F36FDD"/>
    <w:rsid w:val="00F41DD8"/>
    <w:rsid w:val="00F425B1"/>
    <w:rsid w:val="00F42F52"/>
    <w:rsid w:val="00F4578E"/>
    <w:rsid w:val="00F45FB1"/>
    <w:rsid w:val="00F46544"/>
    <w:rsid w:val="00F46720"/>
    <w:rsid w:val="00F505E0"/>
    <w:rsid w:val="00F51B1F"/>
    <w:rsid w:val="00F52619"/>
    <w:rsid w:val="00F5363E"/>
    <w:rsid w:val="00F54EBB"/>
    <w:rsid w:val="00F54F1E"/>
    <w:rsid w:val="00F564E6"/>
    <w:rsid w:val="00F57AEC"/>
    <w:rsid w:val="00F57E52"/>
    <w:rsid w:val="00F61B0A"/>
    <w:rsid w:val="00F6323D"/>
    <w:rsid w:val="00F66694"/>
    <w:rsid w:val="00F74D94"/>
    <w:rsid w:val="00F7762E"/>
    <w:rsid w:val="00F811AC"/>
    <w:rsid w:val="00F8125F"/>
    <w:rsid w:val="00F812CC"/>
    <w:rsid w:val="00F843C0"/>
    <w:rsid w:val="00F8645B"/>
    <w:rsid w:val="00F869F3"/>
    <w:rsid w:val="00FA4F4D"/>
    <w:rsid w:val="00FA71D2"/>
    <w:rsid w:val="00FA7840"/>
    <w:rsid w:val="00FB44D4"/>
    <w:rsid w:val="00FB6034"/>
    <w:rsid w:val="00FC04C2"/>
    <w:rsid w:val="00FC11D5"/>
    <w:rsid w:val="00FC18BF"/>
    <w:rsid w:val="00FC48DF"/>
    <w:rsid w:val="00FC59CB"/>
    <w:rsid w:val="00FC5FCB"/>
    <w:rsid w:val="00FC631E"/>
    <w:rsid w:val="00FC6BEC"/>
    <w:rsid w:val="00FC6EEB"/>
    <w:rsid w:val="00FC76F9"/>
    <w:rsid w:val="00FD1DA0"/>
    <w:rsid w:val="00FD1EDA"/>
    <w:rsid w:val="00FD3347"/>
    <w:rsid w:val="00FD56D6"/>
    <w:rsid w:val="00FD6E56"/>
    <w:rsid w:val="00FE63EC"/>
    <w:rsid w:val="00FE692A"/>
    <w:rsid w:val="00FF11C1"/>
    <w:rsid w:val="00FF2F51"/>
    <w:rsid w:val="00FF3FEE"/>
    <w:rsid w:val="00FF4A2B"/>
    <w:rsid w:val="00FF63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1778071"/>
  <w15:docId w15:val="{6F712569-1CC5-44C6-929F-0A1BC1BEC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D1EDA"/>
    <w:pPr>
      <w:spacing w:after="140" w:line="240" w:lineRule="atLeast"/>
      <w:jc w:val="both"/>
    </w:pPr>
    <w:rPr>
      <w:rFonts w:ascii="Times" w:hAnsi="Times"/>
      <w:lang w:val="en-US"/>
    </w:rPr>
  </w:style>
  <w:style w:type="paragraph" w:styleId="Heading1">
    <w:name w:val="heading 1"/>
    <w:basedOn w:val="Normal"/>
    <w:next w:val="Normal"/>
    <w:link w:val="Heading1Char"/>
    <w:qFormat/>
    <w:rsid w:val="00FD1EDA"/>
    <w:pPr>
      <w:keepNext/>
      <w:keepLines/>
      <w:numPr>
        <w:numId w:val="19"/>
      </w:numPr>
      <w:suppressAutoHyphens/>
      <w:spacing w:before="1120" w:after="480"/>
      <w:jc w:val="left"/>
      <w:outlineLvl w:val="0"/>
    </w:pPr>
    <w:rPr>
      <w:sz w:val="48"/>
    </w:rPr>
  </w:style>
  <w:style w:type="paragraph" w:styleId="Heading2">
    <w:name w:val="heading 2"/>
    <w:basedOn w:val="Normal"/>
    <w:next w:val="Normal"/>
    <w:link w:val="Heading2Char"/>
    <w:qFormat/>
    <w:rsid w:val="00FD1EDA"/>
    <w:pPr>
      <w:keepNext/>
      <w:keepLines/>
      <w:numPr>
        <w:ilvl w:val="1"/>
        <w:numId w:val="19"/>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FD1EDA"/>
    <w:pPr>
      <w:keepNext/>
      <w:keepLines/>
      <w:numPr>
        <w:ilvl w:val="2"/>
        <w:numId w:val="19"/>
      </w:numPr>
      <w:suppressAutoHyphens/>
      <w:spacing w:before="240" w:after="160"/>
      <w:jc w:val="left"/>
      <w:outlineLvl w:val="2"/>
    </w:pPr>
    <w:rPr>
      <w:sz w:val="28"/>
    </w:rPr>
  </w:style>
  <w:style w:type="paragraph" w:styleId="Heading4">
    <w:name w:val="heading 4"/>
    <w:basedOn w:val="Normal"/>
    <w:next w:val="Normal"/>
    <w:link w:val="Heading4Char"/>
    <w:rsid w:val="00FD1EDA"/>
    <w:pPr>
      <w:keepNext/>
      <w:keepLines/>
      <w:suppressAutoHyphens/>
      <w:spacing w:before="240" w:after="0"/>
      <w:jc w:val="left"/>
      <w:outlineLvl w:val="3"/>
    </w:pPr>
    <w:rPr>
      <w:b/>
    </w:rPr>
  </w:style>
  <w:style w:type="paragraph" w:styleId="Heading5">
    <w:name w:val="heading 5"/>
    <w:basedOn w:val="Heading4"/>
    <w:next w:val="Normal"/>
    <w:link w:val="Heading5Char"/>
    <w:rsid w:val="00FD1EDA"/>
    <w:pPr>
      <w:outlineLvl w:val="4"/>
    </w:pPr>
    <w:rPr>
      <w:b w:val="0"/>
    </w:rPr>
  </w:style>
  <w:style w:type="paragraph" w:styleId="Heading6">
    <w:name w:val="heading 6"/>
    <w:basedOn w:val="Heading4"/>
    <w:next w:val="Normal"/>
    <w:link w:val="Heading6Char"/>
    <w:rsid w:val="00FD1EDA"/>
    <w:pPr>
      <w:outlineLvl w:val="5"/>
    </w:pPr>
    <w:rPr>
      <w:b w:val="0"/>
    </w:rPr>
  </w:style>
  <w:style w:type="paragraph" w:styleId="Heading7">
    <w:name w:val="heading 7"/>
    <w:basedOn w:val="Heading4"/>
    <w:next w:val="Normal"/>
    <w:link w:val="Heading7Char"/>
    <w:rsid w:val="00FD1EDA"/>
    <w:pPr>
      <w:outlineLvl w:val="6"/>
    </w:pPr>
    <w:rPr>
      <w:b w:val="0"/>
    </w:rPr>
  </w:style>
  <w:style w:type="paragraph" w:styleId="Heading8">
    <w:name w:val="heading 8"/>
    <w:basedOn w:val="Heading4"/>
    <w:next w:val="Normal"/>
    <w:link w:val="Heading8Char"/>
    <w:rsid w:val="00FD1EDA"/>
    <w:pPr>
      <w:outlineLvl w:val="7"/>
    </w:pPr>
    <w:rPr>
      <w:b w:val="0"/>
    </w:rPr>
  </w:style>
  <w:style w:type="paragraph" w:styleId="Heading9">
    <w:name w:val="heading 9"/>
    <w:basedOn w:val="Heading4"/>
    <w:next w:val="Normal"/>
    <w:link w:val="Heading9Char"/>
    <w:rsid w:val="00FD1EDA"/>
    <w:pPr>
      <w:outlineLvl w:val="8"/>
    </w:pPr>
    <w:rPr>
      <w:b w:val="0"/>
      <w:lang w:val="x-none"/>
    </w:rPr>
  </w:style>
  <w:style w:type="character" w:default="1" w:styleId="DefaultParagraphFont">
    <w:name w:val="Default Paragraph Font"/>
    <w:uiPriority w:val="1"/>
    <w:semiHidden/>
    <w:unhideWhenUsed/>
    <w:rsid w:val="00FD1ED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D1EDA"/>
  </w:style>
  <w:style w:type="paragraph" w:customStyle="1" w:styleId="Bild">
    <w:name w:val="Bild"/>
    <w:basedOn w:val="Normal"/>
    <w:next w:val="Bildunterschrift"/>
    <w:rsid w:val="00FD1EDA"/>
    <w:pPr>
      <w:keepNext/>
      <w:spacing w:before="360"/>
    </w:pPr>
  </w:style>
  <w:style w:type="paragraph" w:customStyle="1" w:styleId="Bildunterschrift">
    <w:name w:val="Bildunterschrift"/>
    <w:basedOn w:val="Normal"/>
    <w:next w:val="Normal"/>
    <w:rsid w:val="00FD1EDA"/>
    <w:pPr>
      <w:spacing w:before="160" w:after="360" w:line="180" w:lineRule="atLeast"/>
      <w:jc w:val="left"/>
    </w:pPr>
    <w:rPr>
      <w:i/>
      <w:sz w:val="16"/>
    </w:rPr>
  </w:style>
  <w:style w:type="paragraph" w:customStyle="1" w:styleId="Listennr">
    <w:name w:val="Listennr."/>
    <w:basedOn w:val="Normal"/>
    <w:rsid w:val="00FD1EDA"/>
    <w:pPr>
      <w:numPr>
        <w:numId w:val="3"/>
      </w:numPr>
      <w:tabs>
        <w:tab w:val="clear" w:pos="360"/>
        <w:tab w:val="left" w:pos="284"/>
      </w:tabs>
      <w:spacing w:after="0"/>
    </w:pPr>
  </w:style>
  <w:style w:type="paragraph" w:customStyle="1" w:styleId="ListeEinzug">
    <w:name w:val="Liste Einzug"/>
    <w:basedOn w:val="Normal"/>
    <w:rsid w:val="00FD1EDA"/>
    <w:pPr>
      <w:spacing w:after="0"/>
      <w:ind w:left="284"/>
    </w:pPr>
  </w:style>
  <w:style w:type="paragraph" w:customStyle="1" w:styleId="Formel">
    <w:name w:val="Formel"/>
    <w:basedOn w:val="Normal"/>
    <w:next w:val="Normal"/>
    <w:rsid w:val="00FD1EDA"/>
    <w:pPr>
      <w:tabs>
        <w:tab w:val="right" w:pos="6634"/>
      </w:tabs>
      <w:spacing w:before="60" w:after="200"/>
      <w:ind w:left="567"/>
      <w:jc w:val="left"/>
    </w:pPr>
  </w:style>
  <w:style w:type="paragraph" w:styleId="FootnoteText">
    <w:name w:val="footnote text"/>
    <w:basedOn w:val="Normal"/>
    <w:link w:val="FootnoteTextChar"/>
    <w:semiHidden/>
    <w:rsid w:val="00FD1EDA"/>
    <w:pPr>
      <w:tabs>
        <w:tab w:val="left" w:pos="284"/>
      </w:tabs>
      <w:spacing w:line="180" w:lineRule="atLeast"/>
      <w:ind w:left="284" w:hanging="284"/>
    </w:pPr>
    <w:rPr>
      <w:sz w:val="16"/>
    </w:rPr>
  </w:style>
  <w:style w:type="character" w:styleId="FootnoteReference">
    <w:name w:val="footnote reference"/>
    <w:semiHidden/>
    <w:rsid w:val="00FD1EDA"/>
    <w:rPr>
      <w:rFonts w:ascii="Times" w:hAnsi="Times"/>
      <w:sz w:val="20"/>
      <w:vertAlign w:val="superscript"/>
    </w:rPr>
  </w:style>
  <w:style w:type="character" w:customStyle="1" w:styleId="MTEquationSection">
    <w:name w:val="MTEquationSection"/>
    <w:rsid w:val="00FD1EDA"/>
    <w:rPr>
      <w:vanish/>
      <w:color w:val="FF0000"/>
    </w:rPr>
  </w:style>
  <w:style w:type="paragraph" w:styleId="Index1">
    <w:name w:val="index 1"/>
    <w:basedOn w:val="Normal"/>
    <w:next w:val="Normal"/>
    <w:semiHidden/>
    <w:rsid w:val="00FD1EDA"/>
    <w:pPr>
      <w:spacing w:before="60" w:after="0" w:line="216" w:lineRule="atLeast"/>
      <w:ind w:left="170" w:hanging="170"/>
    </w:pPr>
    <w:rPr>
      <w:sz w:val="18"/>
    </w:rPr>
  </w:style>
  <w:style w:type="paragraph" w:styleId="Index2">
    <w:name w:val="index 2"/>
    <w:basedOn w:val="Normal"/>
    <w:next w:val="Normal"/>
    <w:semiHidden/>
    <w:rsid w:val="00FD1EDA"/>
    <w:pPr>
      <w:spacing w:after="0" w:line="216" w:lineRule="atLeast"/>
      <w:ind w:firstLine="170"/>
    </w:pPr>
    <w:rPr>
      <w:sz w:val="18"/>
    </w:rPr>
  </w:style>
  <w:style w:type="paragraph" w:styleId="IndexHeading">
    <w:name w:val="index heading"/>
    <w:basedOn w:val="Heading2"/>
    <w:next w:val="Index1"/>
    <w:semiHidden/>
    <w:rsid w:val="00FD1EDA"/>
    <w:pPr>
      <w:numPr>
        <w:ilvl w:val="0"/>
        <w:numId w:val="0"/>
      </w:numPr>
      <w:outlineLvl w:val="9"/>
    </w:pPr>
    <w:rPr>
      <w:b/>
    </w:rPr>
  </w:style>
  <w:style w:type="paragraph" w:customStyle="1" w:styleId="Kasten">
    <w:name w:val="Kasten"/>
    <w:basedOn w:val="Normal"/>
    <w:rsid w:val="00FD1EDA"/>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FD1EDA"/>
    <w:pPr>
      <w:pBdr>
        <w:bottom w:val="single" w:sz="4" w:space="1" w:color="auto"/>
      </w:pBdr>
      <w:tabs>
        <w:tab w:val="right" w:pos="7513"/>
      </w:tabs>
    </w:pPr>
    <w:rPr>
      <w:noProof/>
    </w:rPr>
  </w:style>
  <w:style w:type="paragraph" w:customStyle="1" w:styleId="Listenpunkt">
    <w:name w:val="Listenpunkt"/>
    <w:basedOn w:val="Normal"/>
    <w:rsid w:val="00FD1EDA"/>
    <w:pPr>
      <w:numPr>
        <w:numId w:val="1"/>
      </w:numPr>
      <w:tabs>
        <w:tab w:val="clear" w:pos="360"/>
      </w:tabs>
      <w:spacing w:after="0"/>
    </w:pPr>
  </w:style>
  <w:style w:type="paragraph" w:customStyle="1" w:styleId="Listenstrich">
    <w:name w:val="Listenstrich"/>
    <w:basedOn w:val="Normal"/>
    <w:rsid w:val="00FD1EDA"/>
    <w:pPr>
      <w:numPr>
        <w:numId w:val="4"/>
      </w:numPr>
      <w:tabs>
        <w:tab w:val="clear" w:pos="360"/>
        <w:tab w:val="left" w:pos="284"/>
      </w:tabs>
      <w:spacing w:after="0"/>
    </w:pPr>
  </w:style>
  <w:style w:type="paragraph" w:customStyle="1" w:styleId="Listing">
    <w:name w:val="Listing"/>
    <w:basedOn w:val="Normal"/>
    <w:rsid w:val="00FD1EDA"/>
    <w:pPr>
      <w:spacing w:after="0"/>
      <w:jc w:val="left"/>
    </w:pPr>
    <w:rPr>
      <w:rFonts w:ascii="Courier" w:hAnsi="Courier"/>
    </w:rPr>
  </w:style>
  <w:style w:type="paragraph" w:customStyle="1" w:styleId="Literatur">
    <w:name w:val="Literatur"/>
    <w:basedOn w:val="Normal"/>
    <w:rsid w:val="00FD1EDA"/>
    <w:pPr>
      <w:tabs>
        <w:tab w:val="left" w:pos="1418"/>
      </w:tabs>
    </w:pPr>
  </w:style>
  <w:style w:type="character" w:styleId="PageNumber">
    <w:name w:val="page number"/>
    <w:rsid w:val="00FD1EDA"/>
    <w:rPr>
      <w:sz w:val="20"/>
    </w:rPr>
  </w:style>
  <w:style w:type="paragraph" w:customStyle="1" w:styleId="Tabelle">
    <w:name w:val="Tabelle"/>
    <w:basedOn w:val="Normal"/>
    <w:rsid w:val="00FD1EDA"/>
    <w:pPr>
      <w:keepNext/>
      <w:keepLines/>
      <w:spacing w:before="20" w:after="20" w:line="180" w:lineRule="atLeast"/>
      <w:jc w:val="left"/>
    </w:pPr>
    <w:rPr>
      <w:sz w:val="16"/>
    </w:rPr>
  </w:style>
  <w:style w:type="paragraph" w:customStyle="1" w:styleId="Tabellenberschrift">
    <w:name w:val="Tabellenüberschrift"/>
    <w:basedOn w:val="Normal"/>
    <w:next w:val="Tabelle"/>
    <w:rsid w:val="00FD1EDA"/>
    <w:pPr>
      <w:keepNext/>
      <w:spacing w:before="160" w:after="160" w:line="180" w:lineRule="atLeast"/>
      <w:jc w:val="left"/>
    </w:pPr>
    <w:rPr>
      <w:i/>
      <w:sz w:val="16"/>
    </w:rPr>
  </w:style>
  <w:style w:type="paragraph" w:customStyle="1" w:styleId="berschrift1oNum">
    <w:name w:val="Überschrift 1 o. Num."/>
    <w:basedOn w:val="Heading1"/>
    <w:next w:val="Normal"/>
    <w:rsid w:val="00FD1EDA"/>
    <w:pPr>
      <w:ind w:left="0" w:firstLine="0"/>
      <w:outlineLvl w:val="9"/>
    </w:pPr>
  </w:style>
  <w:style w:type="paragraph" w:styleId="TOC1">
    <w:name w:val="toc 1"/>
    <w:basedOn w:val="Normal"/>
    <w:next w:val="Normal"/>
    <w:uiPriority w:val="39"/>
    <w:rsid w:val="00FD1EDA"/>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FD1EDA"/>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FD1EDA"/>
    <w:pPr>
      <w:tabs>
        <w:tab w:val="left" w:pos="709"/>
        <w:tab w:val="right" w:pos="9072"/>
      </w:tabs>
      <w:spacing w:after="0"/>
      <w:ind w:left="709" w:hanging="709"/>
      <w:jc w:val="left"/>
    </w:pPr>
    <w:rPr>
      <w:noProof/>
    </w:rPr>
  </w:style>
  <w:style w:type="paragraph" w:styleId="TOC4">
    <w:name w:val="toc 4"/>
    <w:basedOn w:val="Normal"/>
    <w:next w:val="Normal"/>
    <w:autoRedefine/>
    <w:uiPriority w:val="39"/>
    <w:rsid w:val="00FD1EDA"/>
    <w:pPr>
      <w:tabs>
        <w:tab w:val="right" w:pos="7474"/>
      </w:tabs>
      <w:ind w:left="709"/>
    </w:pPr>
    <w:rPr>
      <w:noProof/>
    </w:rPr>
  </w:style>
  <w:style w:type="character" w:styleId="LineNumber">
    <w:name w:val="line number"/>
    <w:rsid w:val="00FD1EDA"/>
    <w:rPr>
      <w:sz w:val="20"/>
    </w:rPr>
  </w:style>
  <w:style w:type="paragraph" w:styleId="Quote">
    <w:name w:val="Quote"/>
    <w:basedOn w:val="Normal"/>
    <w:link w:val="QuoteChar"/>
    <w:qFormat/>
    <w:rsid w:val="00FD1EDA"/>
    <w:pPr>
      <w:ind w:left="284" w:right="284"/>
    </w:pPr>
    <w:rPr>
      <w:i/>
    </w:rPr>
  </w:style>
  <w:style w:type="paragraph" w:styleId="Caption">
    <w:name w:val="caption"/>
    <w:basedOn w:val="Bildunterschrift"/>
    <w:next w:val="Normal"/>
    <w:qFormat/>
    <w:rsid w:val="00FD1EDA"/>
  </w:style>
  <w:style w:type="paragraph" w:styleId="Footer">
    <w:name w:val="footer"/>
    <w:basedOn w:val="Normal"/>
    <w:link w:val="FooterChar"/>
    <w:rsid w:val="00FD1EDA"/>
  </w:style>
  <w:style w:type="character" w:customStyle="1" w:styleId="fett">
    <w:name w:val="fett"/>
    <w:rsid w:val="00FD1EDA"/>
    <w:rPr>
      <w:b/>
      <w:bCs/>
    </w:rPr>
  </w:style>
  <w:style w:type="character" w:customStyle="1" w:styleId="kursiv">
    <w:name w:val="kursiv"/>
    <w:rsid w:val="00FD1EDA"/>
    <w:rPr>
      <w:i/>
    </w:rPr>
  </w:style>
  <w:style w:type="paragraph" w:styleId="TOC5">
    <w:name w:val="toc 5"/>
    <w:basedOn w:val="Normal"/>
    <w:next w:val="Normal"/>
    <w:autoRedefine/>
    <w:semiHidden/>
    <w:rsid w:val="00FD1EDA"/>
    <w:pPr>
      <w:ind w:left="800"/>
    </w:pPr>
  </w:style>
  <w:style w:type="paragraph" w:customStyle="1" w:styleId="StandardoA">
    <w:name w:val="Standard o.A."/>
    <w:basedOn w:val="Normal"/>
    <w:next w:val="Normal"/>
    <w:rsid w:val="00FD1EDA"/>
    <w:pPr>
      <w:spacing w:after="0"/>
    </w:pPr>
  </w:style>
  <w:style w:type="paragraph" w:customStyle="1" w:styleId="ListeEinzugmA">
    <w:name w:val="Liste Einzug m. A."/>
    <w:basedOn w:val="ListeEinzug"/>
    <w:next w:val="Normal"/>
    <w:rsid w:val="00FD1EDA"/>
    <w:pPr>
      <w:spacing w:after="140"/>
    </w:pPr>
  </w:style>
  <w:style w:type="paragraph" w:styleId="TOC6">
    <w:name w:val="toc 6"/>
    <w:basedOn w:val="Normal"/>
    <w:next w:val="Normal"/>
    <w:autoRedefine/>
    <w:semiHidden/>
    <w:rsid w:val="00FD1EDA"/>
    <w:pPr>
      <w:ind w:left="1000"/>
    </w:pPr>
  </w:style>
  <w:style w:type="paragraph" w:styleId="TOC7">
    <w:name w:val="toc 7"/>
    <w:basedOn w:val="Normal"/>
    <w:next w:val="Normal"/>
    <w:autoRedefine/>
    <w:semiHidden/>
    <w:rsid w:val="00FD1EDA"/>
    <w:pPr>
      <w:ind w:left="1200"/>
    </w:pPr>
  </w:style>
  <w:style w:type="paragraph" w:styleId="TOC8">
    <w:name w:val="toc 8"/>
    <w:basedOn w:val="Normal"/>
    <w:next w:val="Normal"/>
    <w:autoRedefine/>
    <w:semiHidden/>
    <w:rsid w:val="00FD1EDA"/>
    <w:pPr>
      <w:ind w:left="1400"/>
    </w:pPr>
  </w:style>
  <w:style w:type="paragraph" w:styleId="TOC9">
    <w:name w:val="toc 9"/>
    <w:basedOn w:val="Normal"/>
    <w:next w:val="Normal"/>
    <w:autoRedefine/>
    <w:semiHidden/>
    <w:rsid w:val="00FD1EDA"/>
    <w:pPr>
      <w:ind w:left="1600"/>
    </w:pPr>
  </w:style>
  <w:style w:type="character" w:styleId="Hyperlink">
    <w:name w:val="Hyperlink"/>
    <w:uiPriority w:val="99"/>
    <w:rsid w:val="00FD1EDA"/>
    <w:rPr>
      <w:color w:val="0000FF"/>
      <w:u w:val="single"/>
    </w:rPr>
  </w:style>
  <w:style w:type="paragraph" w:styleId="BalloonText">
    <w:name w:val="Balloon Text"/>
    <w:basedOn w:val="Normal"/>
    <w:link w:val="BalloonTextChar"/>
    <w:rsid w:val="00FD1EDA"/>
    <w:pPr>
      <w:spacing w:after="0" w:line="240" w:lineRule="auto"/>
    </w:pPr>
    <w:rPr>
      <w:rFonts w:ascii="Segoe UI" w:hAnsi="Segoe UI" w:cs="Segoe UI"/>
      <w:sz w:val="18"/>
      <w:szCs w:val="18"/>
    </w:rPr>
  </w:style>
  <w:style w:type="character" w:customStyle="1" w:styleId="SprechblasentextZchn">
    <w:name w:val="Sprechblasentext Zchn"/>
    <w:rsid w:val="00FD1EDA"/>
    <w:rPr>
      <w:rFonts w:ascii="Segoe UI" w:hAnsi="Segoe UI" w:cs="Segoe UI"/>
      <w:sz w:val="18"/>
      <w:szCs w:val="18"/>
    </w:rPr>
  </w:style>
  <w:style w:type="paragraph" w:styleId="ListParagraph">
    <w:name w:val="List Paragraph"/>
    <w:basedOn w:val="Normal"/>
    <w:uiPriority w:val="34"/>
    <w:qFormat/>
    <w:rsid w:val="00FD1EDA"/>
    <w:pPr>
      <w:ind w:left="720"/>
      <w:contextualSpacing/>
    </w:pPr>
  </w:style>
  <w:style w:type="character" w:customStyle="1" w:styleId="hps">
    <w:name w:val="hps"/>
    <w:basedOn w:val="DefaultParagraphFont"/>
    <w:rsid w:val="00FD1EDA"/>
  </w:style>
  <w:style w:type="character" w:customStyle="1" w:styleId="atn">
    <w:name w:val="atn"/>
    <w:basedOn w:val="DefaultParagraphFont"/>
    <w:rsid w:val="00FD1EDA"/>
  </w:style>
  <w:style w:type="paragraph" w:customStyle="1" w:styleId="Default">
    <w:name w:val="Default"/>
    <w:rsid w:val="00FD1EDA"/>
    <w:pPr>
      <w:autoSpaceDE w:val="0"/>
      <w:autoSpaceDN w:val="0"/>
      <w:adjustRightInd w:val="0"/>
    </w:pPr>
    <w:rPr>
      <w:color w:val="000000"/>
      <w:sz w:val="24"/>
      <w:szCs w:val="24"/>
    </w:rPr>
  </w:style>
  <w:style w:type="character" w:customStyle="1" w:styleId="KopfzeileZchn">
    <w:name w:val="Kopfzeile Zchn"/>
    <w:basedOn w:val="DefaultParagraphFont"/>
    <w:uiPriority w:val="99"/>
    <w:rsid w:val="00FD1EDA"/>
    <w:rPr>
      <w:rFonts w:ascii="Times" w:hAnsi="Times"/>
      <w:noProof/>
    </w:rPr>
  </w:style>
  <w:style w:type="paragraph" w:styleId="TOCHeading">
    <w:name w:val="TOC Heading"/>
    <w:basedOn w:val="Heading1"/>
    <w:next w:val="Normal"/>
    <w:uiPriority w:val="39"/>
    <w:unhideWhenUsed/>
    <w:rsid w:val="00FD1EDA"/>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FD1EDA"/>
    <w:rPr>
      <w:sz w:val="16"/>
      <w:szCs w:val="16"/>
    </w:rPr>
  </w:style>
  <w:style w:type="paragraph" w:styleId="CommentText">
    <w:name w:val="annotation text"/>
    <w:basedOn w:val="Normal"/>
    <w:link w:val="CommentTextChar"/>
    <w:rsid w:val="00FD1EDA"/>
    <w:pPr>
      <w:spacing w:line="240" w:lineRule="auto"/>
    </w:pPr>
  </w:style>
  <w:style w:type="character" w:customStyle="1" w:styleId="KommentartextZchn">
    <w:name w:val="Kommentartext Zchn"/>
    <w:basedOn w:val="DefaultParagraphFont"/>
    <w:rsid w:val="00FD1EDA"/>
    <w:rPr>
      <w:rFonts w:ascii="Times" w:hAnsi="Times"/>
    </w:rPr>
  </w:style>
  <w:style w:type="paragraph" w:styleId="CommentSubject">
    <w:name w:val="annotation subject"/>
    <w:basedOn w:val="CommentText"/>
    <w:next w:val="CommentText"/>
    <w:link w:val="CommentSubjectChar"/>
    <w:rsid w:val="00FD1EDA"/>
    <w:rPr>
      <w:b/>
      <w:bCs/>
    </w:rPr>
  </w:style>
  <w:style w:type="character" w:customStyle="1" w:styleId="KommentarthemaZchn">
    <w:name w:val="Kommentarthema Zchn"/>
    <w:basedOn w:val="KommentartextZchn"/>
    <w:rsid w:val="00FD1EDA"/>
    <w:rPr>
      <w:rFonts w:ascii="Times" w:hAnsi="Times"/>
      <w:b/>
      <w:bCs/>
    </w:rPr>
  </w:style>
  <w:style w:type="character" w:customStyle="1" w:styleId="highlight">
    <w:name w:val="highlight"/>
    <w:basedOn w:val="DefaultParagraphFont"/>
    <w:rsid w:val="00FD1EDA"/>
  </w:style>
  <w:style w:type="character" w:customStyle="1" w:styleId="shorttext">
    <w:name w:val="short_text"/>
    <w:basedOn w:val="DefaultParagraphFont"/>
    <w:rsid w:val="00FD1EDA"/>
  </w:style>
  <w:style w:type="paragraph" w:customStyle="1" w:styleId="TitleThesis">
    <w:name w:val="Title Thesis"/>
    <w:basedOn w:val="Title"/>
    <w:link w:val="TitleThesisChar"/>
    <w:qFormat/>
    <w:rsid w:val="00FD1EDA"/>
    <w:pPr>
      <w:ind w:left="1134"/>
      <w:jc w:val="both"/>
    </w:pPr>
    <w:rPr>
      <w:rFonts w:ascii="Times" w:hAnsi="Times"/>
      <w:sz w:val="68"/>
      <w:szCs w:val="68"/>
    </w:rPr>
  </w:style>
  <w:style w:type="paragraph" w:styleId="Title">
    <w:name w:val="Title"/>
    <w:aliases w:val="Title Description"/>
    <w:basedOn w:val="Normal"/>
    <w:next w:val="Normal"/>
    <w:link w:val="TitleChar"/>
    <w:qFormat/>
    <w:rsid w:val="00FD1EDA"/>
    <w:pPr>
      <w:autoSpaceDE w:val="0"/>
      <w:autoSpaceDN w:val="0"/>
      <w:adjustRightInd w:val="0"/>
      <w:spacing w:after="0" w:line="240" w:lineRule="auto"/>
      <w:jc w:val="center"/>
    </w:pPr>
    <w:rPr>
      <w:rFonts w:ascii="Times New Roman" w:hAnsi="Times New Roman"/>
      <w:b/>
      <w:bCs/>
      <w:sz w:val="42"/>
      <w:szCs w:val="42"/>
      <w:lang w:val="en-GB"/>
    </w:rPr>
  </w:style>
  <w:style w:type="character" w:customStyle="1" w:styleId="berschrift1Zchn">
    <w:name w:val="Überschrift 1 Zchn"/>
    <w:basedOn w:val="DefaultParagraphFont"/>
    <w:rsid w:val="00FD1EDA"/>
    <w:rPr>
      <w:rFonts w:ascii="Times" w:hAnsi="Times"/>
      <w:sz w:val="48"/>
    </w:rPr>
  </w:style>
  <w:style w:type="character" w:customStyle="1" w:styleId="TitleThesisChar">
    <w:name w:val="Title Thesis Char"/>
    <w:basedOn w:val="Heading1Char"/>
    <w:link w:val="TitleThesis"/>
    <w:rsid w:val="00FD1EDA"/>
    <w:rPr>
      <w:rFonts w:ascii="Times" w:hAnsi="Times"/>
      <w:b/>
      <w:bCs/>
      <w:sz w:val="68"/>
      <w:szCs w:val="68"/>
      <w:lang w:val="en-GB"/>
    </w:rPr>
  </w:style>
  <w:style w:type="character" w:customStyle="1" w:styleId="TitelZchn">
    <w:name w:val="Titel Zchn"/>
    <w:aliases w:val="Titelbeschreibung Zchn"/>
    <w:basedOn w:val="DefaultParagraphFont"/>
    <w:rsid w:val="00FD1EDA"/>
    <w:rPr>
      <w:b/>
      <w:bCs/>
      <w:sz w:val="42"/>
      <w:szCs w:val="42"/>
      <w:lang w:val="en-GB"/>
    </w:rPr>
  </w:style>
  <w:style w:type="paragraph" w:customStyle="1" w:styleId="AuthorandDate">
    <w:name w:val="Author and Date"/>
    <w:basedOn w:val="Normal"/>
    <w:link w:val="AuthorandDateChar"/>
    <w:qFormat/>
    <w:rsid w:val="00FD1EDA"/>
    <w:pPr>
      <w:autoSpaceDE w:val="0"/>
      <w:autoSpaceDN w:val="0"/>
      <w:adjustRightInd w:val="0"/>
      <w:spacing w:after="0" w:line="240" w:lineRule="auto"/>
    </w:pPr>
    <w:rPr>
      <w:rFonts w:cs="Times"/>
      <w:sz w:val="28"/>
      <w:szCs w:val="28"/>
      <w:lang w:val="en-GB"/>
    </w:rPr>
  </w:style>
  <w:style w:type="paragraph" w:customStyle="1" w:styleId="Statement">
    <w:name w:val="Statement"/>
    <w:basedOn w:val="Normal"/>
    <w:link w:val="StatementZchn"/>
    <w:qFormat/>
    <w:rsid w:val="00FD1EDA"/>
    <w:rPr>
      <w:rFonts w:ascii="Times New Roman" w:hAnsi="Times New Roman"/>
      <w:sz w:val="48"/>
      <w:szCs w:val="48"/>
      <w:lang w:val="en-GB"/>
    </w:rPr>
  </w:style>
  <w:style w:type="character" w:customStyle="1" w:styleId="AuthorandDateChar">
    <w:name w:val="Author and Date Char"/>
    <w:basedOn w:val="DefaultParagraphFont"/>
    <w:link w:val="AuthorandDate"/>
    <w:rsid w:val="00FD1EDA"/>
    <w:rPr>
      <w:rFonts w:ascii="Times" w:hAnsi="Times" w:cs="Times"/>
      <w:sz w:val="28"/>
      <w:szCs w:val="28"/>
      <w:lang w:val="en-GB"/>
    </w:rPr>
  </w:style>
  <w:style w:type="paragraph" w:customStyle="1" w:styleId="Statement-Text">
    <w:name w:val="Statement-Text"/>
    <w:basedOn w:val="Normal"/>
    <w:link w:val="Statement-TextZchn"/>
    <w:qFormat/>
    <w:rsid w:val="00FD1EDA"/>
    <w:pPr>
      <w:suppressAutoHyphens/>
      <w:autoSpaceDE w:val="0"/>
      <w:autoSpaceDN w:val="0"/>
      <w:adjustRightInd w:val="0"/>
      <w:spacing w:after="0" w:line="240" w:lineRule="auto"/>
    </w:pPr>
    <w:rPr>
      <w:rFonts w:ascii="Times New Roman" w:hAnsi="Times New Roman"/>
      <w:sz w:val="23"/>
      <w:szCs w:val="23"/>
      <w:lang w:val="en-GB"/>
    </w:rPr>
  </w:style>
  <w:style w:type="character" w:customStyle="1" w:styleId="StatementZchn">
    <w:name w:val="Statement Zchn"/>
    <w:basedOn w:val="DefaultParagraphFont"/>
    <w:link w:val="Statement"/>
    <w:rsid w:val="00FD1EDA"/>
    <w:rPr>
      <w:sz w:val="48"/>
      <w:szCs w:val="48"/>
      <w:lang w:val="en-GB"/>
    </w:rPr>
  </w:style>
  <w:style w:type="character" w:customStyle="1" w:styleId="Statement-TextZchn">
    <w:name w:val="Statement-Text Zchn"/>
    <w:basedOn w:val="DefaultParagraphFont"/>
    <w:link w:val="Statement-Text"/>
    <w:rsid w:val="00FD1EDA"/>
    <w:rPr>
      <w:sz w:val="23"/>
      <w:szCs w:val="23"/>
      <w:lang w:val="en-GB"/>
    </w:rPr>
  </w:style>
  <w:style w:type="character" w:styleId="Strong">
    <w:name w:val="Strong"/>
    <w:basedOn w:val="DefaultParagraphFont"/>
    <w:qFormat/>
    <w:rsid w:val="00FD1EDA"/>
    <w:rPr>
      <w:b/>
      <w:bCs/>
    </w:rPr>
  </w:style>
  <w:style w:type="table" w:styleId="TableGrid">
    <w:name w:val="Table Grid"/>
    <w:basedOn w:val="TableNormal"/>
    <w:rsid w:val="00FD1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talic">
    <w:name w:val="Italic"/>
    <w:basedOn w:val="Normal"/>
    <w:link w:val="ItalicChar"/>
    <w:qFormat/>
    <w:rsid w:val="00FD1EDA"/>
    <w:rPr>
      <w:i/>
      <w:noProof/>
    </w:rPr>
  </w:style>
  <w:style w:type="paragraph" w:customStyle="1" w:styleId="Underline">
    <w:name w:val="Underline"/>
    <w:basedOn w:val="Normal"/>
    <w:link w:val="UnderlineChar"/>
    <w:qFormat/>
    <w:rsid w:val="00FD1EDA"/>
    <w:rPr>
      <w:noProof/>
      <w:u w:val="single"/>
    </w:rPr>
  </w:style>
  <w:style w:type="character" w:customStyle="1" w:styleId="ItalicChar">
    <w:name w:val="Italic Char"/>
    <w:basedOn w:val="DefaultParagraphFont"/>
    <w:link w:val="Italic"/>
    <w:rsid w:val="00FD1EDA"/>
    <w:rPr>
      <w:rFonts w:ascii="Times" w:hAnsi="Times"/>
      <w:i/>
      <w:noProof/>
      <w:lang w:val="en-US"/>
    </w:rPr>
  </w:style>
  <w:style w:type="character" w:styleId="PlaceholderText">
    <w:name w:val="Placeholder Text"/>
    <w:basedOn w:val="DefaultParagraphFont"/>
    <w:uiPriority w:val="99"/>
    <w:semiHidden/>
    <w:rsid w:val="00FD1EDA"/>
    <w:rPr>
      <w:color w:val="808080"/>
    </w:rPr>
  </w:style>
  <w:style w:type="character" w:customStyle="1" w:styleId="UnderlineChar">
    <w:name w:val="Underline Char"/>
    <w:basedOn w:val="DefaultParagraphFont"/>
    <w:link w:val="Underline"/>
    <w:rsid w:val="00FD1EDA"/>
    <w:rPr>
      <w:rFonts w:ascii="Times" w:hAnsi="Times"/>
      <w:noProof/>
      <w:u w:val="single"/>
      <w:lang w:val="en-US"/>
    </w:rPr>
  </w:style>
  <w:style w:type="paragraph" w:customStyle="1" w:styleId="Sourcecode">
    <w:name w:val="Sourcecode"/>
    <w:basedOn w:val="Normal"/>
    <w:link w:val="SourcecodeChar"/>
    <w:qFormat/>
    <w:rsid w:val="00FD1EDA"/>
    <w:pPr>
      <w:autoSpaceDE w:val="0"/>
      <w:autoSpaceDN w:val="0"/>
      <w:adjustRightInd w:val="0"/>
      <w:spacing w:after="0" w:line="240" w:lineRule="auto"/>
      <w:jc w:val="left"/>
    </w:pPr>
    <w:rPr>
      <w:rFonts w:ascii="Consolas" w:hAnsi="Consolas" w:cs="Consolas"/>
      <w:b/>
      <w:bCs/>
      <w:color w:val="7F0055"/>
      <w:lang w:val="en-GB"/>
    </w:rPr>
  </w:style>
  <w:style w:type="paragraph" w:styleId="Bibliography">
    <w:name w:val="Bibliography"/>
    <w:basedOn w:val="Normal"/>
    <w:next w:val="Normal"/>
    <w:uiPriority w:val="37"/>
    <w:unhideWhenUsed/>
    <w:rsid w:val="00FD1EDA"/>
  </w:style>
  <w:style w:type="character" w:customStyle="1" w:styleId="SourcecodeChar">
    <w:name w:val="Sourcecode Char"/>
    <w:basedOn w:val="DefaultParagraphFont"/>
    <w:link w:val="Sourcecode"/>
    <w:rsid w:val="00FD1EDA"/>
    <w:rPr>
      <w:rFonts w:ascii="Consolas" w:hAnsi="Consolas" w:cs="Consolas"/>
      <w:b/>
      <w:bCs/>
      <w:color w:val="7F0055"/>
      <w:lang w:val="en-GB"/>
    </w:rPr>
  </w:style>
  <w:style w:type="character" w:customStyle="1" w:styleId="BalloonTextChar">
    <w:name w:val="Balloon Text Char"/>
    <w:link w:val="BalloonText"/>
    <w:rsid w:val="00FD1EDA"/>
    <w:rPr>
      <w:rFonts w:ascii="Segoe UI" w:hAnsi="Segoe UI" w:cs="Segoe UI"/>
      <w:sz w:val="18"/>
      <w:szCs w:val="18"/>
      <w:lang w:val="en-US"/>
    </w:rPr>
  </w:style>
  <w:style w:type="character" w:customStyle="1" w:styleId="HeaderChar">
    <w:name w:val="Header Char"/>
    <w:basedOn w:val="DefaultParagraphFont"/>
    <w:link w:val="Header"/>
    <w:uiPriority w:val="99"/>
    <w:rsid w:val="00FD1EDA"/>
    <w:rPr>
      <w:rFonts w:ascii="Times" w:hAnsi="Times"/>
      <w:noProof/>
      <w:lang w:val="en-US"/>
    </w:rPr>
  </w:style>
  <w:style w:type="character" w:customStyle="1" w:styleId="CommentTextChar">
    <w:name w:val="Comment Text Char"/>
    <w:basedOn w:val="DefaultParagraphFont"/>
    <w:link w:val="CommentText"/>
    <w:rsid w:val="00FD1EDA"/>
    <w:rPr>
      <w:rFonts w:ascii="Times" w:hAnsi="Times"/>
      <w:lang w:val="en-US"/>
    </w:rPr>
  </w:style>
  <w:style w:type="character" w:customStyle="1" w:styleId="CommentSubjectChar">
    <w:name w:val="Comment Subject Char"/>
    <w:basedOn w:val="CommentTextChar"/>
    <w:link w:val="CommentSubject"/>
    <w:rsid w:val="00FD1EDA"/>
    <w:rPr>
      <w:rFonts w:ascii="Times" w:hAnsi="Times"/>
      <w:b/>
      <w:bCs/>
      <w:lang w:val="en-US"/>
    </w:rPr>
  </w:style>
  <w:style w:type="character" w:customStyle="1" w:styleId="Heading1Char">
    <w:name w:val="Heading 1 Char"/>
    <w:basedOn w:val="DefaultParagraphFont"/>
    <w:link w:val="Heading1"/>
    <w:rsid w:val="00FD1EDA"/>
    <w:rPr>
      <w:rFonts w:ascii="Times" w:hAnsi="Times"/>
      <w:sz w:val="48"/>
      <w:lang w:val="en-US"/>
    </w:rPr>
  </w:style>
  <w:style w:type="character" w:customStyle="1" w:styleId="TitleChar">
    <w:name w:val="Title Char"/>
    <w:aliases w:val="Title Description Char"/>
    <w:basedOn w:val="DefaultParagraphFont"/>
    <w:link w:val="Title"/>
    <w:rsid w:val="00FD1EDA"/>
    <w:rPr>
      <w:b/>
      <w:bCs/>
      <w:sz w:val="42"/>
      <w:szCs w:val="42"/>
      <w:lang w:val="en-GB"/>
    </w:rPr>
  </w:style>
  <w:style w:type="paragraph" w:styleId="NoSpacing">
    <w:name w:val="No Spacing"/>
    <w:uiPriority w:val="1"/>
    <w:qFormat/>
    <w:rsid w:val="00B21FEA"/>
    <w:pPr>
      <w:jc w:val="both"/>
    </w:pPr>
    <w:rPr>
      <w:rFonts w:ascii="Times" w:hAnsi="Times"/>
    </w:rPr>
  </w:style>
  <w:style w:type="character" w:customStyle="1" w:styleId="Heading2Char">
    <w:name w:val="Heading 2 Char"/>
    <w:basedOn w:val="DefaultParagraphFont"/>
    <w:link w:val="Heading2"/>
    <w:rsid w:val="005F1DEF"/>
    <w:rPr>
      <w:rFonts w:ascii="Times" w:hAnsi="Times"/>
      <w:sz w:val="32"/>
      <w:lang w:val="en-US"/>
    </w:rPr>
  </w:style>
  <w:style w:type="character" w:customStyle="1" w:styleId="Heading3Char">
    <w:name w:val="Heading 3 Char"/>
    <w:basedOn w:val="DefaultParagraphFont"/>
    <w:link w:val="Heading3"/>
    <w:rsid w:val="005F1DEF"/>
    <w:rPr>
      <w:rFonts w:ascii="Times" w:hAnsi="Times"/>
      <w:sz w:val="28"/>
      <w:lang w:val="en-US"/>
    </w:rPr>
  </w:style>
  <w:style w:type="character" w:customStyle="1" w:styleId="Heading4Char">
    <w:name w:val="Heading 4 Char"/>
    <w:basedOn w:val="DefaultParagraphFont"/>
    <w:link w:val="Heading4"/>
    <w:rsid w:val="005F1DEF"/>
    <w:rPr>
      <w:rFonts w:ascii="Times" w:hAnsi="Times"/>
      <w:b/>
      <w:lang w:val="en-US"/>
    </w:rPr>
  </w:style>
  <w:style w:type="character" w:customStyle="1" w:styleId="Heading5Char">
    <w:name w:val="Heading 5 Char"/>
    <w:basedOn w:val="DefaultParagraphFont"/>
    <w:link w:val="Heading5"/>
    <w:rsid w:val="005F1DEF"/>
    <w:rPr>
      <w:rFonts w:ascii="Times" w:hAnsi="Times"/>
      <w:lang w:val="en-US"/>
    </w:rPr>
  </w:style>
  <w:style w:type="character" w:customStyle="1" w:styleId="Heading6Char">
    <w:name w:val="Heading 6 Char"/>
    <w:basedOn w:val="DefaultParagraphFont"/>
    <w:link w:val="Heading6"/>
    <w:rsid w:val="005F1DEF"/>
    <w:rPr>
      <w:rFonts w:ascii="Times" w:hAnsi="Times"/>
      <w:lang w:val="en-US"/>
    </w:rPr>
  </w:style>
  <w:style w:type="character" w:customStyle="1" w:styleId="Heading7Char">
    <w:name w:val="Heading 7 Char"/>
    <w:basedOn w:val="DefaultParagraphFont"/>
    <w:link w:val="Heading7"/>
    <w:rsid w:val="005F1DEF"/>
    <w:rPr>
      <w:rFonts w:ascii="Times" w:hAnsi="Times"/>
      <w:lang w:val="en-US"/>
    </w:rPr>
  </w:style>
  <w:style w:type="character" w:customStyle="1" w:styleId="Heading8Char">
    <w:name w:val="Heading 8 Char"/>
    <w:basedOn w:val="DefaultParagraphFont"/>
    <w:link w:val="Heading8"/>
    <w:rsid w:val="005F1DEF"/>
    <w:rPr>
      <w:rFonts w:ascii="Times" w:hAnsi="Times"/>
      <w:lang w:val="en-US"/>
    </w:rPr>
  </w:style>
  <w:style w:type="character" w:customStyle="1" w:styleId="Heading9Char">
    <w:name w:val="Heading 9 Char"/>
    <w:basedOn w:val="DefaultParagraphFont"/>
    <w:link w:val="Heading9"/>
    <w:rsid w:val="005F1DEF"/>
    <w:rPr>
      <w:rFonts w:ascii="Times" w:hAnsi="Times"/>
      <w:lang w:val="x-none"/>
    </w:rPr>
  </w:style>
  <w:style w:type="character" w:customStyle="1" w:styleId="FootnoteTextChar">
    <w:name w:val="Footnote Text Char"/>
    <w:basedOn w:val="DefaultParagraphFont"/>
    <w:link w:val="FootnoteText"/>
    <w:semiHidden/>
    <w:rsid w:val="005F1DEF"/>
    <w:rPr>
      <w:rFonts w:ascii="Times" w:hAnsi="Times"/>
      <w:sz w:val="16"/>
      <w:lang w:val="en-US"/>
    </w:rPr>
  </w:style>
  <w:style w:type="character" w:customStyle="1" w:styleId="QuoteChar">
    <w:name w:val="Quote Char"/>
    <w:basedOn w:val="DefaultParagraphFont"/>
    <w:link w:val="Quote"/>
    <w:rsid w:val="005F1DEF"/>
    <w:rPr>
      <w:rFonts w:ascii="Times" w:hAnsi="Times"/>
      <w:i/>
      <w:lang w:val="en-US"/>
    </w:rPr>
  </w:style>
  <w:style w:type="character" w:customStyle="1" w:styleId="FooterChar">
    <w:name w:val="Footer Char"/>
    <w:basedOn w:val="DefaultParagraphFont"/>
    <w:link w:val="Footer"/>
    <w:rsid w:val="005F1DEF"/>
    <w:rPr>
      <w:rFonts w:ascii="Times" w:hAnsi="Time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49991">
      <w:bodyDiv w:val="1"/>
      <w:marLeft w:val="0"/>
      <w:marRight w:val="0"/>
      <w:marTop w:val="0"/>
      <w:marBottom w:val="0"/>
      <w:divBdr>
        <w:top w:val="none" w:sz="0" w:space="0" w:color="auto"/>
        <w:left w:val="none" w:sz="0" w:space="0" w:color="auto"/>
        <w:bottom w:val="none" w:sz="0" w:space="0" w:color="auto"/>
        <w:right w:val="none" w:sz="0" w:space="0" w:color="auto"/>
      </w:divBdr>
    </w:div>
    <w:div w:id="30037324">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851684">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6195698">
      <w:bodyDiv w:val="1"/>
      <w:marLeft w:val="0"/>
      <w:marRight w:val="0"/>
      <w:marTop w:val="0"/>
      <w:marBottom w:val="0"/>
      <w:divBdr>
        <w:top w:val="none" w:sz="0" w:space="0" w:color="auto"/>
        <w:left w:val="none" w:sz="0" w:space="0" w:color="auto"/>
        <w:bottom w:val="none" w:sz="0" w:space="0" w:color="auto"/>
        <w:right w:val="none" w:sz="0" w:space="0" w:color="auto"/>
      </w:divBdr>
    </w:div>
    <w:div w:id="418253415">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699489">
      <w:bodyDiv w:val="1"/>
      <w:marLeft w:val="0"/>
      <w:marRight w:val="0"/>
      <w:marTop w:val="0"/>
      <w:marBottom w:val="0"/>
      <w:divBdr>
        <w:top w:val="none" w:sz="0" w:space="0" w:color="auto"/>
        <w:left w:val="none" w:sz="0" w:space="0" w:color="auto"/>
        <w:bottom w:val="none" w:sz="0" w:space="0" w:color="auto"/>
        <w:right w:val="none" w:sz="0" w:space="0" w:color="auto"/>
      </w:divBdr>
    </w:div>
    <w:div w:id="699551172">
      <w:bodyDiv w:val="1"/>
      <w:marLeft w:val="0"/>
      <w:marRight w:val="0"/>
      <w:marTop w:val="0"/>
      <w:marBottom w:val="0"/>
      <w:divBdr>
        <w:top w:val="none" w:sz="0" w:space="0" w:color="auto"/>
        <w:left w:val="none" w:sz="0" w:space="0" w:color="auto"/>
        <w:bottom w:val="none" w:sz="0" w:space="0" w:color="auto"/>
        <w:right w:val="none" w:sz="0" w:space="0" w:color="auto"/>
      </w:divBdr>
    </w:div>
    <w:div w:id="702243235">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26300206">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83773867">
      <w:bodyDiv w:val="1"/>
      <w:marLeft w:val="0"/>
      <w:marRight w:val="0"/>
      <w:marTop w:val="0"/>
      <w:marBottom w:val="0"/>
      <w:divBdr>
        <w:top w:val="none" w:sz="0" w:space="0" w:color="auto"/>
        <w:left w:val="none" w:sz="0" w:space="0" w:color="auto"/>
        <w:bottom w:val="none" w:sz="0" w:space="0" w:color="auto"/>
        <w:right w:val="none" w:sz="0" w:space="0" w:color="auto"/>
      </w:divBdr>
    </w:div>
    <w:div w:id="887688103">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77803474">
      <w:bodyDiv w:val="1"/>
      <w:marLeft w:val="0"/>
      <w:marRight w:val="0"/>
      <w:marTop w:val="0"/>
      <w:marBottom w:val="0"/>
      <w:divBdr>
        <w:top w:val="none" w:sz="0" w:space="0" w:color="auto"/>
        <w:left w:val="none" w:sz="0" w:space="0" w:color="auto"/>
        <w:bottom w:val="none" w:sz="0" w:space="0" w:color="auto"/>
        <w:right w:val="none" w:sz="0" w:space="0" w:color="auto"/>
      </w:divBdr>
    </w:div>
    <w:div w:id="982809913">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40460585">
      <w:bodyDiv w:val="1"/>
      <w:marLeft w:val="0"/>
      <w:marRight w:val="0"/>
      <w:marTop w:val="0"/>
      <w:marBottom w:val="0"/>
      <w:divBdr>
        <w:top w:val="none" w:sz="0" w:space="0" w:color="auto"/>
        <w:left w:val="none" w:sz="0" w:space="0" w:color="auto"/>
        <w:bottom w:val="none" w:sz="0" w:space="0" w:color="auto"/>
        <w:right w:val="none" w:sz="0" w:space="0" w:color="auto"/>
      </w:divBdr>
    </w:div>
    <w:div w:id="1156649414">
      <w:bodyDiv w:val="1"/>
      <w:marLeft w:val="0"/>
      <w:marRight w:val="0"/>
      <w:marTop w:val="0"/>
      <w:marBottom w:val="0"/>
      <w:divBdr>
        <w:top w:val="none" w:sz="0" w:space="0" w:color="auto"/>
        <w:left w:val="none" w:sz="0" w:space="0" w:color="auto"/>
        <w:bottom w:val="none" w:sz="0" w:space="0" w:color="auto"/>
        <w:right w:val="none" w:sz="0" w:space="0" w:color="auto"/>
      </w:divBdr>
    </w:div>
    <w:div w:id="1167017393">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14197428">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3180520">
      <w:bodyDiv w:val="1"/>
      <w:marLeft w:val="0"/>
      <w:marRight w:val="0"/>
      <w:marTop w:val="0"/>
      <w:marBottom w:val="0"/>
      <w:divBdr>
        <w:top w:val="none" w:sz="0" w:space="0" w:color="auto"/>
        <w:left w:val="none" w:sz="0" w:space="0" w:color="auto"/>
        <w:bottom w:val="none" w:sz="0" w:space="0" w:color="auto"/>
        <w:right w:val="none" w:sz="0" w:space="0" w:color="auto"/>
      </w:divBdr>
    </w:div>
    <w:div w:id="129429371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1900282">
      <w:bodyDiv w:val="1"/>
      <w:marLeft w:val="0"/>
      <w:marRight w:val="0"/>
      <w:marTop w:val="0"/>
      <w:marBottom w:val="0"/>
      <w:divBdr>
        <w:top w:val="none" w:sz="0" w:space="0" w:color="auto"/>
        <w:left w:val="none" w:sz="0" w:space="0" w:color="auto"/>
        <w:bottom w:val="none" w:sz="0" w:space="0" w:color="auto"/>
        <w:right w:val="none" w:sz="0" w:space="0" w:color="auto"/>
      </w:divBdr>
    </w:div>
    <w:div w:id="1399280547">
      <w:bodyDiv w:val="1"/>
      <w:marLeft w:val="0"/>
      <w:marRight w:val="0"/>
      <w:marTop w:val="0"/>
      <w:marBottom w:val="0"/>
      <w:divBdr>
        <w:top w:val="none" w:sz="0" w:space="0" w:color="auto"/>
        <w:left w:val="none" w:sz="0" w:space="0" w:color="auto"/>
        <w:bottom w:val="none" w:sz="0" w:space="0" w:color="auto"/>
        <w:right w:val="none" w:sz="0" w:space="0" w:color="auto"/>
      </w:divBdr>
    </w:div>
    <w:div w:id="1406880481">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9329262">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6045652">
      <w:bodyDiv w:val="1"/>
      <w:marLeft w:val="0"/>
      <w:marRight w:val="0"/>
      <w:marTop w:val="0"/>
      <w:marBottom w:val="0"/>
      <w:divBdr>
        <w:top w:val="none" w:sz="0" w:space="0" w:color="auto"/>
        <w:left w:val="none" w:sz="0" w:space="0" w:color="auto"/>
        <w:bottom w:val="none" w:sz="0" w:space="0" w:color="auto"/>
        <w:right w:val="none" w:sz="0" w:space="0" w:color="auto"/>
      </w:divBdr>
    </w:div>
    <w:div w:id="1508250452">
      <w:bodyDiv w:val="1"/>
      <w:marLeft w:val="0"/>
      <w:marRight w:val="0"/>
      <w:marTop w:val="0"/>
      <w:marBottom w:val="0"/>
      <w:divBdr>
        <w:top w:val="none" w:sz="0" w:space="0" w:color="auto"/>
        <w:left w:val="none" w:sz="0" w:space="0" w:color="auto"/>
        <w:bottom w:val="none" w:sz="0" w:space="0" w:color="auto"/>
        <w:right w:val="none" w:sz="0" w:space="0" w:color="auto"/>
      </w:divBdr>
    </w:div>
    <w:div w:id="1592742439">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825612">
      <w:bodyDiv w:val="1"/>
      <w:marLeft w:val="0"/>
      <w:marRight w:val="0"/>
      <w:marTop w:val="0"/>
      <w:marBottom w:val="0"/>
      <w:divBdr>
        <w:top w:val="none" w:sz="0" w:space="0" w:color="auto"/>
        <w:left w:val="none" w:sz="0" w:space="0" w:color="auto"/>
        <w:bottom w:val="none" w:sz="0" w:space="0" w:color="auto"/>
        <w:right w:val="none" w:sz="0" w:space="0" w:color="auto"/>
      </w:divBdr>
    </w:div>
    <w:div w:id="1724477811">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176563">
      <w:bodyDiv w:val="1"/>
      <w:marLeft w:val="0"/>
      <w:marRight w:val="0"/>
      <w:marTop w:val="0"/>
      <w:marBottom w:val="0"/>
      <w:divBdr>
        <w:top w:val="none" w:sz="0" w:space="0" w:color="auto"/>
        <w:left w:val="none" w:sz="0" w:space="0" w:color="auto"/>
        <w:bottom w:val="none" w:sz="0" w:space="0" w:color="auto"/>
        <w:right w:val="none" w:sz="0" w:space="0" w:color="auto"/>
      </w:divBdr>
    </w:div>
    <w:div w:id="1913083195">
      <w:bodyDiv w:val="1"/>
      <w:marLeft w:val="0"/>
      <w:marRight w:val="0"/>
      <w:marTop w:val="0"/>
      <w:marBottom w:val="0"/>
      <w:divBdr>
        <w:top w:val="none" w:sz="0" w:space="0" w:color="auto"/>
        <w:left w:val="none" w:sz="0" w:space="0" w:color="auto"/>
        <w:bottom w:val="none" w:sz="0" w:space="0" w:color="auto"/>
        <w:right w:val="none" w:sz="0" w:space="0" w:color="auto"/>
      </w:divBdr>
    </w:div>
    <w:div w:id="1926185256">
      <w:bodyDiv w:val="1"/>
      <w:marLeft w:val="0"/>
      <w:marRight w:val="0"/>
      <w:marTop w:val="0"/>
      <w:marBottom w:val="0"/>
      <w:divBdr>
        <w:top w:val="none" w:sz="0" w:space="0" w:color="auto"/>
        <w:left w:val="none" w:sz="0" w:space="0" w:color="auto"/>
        <w:bottom w:val="none" w:sz="0" w:space="0" w:color="auto"/>
        <w:right w:val="none" w:sz="0" w:space="0" w:color="auto"/>
      </w:divBdr>
    </w:div>
    <w:div w:id="2046786495">
      <w:bodyDiv w:val="1"/>
      <w:marLeft w:val="0"/>
      <w:marRight w:val="0"/>
      <w:marTop w:val="0"/>
      <w:marBottom w:val="0"/>
      <w:divBdr>
        <w:top w:val="none" w:sz="0" w:space="0" w:color="auto"/>
        <w:left w:val="none" w:sz="0" w:space="0" w:color="auto"/>
        <w:bottom w:val="none" w:sz="0" w:space="0" w:color="auto"/>
        <w:right w:val="none" w:sz="0" w:space="0" w:color="auto"/>
      </w:divBdr>
    </w:div>
    <w:div w:id="2060856879">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33747066">
      <w:bodyDiv w:val="1"/>
      <w:marLeft w:val="0"/>
      <w:marRight w:val="0"/>
      <w:marTop w:val="0"/>
      <w:marBottom w:val="0"/>
      <w:divBdr>
        <w:top w:val="none" w:sz="0" w:space="0" w:color="auto"/>
        <w:left w:val="none" w:sz="0" w:space="0" w:color="auto"/>
        <w:bottom w:val="none" w:sz="0" w:space="0" w:color="auto"/>
        <w:right w:val="none" w:sz="0" w:space="0" w:color="auto"/>
      </w:divBdr>
    </w:div>
    <w:div w:id="2147164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jpg"/><Relationship Id="rId21" Type="http://schemas.openxmlformats.org/officeDocument/2006/relationships/image" Target="media/image5.jpg"/><Relationship Id="rId42" Type="http://schemas.openxmlformats.org/officeDocument/2006/relationships/image" Target="media/image17.jpeg"/><Relationship Id="rId63" Type="http://schemas.openxmlformats.org/officeDocument/2006/relationships/image" Target="media/image31.jpeg"/><Relationship Id="rId84" Type="http://schemas.openxmlformats.org/officeDocument/2006/relationships/image" Target="media/image48.JPG"/><Relationship Id="rId138" Type="http://schemas.openxmlformats.org/officeDocument/2006/relationships/image" Target="media/image94.jpeg"/><Relationship Id="rId107" Type="http://schemas.openxmlformats.org/officeDocument/2006/relationships/image" Target="media/image67.jpeg"/><Relationship Id="rId11" Type="http://schemas.openxmlformats.org/officeDocument/2006/relationships/header" Target="header3.xml"/><Relationship Id="rId32" Type="http://schemas.openxmlformats.org/officeDocument/2006/relationships/image" Target="media/image10.jpg"/><Relationship Id="rId37" Type="http://schemas.openxmlformats.org/officeDocument/2006/relationships/image" Target="media/image16.jpeg"/><Relationship Id="rId53" Type="http://schemas.openxmlformats.org/officeDocument/2006/relationships/image" Target="media/image26.jpeg"/><Relationship Id="rId58" Type="http://schemas.openxmlformats.org/officeDocument/2006/relationships/image" Target="media/image25.jpg"/><Relationship Id="rId74" Type="http://schemas.openxmlformats.org/officeDocument/2006/relationships/image" Target="media/image41.jpeg"/><Relationship Id="rId79" Type="http://schemas.openxmlformats.org/officeDocument/2006/relationships/image" Target="media/image43.jpeg"/><Relationship Id="rId102" Type="http://schemas.openxmlformats.org/officeDocument/2006/relationships/image" Target="media/image63.jpg"/><Relationship Id="rId123" Type="http://schemas.openxmlformats.org/officeDocument/2006/relationships/image" Target="media/image80.jpg"/><Relationship Id="rId128" Type="http://schemas.openxmlformats.org/officeDocument/2006/relationships/image" Target="media/image84.jpg"/><Relationship Id="rId5" Type="http://schemas.openxmlformats.org/officeDocument/2006/relationships/webSettings" Target="webSettings.xml"/><Relationship Id="rId90" Type="http://schemas.openxmlformats.org/officeDocument/2006/relationships/image" Target="media/image53.jpg"/><Relationship Id="rId95" Type="http://schemas.openxmlformats.org/officeDocument/2006/relationships/image" Target="media/image44.jpeg"/><Relationship Id="rId22" Type="http://schemas.openxmlformats.org/officeDocument/2006/relationships/image" Target="media/image6.jpg"/><Relationship Id="rId27" Type="http://schemas.openxmlformats.org/officeDocument/2006/relationships/image" Target="media/image80.jpeg"/><Relationship Id="rId43" Type="http://schemas.openxmlformats.org/officeDocument/2006/relationships/image" Target="media/image22.jpeg"/><Relationship Id="rId48" Type="http://schemas.openxmlformats.org/officeDocument/2006/relationships/image" Target="media/image21.jpg"/><Relationship Id="rId64" Type="http://schemas.openxmlformats.org/officeDocument/2006/relationships/image" Target="media/image31.jpg"/><Relationship Id="rId69" Type="http://schemas.openxmlformats.org/officeDocument/2006/relationships/image" Target="media/image34.jpg"/><Relationship Id="rId113" Type="http://schemas.openxmlformats.org/officeDocument/2006/relationships/image" Target="media/image72.jpeg"/><Relationship Id="rId118" Type="http://schemas.openxmlformats.org/officeDocument/2006/relationships/image" Target="media/image75.jpeg"/><Relationship Id="rId134" Type="http://schemas.openxmlformats.org/officeDocument/2006/relationships/image" Target="media/image90.jpg"/><Relationship Id="rId139" Type="http://schemas.openxmlformats.org/officeDocument/2006/relationships/image" Target="media/image95.jpeg"/><Relationship Id="rId80" Type="http://schemas.openxmlformats.org/officeDocument/2006/relationships/image" Target="media/image44.JPG"/><Relationship Id="rId85" Type="http://schemas.openxmlformats.org/officeDocument/2006/relationships/image" Target="media/image45.jpeg"/><Relationship Id="rId12" Type="http://schemas.openxmlformats.org/officeDocument/2006/relationships/header" Target="header4.xml"/><Relationship Id="rId17" Type="http://schemas.openxmlformats.org/officeDocument/2006/relationships/image" Target="media/image3.jpg"/><Relationship Id="rId33" Type="http://schemas.openxmlformats.org/officeDocument/2006/relationships/image" Target="media/image12.jpeg"/><Relationship Id="rId38" Type="http://schemas.openxmlformats.org/officeDocument/2006/relationships/image" Target="media/image13.jpg"/><Relationship Id="rId59" Type="http://schemas.openxmlformats.org/officeDocument/2006/relationships/image" Target="media/image170.jpeg"/><Relationship Id="rId103" Type="http://schemas.openxmlformats.org/officeDocument/2006/relationships/image" Target="media/image64.jpeg"/><Relationship Id="rId108" Type="http://schemas.openxmlformats.org/officeDocument/2006/relationships/image" Target="media/image68.jpg"/><Relationship Id="rId124" Type="http://schemas.openxmlformats.org/officeDocument/2006/relationships/image" Target="media/image81.jpeg"/><Relationship Id="rId129" Type="http://schemas.openxmlformats.org/officeDocument/2006/relationships/image" Target="media/image85.jpeg"/><Relationship Id="rId54" Type="http://schemas.openxmlformats.org/officeDocument/2006/relationships/image" Target="media/image27.jpeg"/><Relationship Id="rId70" Type="http://schemas.openxmlformats.org/officeDocument/2006/relationships/image" Target="media/image39.jpeg"/><Relationship Id="rId75" Type="http://schemas.openxmlformats.org/officeDocument/2006/relationships/image" Target="media/image42.jpeg"/><Relationship Id="rId91" Type="http://schemas.openxmlformats.org/officeDocument/2006/relationships/image" Target="media/image54.jpeg"/><Relationship Id="rId96" Type="http://schemas.openxmlformats.org/officeDocument/2006/relationships/image" Target="media/image57.jp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8.jpg"/><Relationship Id="rId49" Type="http://schemas.openxmlformats.org/officeDocument/2006/relationships/image" Target="media/image22.jpg"/><Relationship Id="rId114" Type="http://schemas.openxmlformats.org/officeDocument/2006/relationships/image" Target="media/image73.jpg"/><Relationship Id="rId119" Type="http://schemas.openxmlformats.org/officeDocument/2006/relationships/image" Target="media/image76.jpg"/><Relationship Id="rId44" Type="http://schemas.openxmlformats.org/officeDocument/2006/relationships/image" Target="media/image18.JPG"/><Relationship Id="rId60" Type="http://schemas.openxmlformats.org/officeDocument/2006/relationships/image" Target="media/image26.jpg"/><Relationship Id="rId65" Type="http://schemas.openxmlformats.org/officeDocument/2006/relationships/image" Target="media/image34.jpeg"/><Relationship Id="rId81" Type="http://schemas.openxmlformats.org/officeDocument/2006/relationships/image" Target="media/image410.jpeg"/><Relationship Id="rId86" Type="http://schemas.openxmlformats.org/officeDocument/2006/relationships/image" Target="media/image49.jpg"/><Relationship Id="rId130" Type="http://schemas.openxmlformats.org/officeDocument/2006/relationships/image" Target="media/image86.jpg"/><Relationship Id="rId135" Type="http://schemas.openxmlformats.org/officeDocument/2006/relationships/image" Target="media/image91.jpeg"/><Relationship Id="rId13" Type="http://schemas.openxmlformats.org/officeDocument/2006/relationships/header" Target="header5.xml"/><Relationship Id="rId18" Type="http://schemas.openxmlformats.org/officeDocument/2006/relationships/image" Target="media/image4.jpg"/><Relationship Id="rId39" Type="http://schemas.openxmlformats.org/officeDocument/2006/relationships/image" Target="media/image18.jpeg"/><Relationship Id="rId109" Type="http://schemas.openxmlformats.org/officeDocument/2006/relationships/image" Target="media/image56.jpeg"/><Relationship Id="rId34" Type="http://schemas.openxmlformats.org/officeDocument/2006/relationships/image" Target="media/image11.jpg"/><Relationship Id="rId50" Type="http://schemas.openxmlformats.org/officeDocument/2006/relationships/image" Target="media/image23.jpg"/><Relationship Id="rId55" Type="http://schemas.openxmlformats.org/officeDocument/2006/relationships/image" Target="media/image28.jpeg"/><Relationship Id="rId76" Type="http://schemas.openxmlformats.org/officeDocument/2006/relationships/image" Target="media/image37.JPG"/><Relationship Id="rId97" Type="http://schemas.openxmlformats.org/officeDocument/2006/relationships/image" Target="media/image58.jpeg"/><Relationship Id="rId104" Type="http://schemas.openxmlformats.org/officeDocument/2006/relationships/image" Target="media/image65.JPG"/><Relationship Id="rId120" Type="http://schemas.openxmlformats.org/officeDocument/2006/relationships/image" Target="media/image77.jpeg"/><Relationship Id="rId125" Type="http://schemas.openxmlformats.org/officeDocument/2006/relationships/image" Target="media/image82.jp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0.jpeg"/><Relationship Id="rId92" Type="http://schemas.openxmlformats.org/officeDocument/2006/relationships/image" Target="media/image55.jp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9.jpeg"/><Relationship Id="rId40" Type="http://schemas.openxmlformats.org/officeDocument/2006/relationships/image" Target="media/image14.jpg"/><Relationship Id="rId45" Type="http://schemas.openxmlformats.org/officeDocument/2006/relationships/image" Target="media/image24.jpeg"/><Relationship Id="rId66" Type="http://schemas.openxmlformats.org/officeDocument/2006/relationships/image" Target="media/image32.JPG"/><Relationship Id="rId87" Type="http://schemas.openxmlformats.org/officeDocument/2006/relationships/image" Target="media/image50.jpeg"/><Relationship Id="rId110" Type="http://schemas.openxmlformats.org/officeDocument/2006/relationships/image" Target="media/image69.jpg"/><Relationship Id="rId115" Type="http://schemas.openxmlformats.org/officeDocument/2006/relationships/image" Target="media/image48.jpeg"/><Relationship Id="rId131" Type="http://schemas.openxmlformats.org/officeDocument/2006/relationships/image" Target="media/image87.jpg"/><Relationship Id="rId136" Type="http://schemas.openxmlformats.org/officeDocument/2006/relationships/image" Target="media/image92.jpg"/><Relationship Id="rId61" Type="http://schemas.openxmlformats.org/officeDocument/2006/relationships/image" Target="media/image29.jpeg"/><Relationship Id="rId82" Type="http://schemas.openxmlformats.org/officeDocument/2006/relationships/image" Target="media/image45.jpg"/><Relationship Id="rId19" Type="http://schemas.openxmlformats.org/officeDocument/2006/relationships/image" Target="media/image6.jpeg"/><Relationship Id="rId14" Type="http://schemas.openxmlformats.org/officeDocument/2006/relationships/header" Target="header6.xml"/><Relationship Id="rId30" Type="http://schemas.openxmlformats.org/officeDocument/2006/relationships/image" Target="media/image9.jpg"/><Relationship Id="rId35" Type="http://schemas.openxmlformats.org/officeDocument/2006/relationships/image" Target="media/image14.jpeg"/><Relationship Id="rId56" Type="http://schemas.openxmlformats.org/officeDocument/2006/relationships/image" Target="media/image24.jpg"/><Relationship Id="rId77" Type="http://schemas.openxmlformats.org/officeDocument/2006/relationships/image" Target="media/image46.jpeg"/><Relationship Id="rId100" Type="http://schemas.openxmlformats.org/officeDocument/2006/relationships/image" Target="media/image61.jpg"/><Relationship Id="rId105" Type="http://schemas.openxmlformats.org/officeDocument/2006/relationships/image" Target="media/image471.jpeg"/><Relationship Id="rId126" Type="http://schemas.openxmlformats.org/officeDocument/2006/relationships/image" Target="media/image83.jpeg"/><Relationship Id="rId8" Type="http://schemas.openxmlformats.org/officeDocument/2006/relationships/image" Target="media/image1.emf"/><Relationship Id="rId51" Type="http://schemas.openxmlformats.org/officeDocument/2006/relationships/image" Target="media/image23.jpeg"/><Relationship Id="rId72" Type="http://schemas.openxmlformats.org/officeDocument/2006/relationships/image" Target="media/image35.JPG"/><Relationship Id="rId93" Type="http://schemas.openxmlformats.org/officeDocument/2006/relationships/image" Target="media/image56.jpg"/><Relationship Id="rId98" Type="http://schemas.openxmlformats.org/officeDocument/2006/relationships/image" Target="media/image59.jpg"/><Relationship Id="rId121" Type="http://schemas.openxmlformats.org/officeDocument/2006/relationships/image" Target="media/image78.jpg"/><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19.jpg"/><Relationship Id="rId67" Type="http://schemas.openxmlformats.org/officeDocument/2006/relationships/image" Target="media/image36.jpeg"/><Relationship Id="rId116" Type="http://schemas.openxmlformats.org/officeDocument/2006/relationships/image" Target="media/image49.jpeg"/><Relationship Id="rId137" Type="http://schemas.openxmlformats.org/officeDocument/2006/relationships/image" Target="media/image93.jpg"/><Relationship Id="rId20" Type="http://schemas.openxmlformats.org/officeDocument/2006/relationships/image" Target="media/image7.jpeg"/><Relationship Id="rId41" Type="http://schemas.openxmlformats.org/officeDocument/2006/relationships/image" Target="media/image15.jpeg"/><Relationship Id="rId62" Type="http://schemas.openxmlformats.org/officeDocument/2006/relationships/image" Target="media/image30.jpg"/><Relationship Id="rId83" Type="http://schemas.openxmlformats.org/officeDocument/2006/relationships/image" Target="media/image47.jpeg"/><Relationship Id="rId88" Type="http://schemas.openxmlformats.org/officeDocument/2006/relationships/image" Target="media/image51.jpg"/><Relationship Id="rId111" Type="http://schemas.openxmlformats.org/officeDocument/2006/relationships/image" Target="media/image70.jpeg"/><Relationship Id="rId132" Type="http://schemas.openxmlformats.org/officeDocument/2006/relationships/image" Target="media/image88.jpeg"/><Relationship Id="rId15" Type="http://schemas.openxmlformats.org/officeDocument/2006/relationships/image" Target="media/image2.JPG"/><Relationship Id="rId36" Type="http://schemas.openxmlformats.org/officeDocument/2006/relationships/image" Target="media/image12.jpg"/><Relationship Id="rId57" Type="http://schemas.openxmlformats.org/officeDocument/2006/relationships/image" Target="media/image230.jpeg"/><Relationship Id="rId106" Type="http://schemas.openxmlformats.org/officeDocument/2006/relationships/image" Target="media/image66.jpg"/><Relationship Id="rId127" Type="http://schemas.openxmlformats.org/officeDocument/2006/relationships/image" Target="media/image470.jpeg"/><Relationship Id="rId10" Type="http://schemas.openxmlformats.org/officeDocument/2006/relationships/header" Target="header2.xml"/><Relationship Id="rId31" Type="http://schemas.openxmlformats.org/officeDocument/2006/relationships/image" Target="media/image100.jpeg"/><Relationship Id="rId52" Type="http://schemas.openxmlformats.org/officeDocument/2006/relationships/image" Target="media/image25.jpeg"/><Relationship Id="rId73" Type="http://schemas.openxmlformats.org/officeDocument/2006/relationships/image" Target="media/image36.jpg"/><Relationship Id="rId78" Type="http://schemas.openxmlformats.org/officeDocument/2006/relationships/image" Target="media/image38.jpg"/><Relationship Id="rId94" Type="http://schemas.openxmlformats.org/officeDocument/2006/relationships/image" Target="media/image430.jpeg"/><Relationship Id="rId99" Type="http://schemas.openxmlformats.org/officeDocument/2006/relationships/image" Target="media/image60.jpeg"/><Relationship Id="rId101" Type="http://schemas.openxmlformats.org/officeDocument/2006/relationships/image" Target="media/image62.jpeg"/><Relationship Id="rId122"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7.JPG"/><Relationship Id="rId47" Type="http://schemas.openxmlformats.org/officeDocument/2006/relationships/image" Target="media/image20.jpg"/><Relationship Id="rId68" Type="http://schemas.openxmlformats.org/officeDocument/2006/relationships/image" Target="media/image33.jpeg"/><Relationship Id="rId89" Type="http://schemas.openxmlformats.org/officeDocument/2006/relationships/image" Target="media/image52.jpeg"/><Relationship Id="rId112" Type="http://schemas.openxmlformats.org/officeDocument/2006/relationships/image" Target="media/image71.jpg"/><Relationship Id="rId133" Type="http://schemas.openxmlformats.org/officeDocument/2006/relationships/image" Target="media/image89.jpeg"/><Relationship Id="rId16"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an\Downloads\Template_Thesis_en_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She</b:Tag>
    <b:SourceType>Report</b:SourceType>
    <b:Guid>{A8936DFA-8E09-451D-89A3-ED3A88EB65E1}</b:Guid>
    <b:Title>The Constrained Application Protocol (CoAP) (RFC 7252)</b:Title>
    <b:Author>
      <b:Author>
        <b:NameList>
          <b:Person>
            <b:Last>Shelby</b:Last>
            <b:First>Zach</b:First>
          </b:Person>
          <b:Person>
            <b:Last>Hartke</b:Last>
            <b:First>Klaus</b:First>
          </b:Person>
          <b:Person>
            <b:Last>Bormann</b:Last>
            <b:First>Carsten</b:First>
          </b:Person>
        </b:NameList>
      </b:Author>
    </b:Author>
    <b:URL>https://tools.ietf.org/html/rfc7252</b:URL>
    <b:RefOrder>1</b:RefOrder>
  </b:Source>
  <b:Source>
    <b:Tag>Fri18</b:Tag>
    <b:SourceType>JournalArticle</b:SourceType>
    <b:Guid>{E5234990-A83B-4527-A05C-65A7E1C5D8F6}</b:Guid>
    <b:Author>
      <b:Author>
        <b:NameList>
          <b:Person>
            <b:Last>Frick</b:Last>
            <b:First>Gregor</b:First>
          </b:Person>
          <b:Person>
            <b:Last>Tchinda</b:Last>
            <b:First>Auberlin</b:First>
            <b:Middle>Paguem</b:Middle>
          </b:Person>
          <b:Person>
            <b:Last>Trick</b:Last>
            <b:First>Ulrich</b:First>
          </b:Person>
          <b:Person>
            <b:Last>Lehmann</b:Last>
            <b:First>Armin</b:First>
          </b:Person>
          <b:Person>
            <b:Last>Ghita</b:Last>
            <b:First>Bogdan</b:First>
          </b:Person>
        </b:NameList>
      </b:Author>
    </b:Author>
    <b:Title>Distributed NFV Orchestration in a WMN-based Disaster Network </b:Title>
    <b:Year>2018</b:Year>
    <b:JournalName>IEEE</b:JournalName>
    <b:RefOrder>2</b:RefOrder>
  </b:Source>
  <b:Source>
    <b:Tag>Fri19</b:Tag>
    <b:SourceType>JournalArticle</b:SourceType>
    <b:Guid>{EA1AF1C4-5AA1-4479-8676-4B22E8D5F22D}</b:Guid>
    <b:Author>
      <b:Author>
        <b:NameList>
          <b:Person>
            <b:Last>Frick</b:Last>
            <b:First>Gregor</b:First>
          </b:Person>
          <b:Person>
            <b:Last>Tchinda</b:Last>
            <b:First>Auberlin</b:First>
            <b:Middle>Paguem</b:Middle>
          </b:Person>
          <b:Person>
            <b:Last>Trick</b:Last>
            <b:First>Ulrich</b:First>
          </b:Person>
          <b:Person>
            <b:Last>Lehmann</b:Last>
            <b:First>Armin</b:First>
          </b:Person>
          <b:Person>
            <b:Last>Ghita</b:Last>
            <b:First>Bogdan</b:First>
          </b:Person>
        </b:NameList>
      </b:Author>
    </b:Author>
    <b:Title>NFV Resource Advertisement and Discovery Protocol for a Distributed NFV Orchestration in a WMN-based Disaster Network</b:Title>
    <b:Year>2019</b:Year>
    <b:JournalName>IEEE</b:JournalName>
    <b:RefOrder>3</b:RefOrder>
  </b:Source>
  <b:Source>
    <b:Tag>Mat</b:Tag>
    <b:SourceType>Misc</b:SourceType>
    <b:Guid>{93FDA024-7B8C-43C1-8B4A-48F904D4D969}</b:Guid>
    <b:Title>Eclipse Californium</b:Title>
    <b:URL>https://github.com/eclipse/californium</b:URL>
    <b:Author>
      <b:Author>
        <b:NameList>
          <b:Person>
            <b:Last>Matthias Kovatsch</b:Last>
            <b:First>Martin</b:First>
            <b:Middle>Lanter, Dominique Im Obersteg, Daniel Pauli, Kai Hudalla, Achim Kraus</b:Middle>
          </b:Person>
        </b:NameList>
      </b:Author>
    </b:Author>
    <b:RefOrder>5</b:RefOrder>
  </b:Source>
  <b:Source>
    <b:Tag>COR</b:Tag>
    <b:SourceType>Misc</b:SourceType>
    <b:Guid>{170F53A4-19EB-4FC8-B78C-360AFFBE21CC}</b:Guid>
    <b:Title>CORE: Common Open Research Emulator</b:Title>
    <b:Publisher>Boeing Company.</b:Publisher>
    <b:URL>https://github.com/coreemu/core</b:URL>
    <b:RefOrder>4</b:RefOrder>
  </b:Source>
</b:Sources>
</file>

<file path=customXml/itemProps1.xml><?xml version="1.0" encoding="utf-8"?>
<ds:datastoreItem xmlns:ds="http://schemas.openxmlformats.org/officeDocument/2006/customXml" ds:itemID="{43836483-36B6-4CD5-97D3-46D2CC2BF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Template_Thesis_en_2020</Template>
  <TotalTime>0</TotalTime>
  <Pages>53</Pages>
  <Words>7612</Words>
  <Characters>43395</Characters>
  <Application>Microsoft Office Word</Application>
  <DocSecurity>0</DocSecurity>
  <Lines>361</Lines>
  <Paragraphs>101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Thesis Template</vt:lpstr>
      <vt:lpstr>Thesis Template</vt:lpstr>
    </vt:vector>
  </TitlesOfParts>
  <Company>R. Oldenbourg Verlag</Company>
  <LinksUpToDate>false</LinksUpToDate>
  <CharactersWithSpaces>50906</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Template</dc:title>
  <dc:creator>Devan</dc:creator>
  <cp:lastModifiedBy>Devan</cp:lastModifiedBy>
  <cp:revision>304</cp:revision>
  <cp:lastPrinted>2015-09-30T13:47:00Z</cp:lastPrinted>
  <dcterms:created xsi:type="dcterms:W3CDTF">2020-08-17T17:27:00Z</dcterms:created>
  <dcterms:modified xsi:type="dcterms:W3CDTF">2020-09-14T21:13:00Z</dcterms:modified>
</cp:coreProperties>
</file>